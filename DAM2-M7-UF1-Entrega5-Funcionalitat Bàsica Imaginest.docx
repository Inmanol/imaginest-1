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72326"/>
    <w:p w14:paraId="7914579C" w14:textId="1C108B60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F73767">
        <w:rPr>
          <w:color w:val="1F2A6A"/>
          <w:sz w:val="48"/>
        </w:rPr>
        <w:t>DAM2/ASIX2 - PHP: UF1</w:t>
      </w:r>
      <w:r w:rsidRPr="00160495">
        <w:rPr>
          <w:color w:val="1F2A6A"/>
          <w:sz w:val="48"/>
        </w:rPr>
        <w:fldChar w:fldCharType="end"/>
      </w:r>
    </w:p>
    <w:p w14:paraId="7914579D" w14:textId="68A848C1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804F49">
        <w:rPr>
          <w:color w:val="1F2A6A"/>
          <w:sz w:val="40"/>
        </w:rPr>
        <w:t>UF1 - Entrega #5</w:t>
      </w:r>
      <w:r w:rsidRPr="00160495">
        <w:rPr>
          <w:color w:val="1F2A6A"/>
          <w:sz w:val="40"/>
        </w:rPr>
        <w:fldChar w:fldCharType="end"/>
      </w:r>
    </w:p>
    <w:p w14:paraId="7914579E" w14:textId="77777777" w:rsidR="006F7B24" w:rsidRPr="00160495" w:rsidRDefault="006F7B24" w:rsidP="00524365">
      <w:pPr>
        <w:pStyle w:val="docFecha"/>
      </w:pPr>
    </w:p>
    <w:p w14:paraId="7914579F" w14:textId="279AAEF7" w:rsidR="003114B6" w:rsidRPr="00160495" w:rsidRDefault="00804F49" w:rsidP="00524365">
      <w:pPr>
        <w:pStyle w:val="docFecha"/>
        <w:rPr>
          <w:sz w:val="28"/>
        </w:rPr>
      </w:pPr>
      <w:r>
        <w:rPr>
          <w:sz w:val="28"/>
        </w:rPr>
        <w:t>11</w:t>
      </w:r>
      <w:r w:rsidR="00A22ABD">
        <w:rPr>
          <w:sz w:val="28"/>
        </w:rPr>
        <w:t xml:space="preserve"> </w:t>
      </w:r>
      <w:r w:rsidR="00E40C1E">
        <w:rPr>
          <w:sz w:val="28"/>
        </w:rPr>
        <w:t xml:space="preserve">de </w:t>
      </w:r>
      <w:r>
        <w:rPr>
          <w:sz w:val="28"/>
        </w:rPr>
        <w:t>F</w:t>
      </w:r>
      <w:r w:rsidR="009F7525">
        <w:rPr>
          <w:sz w:val="28"/>
        </w:rPr>
        <w:t>e</w:t>
      </w:r>
      <w:r>
        <w:rPr>
          <w:sz w:val="28"/>
        </w:rPr>
        <w:t>br</w:t>
      </w:r>
      <w:r w:rsidR="009F7525">
        <w:rPr>
          <w:sz w:val="28"/>
        </w:rPr>
        <w:t>er</w:t>
      </w:r>
      <w:r w:rsidR="00953865">
        <w:rPr>
          <w:sz w:val="28"/>
        </w:rPr>
        <w:t xml:space="preserve"> </w:t>
      </w:r>
      <w:r w:rsidR="006F7B24" w:rsidRPr="00160495">
        <w:rPr>
          <w:sz w:val="28"/>
        </w:rPr>
        <w:t>de 20</w:t>
      </w:r>
      <w:r w:rsidR="00953865">
        <w:rPr>
          <w:sz w:val="28"/>
        </w:rPr>
        <w:t>2</w:t>
      </w:r>
      <w:r w:rsidR="009F7525">
        <w:rPr>
          <w:sz w:val="28"/>
        </w:rPr>
        <w:t>1</w:t>
      </w:r>
    </w:p>
    <w:p w14:paraId="791457A0" w14:textId="3A4ED71D" w:rsidR="007B26A2" w:rsidRPr="00160495" w:rsidRDefault="00EA6836" w:rsidP="00524365">
      <w:pPr>
        <w:pStyle w:val="docFecha"/>
        <w:rPr>
          <w:sz w:val="28"/>
        </w:rPr>
      </w:pPr>
      <w:r>
        <w:rPr>
          <w:sz w:val="28"/>
        </w:rPr>
        <w:t xml:space="preserve">Versió </w:t>
      </w:r>
      <w:r w:rsidR="00D44CF0">
        <w:rPr>
          <w:sz w:val="28"/>
        </w:rPr>
        <w:t>1</w:t>
      </w:r>
      <w:r w:rsidR="00953865">
        <w:rPr>
          <w:sz w:val="28"/>
        </w:rPr>
        <w:t>.0</w:t>
      </w:r>
    </w:p>
    <w:p w14:paraId="791457A1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63944046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2783"/>
        <w:gridCol w:w="1701"/>
        <w:gridCol w:w="2551"/>
        <w:gridCol w:w="1280"/>
      </w:tblGrid>
      <w:tr w:rsidR="00CD2DE2" w:rsidRPr="00160495" w14:paraId="791457A7" w14:textId="77777777" w:rsidTr="00BA6327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2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3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4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5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6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A22ABD" w:rsidRPr="00160495" w14:paraId="4BCD4220" w14:textId="77777777" w:rsidTr="00BA632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396BA4D" w14:textId="63E5B897" w:rsidR="00A22ABD" w:rsidRPr="00160495" w:rsidRDefault="000915E2" w:rsidP="00E12B09">
            <w:r>
              <w:t>1.0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875EA59" w14:textId="716DC1C9" w:rsidR="00A22ABD" w:rsidRPr="00160495" w:rsidRDefault="00F73767" w:rsidP="00E12B09">
            <w:r>
              <w:t>Primera versió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EAC3D86" w14:textId="0AEF17DB" w:rsidR="00A22ABD" w:rsidRPr="00160495" w:rsidRDefault="000915E2" w:rsidP="00E12B09"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0C1101A" w14:textId="31C596A9" w:rsidR="00A22ABD" w:rsidRDefault="000915E2" w:rsidP="00E12B09">
            <w:r>
              <w:t xml:space="preserve">Alumnes </w:t>
            </w:r>
            <w:r w:rsidR="00F73767">
              <w:t>DAM2/ASIX2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99387CB" w14:textId="682FEF13" w:rsidR="00A22ABD" w:rsidRDefault="00804F49" w:rsidP="00E12B09">
            <w:r>
              <w:t>11</w:t>
            </w:r>
            <w:r w:rsidR="000915E2">
              <w:t>/</w:t>
            </w:r>
            <w:r w:rsidR="009F7525">
              <w:t>0</w:t>
            </w:r>
            <w:r>
              <w:t>2</w:t>
            </w:r>
            <w:r w:rsidR="000915E2">
              <w:t>/202</w:t>
            </w:r>
            <w:r w:rsidR="009F7525">
              <w:t>1</w:t>
            </w:r>
          </w:p>
        </w:tc>
      </w:tr>
    </w:tbl>
    <w:p w14:paraId="791457AE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63944047"/>
      <w:r w:rsidRPr="00160495">
        <w:lastRenderedPageBreak/>
        <w:t>Índ</w:t>
      </w:r>
      <w:r w:rsidR="007B26A2" w:rsidRPr="00160495">
        <w:t>ex</w:t>
      </w:r>
      <w:bookmarkEnd w:id="2"/>
    </w:p>
    <w:p w14:paraId="52E2A826" w14:textId="12481A23" w:rsidR="00C578C3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63944046" w:history="1">
        <w:r w:rsidR="00C578C3" w:rsidRPr="00634F86">
          <w:rPr>
            <w:rStyle w:val="Hipervnculo"/>
          </w:rPr>
          <w:t>Control de Versions</w:t>
        </w:r>
        <w:r w:rsidR="00C578C3">
          <w:rPr>
            <w:webHidden/>
          </w:rPr>
          <w:tab/>
        </w:r>
        <w:r w:rsidR="00C578C3">
          <w:rPr>
            <w:webHidden/>
          </w:rPr>
          <w:fldChar w:fldCharType="begin"/>
        </w:r>
        <w:r w:rsidR="00C578C3">
          <w:rPr>
            <w:webHidden/>
          </w:rPr>
          <w:instrText xml:space="preserve"> PAGEREF _Toc63944046 \h </w:instrText>
        </w:r>
        <w:r w:rsidR="00C578C3">
          <w:rPr>
            <w:webHidden/>
          </w:rPr>
        </w:r>
        <w:r w:rsidR="00C578C3">
          <w:rPr>
            <w:webHidden/>
          </w:rPr>
          <w:fldChar w:fldCharType="separate"/>
        </w:r>
        <w:r w:rsidR="00C578C3">
          <w:rPr>
            <w:webHidden/>
          </w:rPr>
          <w:t>2</w:t>
        </w:r>
        <w:r w:rsidR="00C578C3">
          <w:rPr>
            <w:webHidden/>
          </w:rPr>
          <w:fldChar w:fldCharType="end"/>
        </w:r>
      </w:hyperlink>
    </w:p>
    <w:p w14:paraId="5C59AB05" w14:textId="0759F73E" w:rsidR="00C578C3" w:rsidRDefault="00A35A7B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63944047" w:history="1">
        <w:r w:rsidR="00C578C3" w:rsidRPr="00634F86">
          <w:rPr>
            <w:rStyle w:val="Hipervnculo"/>
          </w:rPr>
          <w:t>Índex</w:t>
        </w:r>
        <w:r w:rsidR="00C578C3">
          <w:rPr>
            <w:webHidden/>
          </w:rPr>
          <w:tab/>
        </w:r>
        <w:r w:rsidR="00C578C3">
          <w:rPr>
            <w:webHidden/>
          </w:rPr>
          <w:fldChar w:fldCharType="begin"/>
        </w:r>
        <w:r w:rsidR="00C578C3">
          <w:rPr>
            <w:webHidden/>
          </w:rPr>
          <w:instrText xml:space="preserve"> PAGEREF _Toc63944047 \h </w:instrText>
        </w:r>
        <w:r w:rsidR="00C578C3">
          <w:rPr>
            <w:webHidden/>
          </w:rPr>
        </w:r>
        <w:r w:rsidR="00C578C3">
          <w:rPr>
            <w:webHidden/>
          </w:rPr>
          <w:fldChar w:fldCharType="separate"/>
        </w:r>
        <w:r w:rsidR="00C578C3">
          <w:rPr>
            <w:webHidden/>
          </w:rPr>
          <w:t>3</w:t>
        </w:r>
        <w:r w:rsidR="00C578C3">
          <w:rPr>
            <w:webHidden/>
          </w:rPr>
          <w:fldChar w:fldCharType="end"/>
        </w:r>
      </w:hyperlink>
    </w:p>
    <w:p w14:paraId="7702CA43" w14:textId="5860BD66" w:rsidR="00C578C3" w:rsidRDefault="00A35A7B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63944048" w:history="1">
        <w:r w:rsidR="00C578C3" w:rsidRPr="00634F86">
          <w:rPr>
            <w:rStyle w:val="Hipervnculo"/>
          </w:rPr>
          <w:t>1</w:t>
        </w:r>
        <w:r w:rsidR="00C578C3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C578C3" w:rsidRPr="00634F86">
          <w:rPr>
            <w:rStyle w:val="Hipervnculo"/>
          </w:rPr>
          <w:t>Pràctica #5 – Càrrega de Fotografies a Imaginest</w:t>
        </w:r>
        <w:r w:rsidR="00C578C3">
          <w:rPr>
            <w:webHidden/>
          </w:rPr>
          <w:tab/>
        </w:r>
        <w:r w:rsidR="00C578C3">
          <w:rPr>
            <w:webHidden/>
          </w:rPr>
          <w:fldChar w:fldCharType="begin"/>
        </w:r>
        <w:r w:rsidR="00C578C3">
          <w:rPr>
            <w:webHidden/>
          </w:rPr>
          <w:instrText xml:space="preserve"> PAGEREF _Toc63944048 \h </w:instrText>
        </w:r>
        <w:r w:rsidR="00C578C3">
          <w:rPr>
            <w:webHidden/>
          </w:rPr>
        </w:r>
        <w:r w:rsidR="00C578C3">
          <w:rPr>
            <w:webHidden/>
          </w:rPr>
          <w:fldChar w:fldCharType="separate"/>
        </w:r>
        <w:r w:rsidR="00C578C3">
          <w:rPr>
            <w:webHidden/>
          </w:rPr>
          <w:t>4</w:t>
        </w:r>
        <w:r w:rsidR="00C578C3">
          <w:rPr>
            <w:webHidden/>
          </w:rPr>
          <w:fldChar w:fldCharType="end"/>
        </w:r>
      </w:hyperlink>
    </w:p>
    <w:p w14:paraId="41165850" w14:textId="01EFB356" w:rsidR="00C578C3" w:rsidRDefault="00A35A7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63944049" w:history="1">
        <w:r w:rsidR="00C578C3" w:rsidRPr="00634F86">
          <w:rPr>
            <w:rStyle w:val="Hipervnculo"/>
            <w:noProof/>
          </w:rPr>
          <w:t>1.1</w:t>
        </w:r>
        <w:r w:rsidR="00C578C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578C3" w:rsidRPr="00634F86">
          <w:rPr>
            <w:rStyle w:val="Hipervnculo"/>
            <w:noProof/>
          </w:rPr>
          <w:t>Enunciat</w:t>
        </w:r>
        <w:r w:rsidR="00C578C3">
          <w:rPr>
            <w:noProof/>
            <w:webHidden/>
          </w:rPr>
          <w:tab/>
        </w:r>
        <w:r w:rsidR="00C578C3">
          <w:rPr>
            <w:noProof/>
            <w:webHidden/>
          </w:rPr>
          <w:fldChar w:fldCharType="begin"/>
        </w:r>
        <w:r w:rsidR="00C578C3">
          <w:rPr>
            <w:noProof/>
            <w:webHidden/>
          </w:rPr>
          <w:instrText xml:space="preserve"> PAGEREF _Toc63944049 \h </w:instrText>
        </w:r>
        <w:r w:rsidR="00C578C3">
          <w:rPr>
            <w:noProof/>
            <w:webHidden/>
          </w:rPr>
        </w:r>
        <w:r w:rsidR="00C578C3">
          <w:rPr>
            <w:noProof/>
            <w:webHidden/>
          </w:rPr>
          <w:fldChar w:fldCharType="separate"/>
        </w:r>
        <w:r w:rsidR="00C578C3">
          <w:rPr>
            <w:noProof/>
            <w:webHidden/>
          </w:rPr>
          <w:t>4</w:t>
        </w:r>
        <w:r w:rsidR="00C578C3">
          <w:rPr>
            <w:noProof/>
            <w:webHidden/>
          </w:rPr>
          <w:fldChar w:fldCharType="end"/>
        </w:r>
      </w:hyperlink>
    </w:p>
    <w:p w14:paraId="1146C52A" w14:textId="483E274B" w:rsidR="00C578C3" w:rsidRDefault="00A35A7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63944050" w:history="1">
        <w:r w:rsidR="00C578C3" w:rsidRPr="00634F86">
          <w:rPr>
            <w:rStyle w:val="Hipervnculo"/>
            <w:noProof/>
          </w:rPr>
          <w:t>1.2</w:t>
        </w:r>
        <w:r w:rsidR="00C578C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578C3" w:rsidRPr="00634F86">
          <w:rPr>
            <w:rStyle w:val="Hipervnculo"/>
            <w:noProof/>
          </w:rPr>
          <w:t>Requeriments</w:t>
        </w:r>
        <w:r w:rsidR="00C578C3">
          <w:rPr>
            <w:noProof/>
            <w:webHidden/>
          </w:rPr>
          <w:tab/>
        </w:r>
        <w:r w:rsidR="00C578C3">
          <w:rPr>
            <w:noProof/>
            <w:webHidden/>
          </w:rPr>
          <w:fldChar w:fldCharType="begin"/>
        </w:r>
        <w:r w:rsidR="00C578C3">
          <w:rPr>
            <w:noProof/>
            <w:webHidden/>
          </w:rPr>
          <w:instrText xml:space="preserve"> PAGEREF _Toc63944050 \h </w:instrText>
        </w:r>
        <w:r w:rsidR="00C578C3">
          <w:rPr>
            <w:noProof/>
            <w:webHidden/>
          </w:rPr>
        </w:r>
        <w:r w:rsidR="00C578C3">
          <w:rPr>
            <w:noProof/>
            <w:webHidden/>
          </w:rPr>
          <w:fldChar w:fldCharType="separate"/>
        </w:r>
        <w:r w:rsidR="00C578C3">
          <w:rPr>
            <w:noProof/>
            <w:webHidden/>
          </w:rPr>
          <w:t>4</w:t>
        </w:r>
        <w:r w:rsidR="00C578C3">
          <w:rPr>
            <w:noProof/>
            <w:webHidden/>
          </w:rPr>
          <w:fldChar w:fldCharType="end"/>
        </w:r>
      </w:hyperlink>
    </w:p>
    <w:p w14:paraId="63069666" w14:textId="5C248ABC" w:rsidR="00C578C3" w:rsidRDefault="00A35A7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63944051" w:history="1">
        <w:r w:rsidR="00C578C3" w:rsidRPr="00634F86">
          <w:rPr>
            <w:rStyle w:val="Hipervnculo"/>
            <w:noProof/>
          </w:rPr>
          <w:t>1.3</w:t>
        </w:r>
        <w:r w:rsidR="00C578C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578C3" w:rsidRPr="00634F86">
          <w:rPr>
            <w:rStyle w:val="Hipervnculo"/>
            <w:noProof/>
          </w:rPr>
          <w:t>Mockup Layout App Web</w:t>
        </w:r>
        <w:r w:rsidR="00C578C3">
          <w:rPr>
            <w:noProof/>
            <w:webHidden/>
          </w:rPr>
          <w:tab/>
        </w:r>
        <w:r w:rsidR="00C578C3">
          <w:rPr>
            <w:noProof/>
            <w:webHidden/>
          </w:rPr>
          <w:fldChar w:fldCharType="begin"/>
        </w:r>
        <w:r w:rsidR="00C578C3">
          <w:rPr>
            <w:noProof/>
            <w:webHidden/>
          </w:rPr>
          <w:instrText xml:space="preserve"> PAGEREF _Toc63944051 \h </w:instrText>
        </w:r>
        <w:r w:rsidR="00C578C3">
          <w:rPr>
            <w:noProof/>
            <w:webHidden/>
          </w:rPr>
        </w:r>
        <w:r w:rsidR="00C578C3">
          <w:rPr>
            <w:noProof/>
            <w:webHidden/>
          </w:rPr>
          <w:fldChar w:fldCharType="separate"/>
        </w:r>
        <w:r w:rsidR="00C578C3">
          <w:rPr>
            <w:noProof/>
            <w:webHidden/>
          </w:rPr>
          <w:t>6</w:t>
        </w:r>
        <w:r w:rsidR="00C578C3">
          <w:rPr>
            <w:noProof/>
            <w:webHidden/>
          </w:rPr>
          <w:fldChar w:fldCharType="end"/>
        </w:r>
      </w:hyperlink>
    </w:p>
    <w:p w14:paraId="0EC4C576" w14:textId="566D1D1D" w:rsidR="00C578C3" w:rsidRDefault="00A35A7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63944052" w:history="1">
        <w:r w:rsidR="00C578C3" w:rsidRPr="00634F86">
          <w:rPr>
            <w:rStyle w:val="Hipervnculo"/>
            <w:noProof/>
          </w:rPr>
          <w:t>1.4</w:t>
        </w:r>
        <w:r w:rsidR="00C578C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578C3" w:rsidRPr="00634F86">
          <w:rPr>
            <w:rStyle w:val="Hipervnculo"/>
            <w:noProof/>
          </w:rPr>
          <w:t>Entrega</w:t>
        </w:r>
        <w:r w:rsidR="00C578C3">
          <w:rPr>
            <w:noProof/>
            <w:webHidden/>
          </w:rPr>
          <w:tab/>
        </w:r>
        <w:r w:rsidR="00C578C3">
          <w:rPr>
            <w:noProof/>
            <w:webHidden/>
          </w:rPr>
          <w:fldChar w:fldCharType="begin"/>
        </w:r>
        <w:r w:rsidR="00C578C3">
          <w:rPr>
            <w:noProof/>
            <w:webHidden/>
          </w:rPr>
          <w:instrText xml:space="preserve"> PAGEREF _Toc63944052 \h </w:instrText>
        </w:r>
        <w:r w:rsidR="00C578C3">
          <w:rPr>
            <w:noProof/>
            <w:webHidden/>
          </w:rPr>
        </w:r>
        <w:r w:rsidR="00C578C3">
          <w:rPr>
            <w:noProof/>
            <w:webHidden/>
          </w:rPr>
          <w:fldChar w:fldCharType="separate"/>
        </w:r>
        <w:r w:rsidR="00C578C3">
          <w:rPr>
            <w:noProof/>
            <w:webHidden/>
          </w:rPr>
          <w:t>6</w:t>
        </w:r>
        <w:r w:rsidR="00C578C3">
          <w:rPr>
            <w:noProof/>
            <w:webHidden/>
          </w:rPr>
          <w:fldChar w:fldCharType="end"/>
        </w:r>
      </w:hyperlink>
    </w:p>
    <w:p w14:paraId="791457B7" w14:textId="2DD803C1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791457B8" w14:textId="3B6E0CE7" w:rsidR="009B25E2" w:rsidRDefault="00CA1AE9" w:rsidP="003B3315">
      <w:pPr>
        <w:pStyle w:val="Ttulo1"/>
      </w:pPr>
      <w:bookmarkStart w:id="7" w:name="_Toc63944048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804F49">
        <w:t>5</w:t>
      </w:r>
      <w:r w:rsidR="00930C95">
        <w:t xml:space="preserve"> – </w:t>
      </w:r>
      <w:r w:rsidR="00C578C3">
        <w:t>Funcionalitat Bàsica</w:t>
      </w:r>
      <w:r w:rsidR="00804F49">
        <w:t xml:space="preserve"> Imaginest</w:t>
      </w:r>
      <w:bookmarkEnd w:id="7"/>
    </w:p>
    <w:p w14:paraId="40185331" w14:textId="47CCAA47" w:rsidR="00C863D8" w:rsidRPr="00C863D8" w:rsidRDefault="00065F8B" w:rsidP="00C863D8">
      <w:pPr>
        <w:pStyle w:val="Ttulo2"/>
      </w:pPr>
      <w:bookmarkStart w:id="8" w:name="_Toc63944049"/>
      <w:r>
        <w:t>Enunciat</w:t>
      </w:r>
      <w:bookmarkEnd w:id="8"/>
    </w:p>
    <w:p w14:paraId="1F88514B" w14:textId="26C75574" w:rsidR="0087213F" w:rsidRDefault="001E3B4B" w:rsidP="001F0216">
      <w:pPr>
        <w:rPr>
          <w:noProof/>
        </w:rPr>
      </w:pPr>
      <w:r w:rsidRPr="00E956D8">
        <w:rPr>
          <w:noProof/>
          <w:highlight w:val="yellow"/>
        </w:rPr>
        <w:t>Fins ara hem estat treballant com a</w:t>
      </w:r>
      <w:r w:rsidRPr="00E956D8">
        <w:rPr>
          <w:b/>
          <w:bCs/>
          <w:noProof/>
          <w:highlight w:val="yellow"/>
        </w:rPr>
        <w:t xml:space="preserve"> desenvolupadors juniors</w:t>
      </w:r>
      <w:r w:rsidRPr="00E956D8">
        <w:rPr>
          <w:noProof/>
          <w:highlight w:val="yellow"/>
        </w:rPr>
        <w:t xml:space="preserve"> a Imaginest, i ens han donat la feina ben mastegadeta</w:t>
      </w:r>
      <w:r w:rsidR="007458BF" w:rsidRPr="00E956D8">
        <w:rPr>
          <w:noProof/>
          <w:highlight w:val="yellow"/>
        </w:rPr>
        <w:t>.</w:t>
      </w:r>
      <w:r w:rsidR="004D7EDE" w:rsidRPr="00E956D8">
        <w:rPr>
          <w:noProof/>
          <w:highlight w:val="yellow"/>
        </w:rPr>
        <w:t xml:space="preserve"> Ara toca créixer professionalment i demostrar les nostres capacitats com a futurs </w:t>
      </w:r>
      <w:r w:rsidR="004D7EDE" w:rsidRPr="00E956D8">
        <w:rPr>
          <w:b/>
          <w:bCs/>
          <w:noProof/>
          <w:highlight w:val="yellow"/>
        </w:rPr>
        <w:t>seniors</w:t>
      </w:r>
      <w:r w:rsidR="004D7EDE" w:rsidRPr="00E956D8">
        <w:rPr>
          <w:noProof/>
          <w:highlight w:val="yellow"/>
        </w:rPr>
        <w:t>, per això ja no treballarem sols, sinó que ho farem en equip</w:t>
      </w:r>
      <w:r w:rsidR="00A56D0F" w:rsidRPr="00E956D8">
        <w:rPr>
          <w:noProof/>
          <w:highlight w:val="yellow"/>
        </w:rPr>
        <w:t xml:space="preserve">, havent a més a més de consensuar les propostes de disseny </w:t>
      </w:r>
      <w:r w:rsidR="008B6E24" w:rsidRPr="00E956D8">
        <w:rPr>
          <w:noProof/>
          <w:highlight w:val="yellow"/>
        </w:rPr>
        <w:t xml:space="preserve">així com </w:t>
      </w:r>
      <w:r w:rsidR="00A56D0F" w:rsidRPr="00E956D8">
        <w:rPr>
          <w:noProof/>
          <w:highlight w:val="yellow"/>
        </w:rPr>
        <w:t>coordinar les implementacions.</w:t>
      </w:r>
    </w:p>
    <w:p w14:paraId="63433F95" w14:textId="3FE62A8C" w:rsidR="00A56D0F" w:rsidRDefault="00A56D0F" w:rsidP="001F0216">
      <w:pPr>
        <w:rPr>
          <w:noProof/>
        </w:rPr>
      </w:pPr>
    </w:p>
    <w:p w14:paraId="7BFB20BC" w14:textId="6B5249E2" w:rsidR="005F5226" w:rsidRDefault="005F5226" w:rsidP="001F0216">
      <w:pPr>
        <w:pStyle w:val="Ttulo2"/>
      </w:pPr>
      <w:bookmarkStart w:id="9" w:name="_Toc63944050"/>
      <w:r>
        <w:t>Requeriments</w:t>
      </w:r>
      <w:bookmarkEnd w:id="9"/>
    </w:p>
    <w:p w14:paraId="4988E2A4" w14:textId="36F7DFAD" w:rsidR="00A56D0F" w:rsidRDefault="006D3421" w:rsidP="001F0216">
      <w:pPr>
        <w:rPr>
          <w:noProof/>
        </w:rPr>
      </w:pPr>
      <w:r>
        <w:rPr>
          <w:noProof/>
        </w:rPr>
        <w:t xml:space="preserve">La vostra feina com a equip de cara a la propera fita del projecte </w:t>
      </w:r>
      <w:r>
        <w:rPr>
          <w:b/>
          <w:bCs/>
          <w:noProof/>
        </w:rPr>
        <w:t>Imaginest</w:t>
      </w:r>
      <w:r>
        <w:rPr>
          <w:noProof/>
        </w:rPr>
        <w:t xml:space="preserve"> és:</w:t>
      </w:r>
    </w:p>
    <w:p w14:paraId="5E4CC9FC" w14:textId="77777777" w:rsidR="00AD248F" w:rsidRDefault="00AD248F" w:rsidP="001F0216">
      <w:pPr>
        <w:rPr>
          <w:noProof/>
        </w:rPr>
      </w:pPr>
    </w:p>
    <w:p w14:paraId="77406C67" w14:textId="60812F40" w:rsidR="006D3421" w:rsidRDefault="00996426" w:rsidP="006D3421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 xml:space="preserve">Elaborar el diagrama E/R </w:t>
      </w:r>
      <w:r w:rsidR="00542490">
        <w:rPr>
          <w:noProof/>
        </w:rPr>
        <w:t>i la seva conversió a SQL capaç de donar resposta als següents requeriments lògics</w:t>
      </w:r>
      <w:r w:rsidR="00186A06">
        <w:rPr>
          <w:noProof/>
        </w:rPr>
        <w:t xml:space="preserve"> </w:t>
      </w:r>
      <w:r w:rsidR="008B6E24">
        <w:rPr>
          <w:noProof/>
        </w:rPr>
        <w:t xml:space="preserve">(En el futur podríen canviar! </w:t>
      </w:r>
      <w:r w:rsidR="008B6E24">
        <w:rPr>
          <w:rFonts w:ascii="Segoe UI Emoji" w:eastAsia="Segoe UI Emoji" w:hAnsi="Segoe UI Emoji" w:cs="Segoe UI Emoji"/>
          <w:noProof/>
        </w:rPr>
        <w:t>😉</w:t>
      </w:r>
      <w:r w:rsidR="00186A06">
        <w:rPr>
          <w:noProof/>
        </w:rPr>
        <w:t>)</w:t>
      </w:r>
    </w:p>
    <w:p w14:paraId="7E85FB59" w14:textId="5997E6EA" w:rsidR="00542490" w:rsidRPr="00E956D8" w:rsidRDefault="00CA678D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>Un usuari pot penjar qualsevol número de fotografies que desitgi</w:t>
      </w:r>
    </w:p>
    <w:p w14:paraId="338279BF" w14:textId="2010B6F6" w:rsidR="004B2AE2" w:rsidRPr="00E956D8" w:rsidRDefault="004B2AE2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>Cal poder identificar l’usuari que ha penjat certa fotografia.</w:t>
      </w:r>
    </w:p>
    <w:p w14:paraId="4C8B8B0A" w14:textId="06C882CD" w:rsidR="00CA678D" w:rsidRPr="00E956D8" w:rsidRDefault="005500D8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>Cada fotografia té associat un text descriptiu</w:t>
      </w:r>
      <w:r w:rsidR="00171BBE" w:rsidRPr="00E956D8">
        <w:rPr>
          <w:noProof/>
          <w:highlight w:val="yellow"/>
        </w:rPr>
        <w:t>, així com una data de publicació.</w:t>
      </w:r>
    </w:p>
    <w:p w14:paraId="554E9F34" w14:textId="404F8F92" w:rsidR="00171BBE" w:rsidRPr="00E956D8" w:rsidRDefault="00171BBE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 xml:space="preserve">Cada fotografia pot contenir </w:t>
      </w:r>
      <w:r w:rsidR="0068355B" w:rsidRPr="00E956D8">
        <w:rPr>
          <w:noProof/>
          <w:highlight w:val="yellow"/>
        </w:rPr>
        <w:t>un número indeterminat d’etiquetes (#hashtags).</w:t>
      </w:r>
    </w:p>
    <w:p w14:paraId="6E71403A" w14:textId="698E0F4F" w:rsidR="0093099B" w:rsidRPr="00E956D8" w:rsidRDefault="0093099B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 xml:space="preserve">Cada fotografia té un </w:t>
      </w:r>
      <w:r w:rsidR="0005674B" w:rsidRPr="00E956D8">
        <w:rPr>
          <w:noProof/>
          <w:highlight w:val="yellow"/>
        </w:rPr>
        <w:t>número de vots positius (likes).</w:t>
      </w:r>
    </w:p>
    <w:p w14:paraId="24B31D85" w14:textId="3B56BD6C" w:rsidR="0005674B" w:rsidRPr="00E956D8" w:rsidRDefault="0005674B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>Cada fotografia té un número de vots negatius (dislikes).</w:t>
      </w:r>
    </w:p>
    <w:p w14:paraId="09ADB2C0" w14:textId="009E30F8" w:rsidR="0005674B" w:rsidRPr="00E956D8" w:rsidRDefault="0005674B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 xml:space="preserve">La puntuació d’una fotografia la determina </w:t>
      </w:r>
      <w:r w:rsidR="009745E1" w:rsidRPr="00E956D8">
        <w:rPr>
          <w:noProof/>
          <w:highlight w:val="yellow"/>
        </w:rPr>
        <w:t>la fòrmula: Likes / (Likes+Dislikes)</w:t>
      </w:r>
    </w:p>
    <w:p w14:paraId="4743A03E" w14:textId="5A28E8A1" w:rsidR="0068355B" w:rsidRPr="00E956D8" w:rsidRDefault="0093099B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 xml:space="preserve">Les etiquetes </w:t>
      </w:r>
      <w:r w:rsidR="0068355B" w:rsidRPr="00E956D8">
        <w:rPr>
          <w:noProof/>
          <w:highlight w:val="yellow"/>
        </w:rPr>
        <w:t>(#hashtags) han de permetre agrupar múltiples fotografies.</w:t>
      </w:r>
    </w:p>
    <w:p w14:paraId="44AE2358" w14:textId="49660517" w:rsidR="0093099B" w:rsidRPr="00E956D8" w:rsidRDefault="00FE0E05" w:rsidP="00542490">
      <w:pPr>
        <w:pStyle w:val="Prrafodelista"/>
        <w:numPr>
          <w:ilvl w:val="1"/>
          <w:numId w:val="10"/>
        </w:numPr>
        <w:rPr>
          <w:noProof/>
          <w:highlight w:val="yellow"/>
        </w:rPr>
      </w:pPr>
      <w:r w:rsidRPr="00E956D8">
        <w:rPr>
          <w:noProof/>
          <w:highlight w:val="yellow"/>
        </w:rPr>
        <w:t>Les fotografies no s’han de desar a la BDs, sinó que n’hem de desar la URL del seu path dins del servidor</w:t>
      </w:r>
      <w:r w:rsidR="00885074" w:rsidRPr="00E956D8">
        <w:rPr>
          <w:noProof/>
          <w:highlight w:val="yellow"/>
        </w:rPr>
        <w:t xml:space="preserve">. </w:t>
      </w:r>
      <w:r w:rsidR="00062192" w:rsidRPr="00E956D8">
        <w:rPr>
          <w:noProof/>
          <w:highlight w:val="yellow"/>
        </w:rPr>
        <w:t xml:space="preserve">Es recomana desar com a nom del fitxer un valor hash basat en la concatenació del nom original i un valor aleatori (per evitar problemes amb </w:t>
      </w:r>
      <w:r w:rsidR="00B955EF" w:rsidRPr="00E956D8">
        <w:rPr>
          <w:noProof/>
          <w:highlight w:val="yellow"/>
        </w:rPr>
        <w:t>noms repetits, caràcters especials, ...</w:t>
      </w:r>
      <w:r w:rsidR="00062192" w:rsidRPr="00E956D8">
        <w:rPr>
          <w:noProof/>
          <w:highlight w:val="yellow"/>
        </w:rPr>
        <w:t>).</w:t>
      </w:r>
    </w:p>
    <w:p w14:paraId="69DE3120" w14:textId="2F975B9F" w:rsidR="00B955EF" w:rsidRDefault="00B955EF" w:rsidP="00B955EF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>Implementar la funcionalitat bàsica que permeti a un usuari registrat pujar fotografies a la plataforma.</w:t>
      </w:r>
    </w:p>
    <w:p w14:paraId="5CA2C13F" w14:textId="0B8B3EB9" w:rsidR="00B955EF" w:rsidRDefault="00B955EF" w:rsidP="00B955EF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lastRenderedPageBreak/>
        <w:t>El menú de navegació per smartphones</w:t>
      </w:r>
      <w:r w:rsidR="00695C57">
        <w:rPr>
          <w:noProof/>
        </w:rPr>
        <w:t>/tablets</w:t>
      </w:r>
      <w:r>
        <w:rPr>
          <w:noProof/>
        </w:rPr>
        <w:t xml:space="preserve"> constarà de 3 botons:</w:t>
      </w:r>
      <w:r w:rsidR="00CF7F01">
        <w:rPr>
          <w:noProof/>
        </w:rPr>
        <w:t xml:space="preserve"> un botó home, sense funcionalitat de moment, un botó per iniciar el procés de càrrega de fotografies i un botó d’usuari, per accedir a </w:t>
      </w:r>
      <w:r w:rsidR="00E70F8D">
        <w:rPr>
          <w:noProof/>
        </w:rPr>
        <w:t>l’opció de fer logout.</w:t>
      </w:r>
    </w:p>
    <w:p w14:paraId="22DCD83F" w14:textId="30688123" w:rsidR="00E70F8D" w:rsidRDefault="00E70F8D" w:rsidP="00B955EF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t>El disseny del layout web per entorn de portàtil/sobretaula es deixa al vostre bon criteri</w:t>
      </w:r>
      <w:r w:rsidR="00695C57">
        <w:rPr>
          <w:noProof/>
        </w:rPr>
        <w:t>, però haurà de comptar amb les mateixes opcions que el format per smartphone/tablet.</w:t>
      </w:r>
      <w:r w:rsidR="00234976">
        <w:rPr>
          <w:noProof/>
        </w:rPr>
        <w:t xml:space="preserve"> </w:t>
      </w:r>
      <w:r w:rsidR="00234976">
        <w:rPr>
          <w:noProof/>
        </w:rPr>
        <w:sym w:font="Wingdings" w:char="F0E0"/>
      </w:r>
      <w:r w:rsidR="00234976">
        <w:rPr>
          <w:noProof/>
        </w:rPr>
        <w:t xml:space="preserve"> Caldrà que elaboreu un Mockup abans de posar-vos a implementar-lo, no treballem a salt de mata! Primer dissenyem i després implementem.</w:t>
      </w:r>
    </w:p>
    <w:p w14:paraId="1F4F8E5E" w14:textId="27467A0F" w:rsidR="00695C57" w:rsidRDefault="008D6FA8" w:rsidP="00B955EF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t>Al iniciar el procés de càrrega caldrà demanar mitjançant un formulari web, el text de la fotografia, les etiquetes vinculades (delimitades per #hashtags)</w:t>
      </w:r>
      <w:r w:rsidR="00033196">
        <w:rPr>
          <w:noProof/>
        </w:rPr>
        <w:t xml:space="preserve"> i el fitxer en si a pujar.</w:t>
      </w:r>
    </w:p>
    <w:p w14:paraId="55C552A3" w14:textId="36559F7D" w:rsidR="00033196" w:rsidRDefault="00033196" w:rsidP="00B955EF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t>Les fotografies una vegada pujades via submit del formulari, caldrà desar-les en una ubicació definitiva i modificar-lis el nom pel que estimem oportú (veure recomanació fet</w:t>
      </w:r>
      <w:r w:rsidR="00D56349">
        <w:rPr>
          <w:noProof/>
        </w:rPr>
        <w:t>a</w:t>
      </w:r>
      <w:r>
        <w:rPr>
          <w:noProof/>
        </w:rPr>
        <w:t xml:space="preserve"> prèviament).</w:t>
      </w:r>
    </w:p>
    <w:p w14:paraId="5214962E" w14:textId="6DA36870" w:rsidR="00283F5F" w:rsidRDefault="00283F5F" w:rsidP="00B955EF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t>Després de la càrrega d’una fotografia cal retornar l’usuari a la pàgina principal</w:t>
      </w:r>
      <w:r w:rsidR="00501F8A">
        <w:rPr>
          <w:noProof/>
        </w:rPr>
        <w:t xml:space="preserve"> i mostrant la seva imatge</w:t>
      </w:r>
      <w:r>
        <w:rPr>
          <w:noProof/>
        </w:rPr>
        <w:t>.</w:t>
      </w:r>
    </w:p>
    <w:p w14:paraId="277EFD65" w14:textId="40BB2B18" w:rsidR="00283F5F" w:rsidRDefault="00283F5F" w:rsidP="00283F5F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>A la pàgina principal, a banda del menu de navegació, es mostrarà sempre la darrera fotografia penjada a la plataforma</w:t>
      </w:r>
      <w:r w:rsidR="0018264C">
        <w:rPr>
          <w:noProof/>
        </w:rPr>
        <w:t xml:space="preserve">, </w:t>
      </w:r>
      <w:r w:rsidR="00501F8A">
        <w:rPr>
          <w:noProof/>
        </w:rPr>
        <w:t>excepte quan l’usuari n’acab</w:t>
      </w:r>
      <w:r w:rsidR="00C924A7">
        <w:rPr>
          <w:noProof/>
        </w:rPr>
        <w:t>i</w:t>
      </w:r>
      <w:r w:rsidR="00501F8A">
        <w:rPr>
          <w:noProof/>
        </w:rPr>
        <w:t xml:space="preserve"> de penjar una</w:t>
      </w:r>
      <w:r w:rsidR="0018264C">
        <w:rPr>
          <w:noProof/>
        </w:rPr>
        <w:t xml:space="preserve"> que se’n veurà la seva</w:t>
      </w:r>
      <w:r>
        <w:rPr>
          <w:noProof/>
        </w:rPr>
        <w:t>.</w:t>
      </w:r>
      <w:r w:rsidR="00AA6B41">
        <w:rPr>
          <w:noProof/>
        </w:rPr>
        <w:t xml:space="preserve"> També se’n mostrarà el text descriptiu que l’acompanya, així com les etiquetes associades.</w:t>
      </w:r>
    </w:p>
    <w:p w14:paraId="3993E2A4" w14:textId="2CBAC7A9" w:rsidR="00AA6B41" w:rsidRDefault="007B34C3" w:rsidP="007B34C3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t>Als laterals de la fotografia apareixeran uns cursors que permetran fer like o dislike de la mateixa</w:t>
      </w:r>
      <w:r w:rsidR="0018264C">
        <w:rPr>
          <w:noProof/>
        </w:rPr>
        <w:t xml:space="preserve"> al més pur estil Tinder</w:t>
      </w:r>
      <w:r w:rsidR="0046522A">
        <w:rPr>
          <w:noProof/>
        </w:rPr>
        <w:t>. De moment però no n’implementarem la funcionalitat.</w:t>
      </w:r>
    </w:p>
    <w:p w14:paraId="428C0B36" w14:textId="5782DBA2" w:rsidR="0046522A" w:rsidRDefault="0046522A" w:rsidP="007B34C3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t>Els cursors de like/dislike, en aquests moments únicament han de permetre saltar a un altra</w:t>
      </w:r>
      <w:r w:rsidR="008D448E">
        <w:rPr>
          <w:noProof/>
        </w:rPr>
        <w:t xml:space="preserve"> fotografia. La fotografia a mostrar serà una random diferent a l’actual.</w:t>
      </w:r>
    </w:p>
    <w:p w14:paraId="5230C100" w14:textId="07F91B2F" w:rsidR="008D448E" w:rsidRDefault="008D448E" w:rsidP="007B34C3">
      <w:pPr>
        <w:pStyle w:val="Prrafodelista"/>
        <w:numPr>
          <w:ilvl w:val="1"/>
          <w:numId w:val="10"/>
        </w:numPr>
        <w:rPr>
          <w:noProof/>
        </w:rPr>
      </w:pPr>
      <w:r>
        <w:rPr>
          <w:noProof/>
        </w:rPr>
        <w:t>El menú de puntuació superior, no cal mostrar-lo en aquesta fita</w:t>
      </w:r>
      <w:r w:rsidR="00143B29">
        <w:rPr>
          <w:noProof/>
        </w:rPr>
        <w:t>, però heu de pensar que hi serà</w:t>
      </w:r>
      <w:r>
        <w:rPr>
          <w:noProof/>
        </w:rPr>
        <w:t>.</w:t>
      </w:r>
    </w:p>
    <w:p w14:paraId="54805A3E" w14:textId="58E4FA0F" w:rsidR="00F4510B" w:rsidRDefault="00F4510B" w:rsidP="00F4510B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 xml:space="preserve">Aprendre de l’experiència del treball en equip i reconèixer que un no sempre té la raó ni ho sap tot. </w:t>
      </w:r>
      <w:r w:rsidR="005B7500">
        <w:rPr>
          <w:noProof/>
        </w:rPr>
        <w:t>Les persones sumen</w:t>
      </w:r>
      <w:r w:rsidR="006D6F86">
        <w:rPr>
          <w:noProof/>
        </w:rPr>
        <w:t xml:space="preserve">, </w:t>
      </w:r>
      <w:r w:rsidR="005B7500">
        <w:rPr>
          <w:noProof/>
        </w:rPr>
        <w:t>no</w:t>
      </w:r>
      <w:r w:rsidR="006D6F86">
        <w:rPr>
          <w:noProof/>
        </w:rPr>
        <w:t xml:space="preserve"> pas</w:t>
      </w:r>
      <w:r w:rsidR="005B7500">
        <w:rPr>
          <w:noProof/>
        </w:rPr>
        <w:t xml:space="preserve"> resten, aprofiteu-vos d’això.</w:t>
      </w:r>
    </w:p>
    <w:p w14:paraId="33EC7B47" w14:textId="71E760FA" w:rsidR="00F4510B" w:rsidRPr="006D3421" w:rsidRDefault="00F4510B" w:rsidP="00F4510B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>Gaudir de la pràctica i ser creatius.</w:t>
      </w:r>
    </w:p>
    <w:p w14:paraId="3BF13D55" w14:textId="77777777" w:rsidR="00B91A47" w:rsidRDefault="00B91A47" w:rsidP="001F0216"/>
    <w:p w14:paraId="37AE604E" w14:textId="1980F45B" w:rsidR="00EC4DFC" w:rsidRDefault="00695C57" w:rsidP="00A6344B">
      <w:pPr>
        <w:pStyle w:val="Ttulo2"/>
        <w:ind w:left="720" w:hanging="720"/>
        <w:rPr>
          <w:noProof/>
        </w:rPr>
      </w:pPr>
      <w:bookmarkStart w:id="10" w:name="_Toc63944051"/>
      <w:r>
        <w:rPr>
          <w:noProof/>
        </w:rPr>
        <w:lastRenderedPageBreak/>
        <w:t>Mockup Layout App</w:t>
      </w:r>
      <w:r w:rsidR="00850459">
        <w:rPr>
          <w:noProof/>
        </w:rPr>
        <w:t xml:space="preserve"> Web</w:t>
      </w:r>
      <w:bookmarkEnd w:id="10"/>
    </w:p>
    <w:p w14:paraId="76D73315" w14:textId="0671F6B7" w:rsidR="005E6D63" w:rsidRDefault="00811959" w:rsidP="005E6D63">
      <w:r w:rsidRPr="00811959">
        <w:rPr>
          <w:noProof/>
        </w:rPr>
        <w:drawing>
          <wp:inline distT="0" distB="0" distL="0" distR="0" wp14:anchorId="5D1279C2" wp14:editId="1721DA10">
            <wp:extent cx="2924583" cy="5820587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5407" w14:textId="77777777" w:rsidR="005E6D63" w:rsidRPr="005E6D63" w:rsidRDefault="005E6D63" w:rsidP="005E6D63"/>
    <w:p w14:paraId="05C56A9D" w14:textId="6B1E036C" w:rsidR="00120083" w:rsidRPr="00C863D8" w:rsidRDefault="00120083" w:rsidP="00120083">
      <w:pPr>
        <w:pStyle w:val="Ttulo2"/>
        <w:rPr>
          <w:noProof/>
        </w:rPr>
      </w:pPr>
      <w:bookmarkStart w:id="11" w:name="_Toc63944052"/>
      <w:r>
        <w:rPr>
          <w:noProof/>
        </w:rPr>
        <w:t>Entrega</w:t>
      </w:r>
      <w:bookmarkEnd w:id="11"/>
    </w:p>
    <w:p w14:paraId="3265C864" w14:textId="59A28A74" w:rsidR="00120083" w:rsidRDefault="00120083" w:rsidP="00120083">
      <w:pPr>
        <w:rPr>
          <w:noProof/>
        </w:rPr>
      </w:pPr>
      <w:r>
        <w:rPr>
          <w:noProof/>
        </w:rPr>
        <w:t>Com a bon</w:t>
      </w:r>
      <w:r w:rsidR="005B7500">
        <w:rPr>
          <w:noProof/>
        </w:rPr>
        <w:t>s</w:t>
      </w:r>
      <w:r>
        <w:rPr>
          <w:noProof/>
        </w:rPr>
        <w:t xml:space="preserve"> professional</w:t>
      </w:r>
      <w:r w:rsidR="005B7500">
        <w:rPr>
          <w:noProof/>
        </w:rPr>
        <w:t>s</w:t>
      </w:r>
      <w:r>
        <w:rPr>
          <w:noProof/>
        </w:rPr>
        <w:t>, una vegada completa</w:t>
      </w:r>
      <w:r w:rsidR="001D226A">
        <w:rPr>
          <w:noProof/>
        </w:rPr>
        <w:t xml:space="preserve">da la pràctica, </w:t>
      </w:r>
      <w:r w:rsidR="005B7500">
        <w:rPr>
          <w:noProof/>
        </w:rPr>
        <w:t>pujareu</w:t>
      </w:r>
      <w:r w:rsidR="001D226A">
        <w:rPr>
          <w:noProof/>
        </w:rPr>
        <w:t xml:space="preserve"> tots els fitxers necessaris a un repositori de GitHub públic i en facilitar</w:t>
      </w:r>
      <w:r w:rsidR="00C578C3">
        <w:rPr>
          <w:noProof/>
        </w:rPr>
        <w:t>eu</w:t>
      </w:r>
      <w:r w:rsidR="001D226A">
        <w:rPr>
          <w:noProof/>
        </w:rPr>
        <w:t xml:space="preserve"> l’enllaç al </w:t>
      </w:r>
      <w:r w:rsidR="00C578C3">
        <w:rPr>
          <w:noProof/>
        </w:rPr>
        <w:t>vostre</w:t>
      </w:r>
      <w:r w:rsidR="001D226A">
        <w:rPr>
          <w:noProof/>
        </w:rPr>
        <w:t xml:space="preserve"> responsable a través del Moodle.</w:t>
      </w:r>
    </w:p>
    <w:sectPr w:rsidR="00120083" w:rsidSect="007B26A2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6A5B" w14:textId="77777777" w:rsidR="00A35A7B" w:rsidRDefault="00A35A7B">
      <w:r>
        <w:separator/>
      </w:r>
    </w:p>
  </w:endnote>
  <w:endnote w:type="continuationSeparator" w:id="0">
    <w:p w14:paraId="79954167" w14:textId="77777777" w:rsidR="00A35A7B" w:rsidRDefault="00A35A7B">
      <w:r>
        <w:continuationSeparator/>
      </w:r>
    </w:p>
  </w:endnote>
  <w:endnote w:type="continuationNotice" w:id="1">
    <w:p w14:paraId="5137577E" w14:textId="77777777" w:rsidR="00A35A7B" w:rsidRDefault="00A35A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DF" w14:textId="19799391" w:rsidR="00F52D73" w:rsidRPr="00D45154" w:rsidRDefault="00F52D73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91457EE" wp14:editId="34452B8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765A22" id="Rectángulo 26" o:spid="_x0000_s1026" style="position:absolute;margin-left:-.7pt;margin-top:-19.1pt;width:469.8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D45154">
      <w:rPr>
        <w:noProof/>
        <w:snapToGrid w:val="0"/>
        <w:szCs w:val="22"/>
        <w:lang w:val="es-ES_tradnl"/>
      </w:rPr>
      <w:t xml:space="preserve">Professor: David González Roldán </w:t>
    </w:r>
    <w:r w:rsidRPr="00D45154">
      <w:rPr>
        <w:noProof/>
        <w:snapToGrid w:val="0"/>
        <w:color w:val="808080"/>
        <w:szCs w:val="22"/>
        <w:lang w:val="es-ES_tradnl"/>
      </w:rPr>
      <w:tab/>
    </w:r>
    <w:r w:rsidRPr="00D45154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  <w:r w:rsidRPr="00D45154">
      <w:rPr>
        <w:noProof/>
        <w:snapToGrid w:val="0"/>
        <w:color w:val="808080"/>
        <w:szCs w:val="22"/>
        <w:lang w:val="es-ES_tradnl"/>
      </w:rPr>
      <w:t xml:space="preserve"> de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7" w14:textId="77777777" w:rsidR="00F52D73" w:rsidRPr="00E03478" w:rsidRDefault="00F52D73" w:rsidP="00D77556">
    <w:pPr>
      <w:spacing w:before="120" w:line="240" w:lineRule="auto"/>
      <w:rPr>
        <w:sz w:val="3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1457F8" wp14:editId="01E3FED9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A9B8A84" id="Arco 33" o:spid="_x0000_s1026" style="position:absolute;margin-left:303.45pt;margin-top:-150.4pt;width:425.95pt;height:393.2pt;rotation:-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D45154">
      <w:rPr>
        <w:noProof/>
        <w:snapToGrid w:val="0"/>
        <w:szCs w:val="16"/>
        <w:lang w:val="es-ES_tradnl"/>
      </w:rPr>
      <w:t>Professor: Da</w:t>
    </w:r>
    <w:r w:rsidRPr="00E03478">
      <w:rPr>
        <w:snapToGrid w:val="0"/>
        <w:szCs w:val="16"/>
        <w:lang w:val="es-ES_tradnl"/>
      </w:rPr>
      <w:t xml:space="preserve">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9D660" w14:textId="77777777" w:rsidR="00A35A7B" w:rsidRDefault="00A35A7B">
      <w:r>
        <w:separator/>
      </w:r>
    </w:p>
  </w:footnote>
  <w:footnote w:type="continuationSeparator" w:id="0">
    <w:p w14:paraId="46AFA277" w14:textId="77777777" w:rsidR="00A35A7B" w:rsidRDefault="00A35A7B">
      <w:r>
        <w:continuationSeparator/>
      </w:r>
    </w:p>
  </w:footnote>
  <w:footnote w:type="continuationNotice" w:id="1">
    <w:p w14:paraId="0AE05287" w14:textId="77777777" w:rsidR="00A35A7B" w:rsidRDefault="00A35A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111"/>
      <w:gridCol w:w="5245"/>
    </w:tblGrid>
    <w:tr w:rsidR="00F52D73" w:rsidRPr="007C6D77" w14:paraId="791457DD" w14:textId="77777777" w:rsidTr="004614DD">
      <w:trPr>
        <w:trHeight w:val="993"/>
      </w:trPr>
      <w:tc>
        <w:tcPr>
          <w:tcW w:w="4111" w:type="dxa"/>
        </w:tcPr>
        <w:p w14:paraId="791457D9" w14:textId="77777777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5168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1457EA" wp14:editId="77A90BAD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8433F2" id="Rectángulo 26" o:spid="_x0000_s1026" style="position:absolute;margin-left:-6.1pt;margin-top:-8.1pt;width:469.8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5245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042F782A" w:rsidR="00F52D73" w:rsidRPr="004614DD" w:rsidRDefault="00F52D73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F73767">
            <w:rPr>
              <w:b/>
              <w:bCs/>
              <w:color w:val="1F2A6A"/>
              <w:sz w:val="28"/>
            </w:rPr>
            <w:t>DAM2/ASIX2 - PHP: UF1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4B17C630" w:rsidR="00F52D73" w:rsidRPr="00E956D8" w:rsidRDefault="00F52D73" w:rsidP="00CD2DE2">
          <w:pPr>
            <w:pStyle w:val="Encabezado"/>
            <w:jc w:val="right"/>
            <w:rPr>
              <w:b/>
              <w:bCs/>
              <w:color w:val="FFFFFF" w:themeColor="background1"/>
              <w:lang w:val="en-US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E956D8">
            <w:rPr>
              <w:b/>
              <w:color w:val="1F2A6A"/>
              <w:sz w:val="24"/>
              <w:lang w:val="en-US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804F49" w:rsidRPr="00E956D8">
            <w:rPr>
              <w:b/>
              <w:color w:val="1F2A6A"/>
              <w:sz w:val="24"/>
              <w:lang w:val="en-US"/>
            </w:rPr>
            <w:t>UF1 - Entrega #5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791457DE" w14:textId="77777777" w:rsidR="00F52D73" w:rsidRDefault="00F52D73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1457EC" wp14:editId="2B31E5AF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9CB7CC" id="Rectángulo 26" o:spid="_x0000_s1026" style="position:absolute;margin-left:-.7pt;margin-top:1.85pt;width:469.8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1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1457F0" wp14:editId="16237830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FFF150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791457E2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1457F2" wp14:editId="69C67D36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BDA73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791457E3" w14:textId="77777777" w:rsidR="00F52D73" w:rsidRDefault="00F52D73"/>
  <w:p w14:paraId="791457E4" w14:textId="77777777" w:rsidR="00F52D73" w:rsidRPr="000445A9" w:rsidRDefault="00F52D73"/>
  <w:p w14:paraId="791457E5" w14:textId="77777777" w:rsidR="00F52D73" w:rsidRDefault="00F52D73"/>
  <w:p w14:paraId="791457E6" w14:textId="77777777" w:rsidR="00F52D73" w:rsidRDefault="00F52D73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1457F4" wp14:editId="1E5770A4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5ACB86C" id="Arco 32" o:spid="_x0000_s1026" style="position:absolute;margin-left:16.25pt;margin-top:179.3pt;width:457.6pt;height:506.4pt;rotation: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7728" behindDoc="1" locked="0" layoutInCell="1" allowOverlap="1" wp14:anchorId="791457F6" wp14:editId="5EA4FF3A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599"/>
    <w:multiLevelType w:val="hybridMultilevel"/>
    <w:tmpl w:val="F22C0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D03"/>
    <w:multiLevelType w:val="hybridMultilevel"/>
    <w:tmpl w:val="4DD6A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3" w15:restartNumberingAfterBreak="0">
    <w:nsid w:val="27C97CB9"/>
    <w:multiLevelType w:val="hybridMultilevel"/>
    <w:tmpl w:val="23A6FBE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1765A6"/>
    <w:multiLevelType w:val="hybridMultilevel"/>
    <w:tmpl w:val="BE2E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00B9"/>
    <w:multiLevelType w:val="hybridMultilevel"/>
    <w:tmpl w:val="B254B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73903"/>
    <w:multiLevelType w:val="hybridMultilevel"/>
    <w:tmpl w:val="179E51A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B0960"/>
    <w:multiLevelType w:val="hybridMultilevel"/>
    <w:tmpl w:val="BEFAF9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8A71D5"/>
    <w:multiLevelType w:val="hybridMultilevel"/>
    <w:tmpl w:val="9CC481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3270"/>
    <w:rsid w:val="0000486C"/>
    <w:rsid w:val="00005575"/>
    <w:rsid w:val="000076F7"/>
    <w:rsid w:val="00013AF3"/>
    <w:rsid w:val="00013BE4"/>
    <w:rsid w:val="00015D2E"/>
    <w:rsid w:val="0001695F"/>
    <w:rsid w:val="000202B9"/>
    <w:rsid w:val="00022C17"/>
    <w:rsid w:val="000232EC"/>
    <w:rsid w:val="000252C9"/>
    <w:rsid w:val="000257A4"/>
    <w:rsid w:val="000279D7"/>
    <w:rsid w:val="00031671"/>
    <w:rsid w:val="00033196"/>
    <w:rsid w:val="00036E79"/>
    <w:rsid w:val="00040894"/>
    <w:rsid w:val="00040AB9"/>
    <w:rsid w:val="00041336"/>
    <w:rsid w:val="000415EE"/>
    <w:rsid w:val="0004362D"/>
    <w:rsid w:val="000445A9"/>
    <w:rsid w:val="00045681"/>
    <w:rsid w:val="000463DE"/>
    <w:rsid w:val="00046DC8"/>
    <w:rsid w:val="00046F3C"/>
    <w:rsid w:val="00047AFB"/>
    <w:rsid w:val="000524D0"/>
    <w:rsid w:val="000525E9"/>
    <w:rsid w:val="00052A8E"/>
    <w:rsid w:val="000533C4"/>
    <w:rsid w:val="00053B46"/>
    <w:rsid w:val="0005674B"/>
    <w:rsid w:val="00062192"/>
    <w:rsid w:val="000637A0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906EF"/>
    <w:rsid w:val="000915E2"/>
    <w:rsid w:val="0009674F"/>
    <w:rsid w:val="00096D24"/>
    <w:rsid w:val="000A35EB"/>
    <w:rsid w:val="000A4DD9"/>
    <w:rsid w:val="000B2162"/>
    <w:rsid w:val="000B32E8"/>
    <w:rsid w:val="000B5139"/>
    <w:rsid w:val="000B7FEC"/>
    <w:rsid w:val="000C003D"/>
    <w:rsid w:val="000C24B4"/>
    <w:rsid w:val="000C48DD"/>
    <w:rsid w:val="000C63EA"/>
    <w:rsid w:val="000C6959"/>
    <w:rsid w:val="000D3177"/>
    <w:rsid w:val="000D3A06"/>
    <w:rsid w:val="000E1997"/>
    <w:rsid w:val="000E5663"/>
    <w:rsid w:val="000E73ED"/>
    <w:rsid w:val="000E7B70"/>
    <w:rsid w:val="000E7F6B"/>
    <w:rsid w:val="000E7FBD"/>
    <w:rsid w:val="000F0313"/>
    <w:rsid w:val="000F4254"/>
    <w:rsid w:val="000F43AA"/>
    <w:rsid w:val="000F6122"/>
    <w:rsid w:val="00101098"/>
    <w:rsid w:val="00102946"/>
    <w:rsid w:val="00102DF7"/>
    <w:rsid w:val="00105528"/>
    <w:rsid w:val="0010605C"/>
    <w:rsid w:val="00107A4C"/>
    <w:rsid w:val="00113D4C"/>
    <w:rsid w:val="00114B66"/>
    <w:rsid w:val="00120083"/>
    <w:rsid w:val="00122530"/>
    <w:rsid w:val="00122C26"/>
    <w:rsid w:val="00124638"/>
    <w:rsid w:val="00124D94"/>
    <w:rsid w:val="0012568C"/>
    <w:rsid w:val="00126977"/>
    <w:rsid w:val="001277F7"/>
    <w:rsid w:val="0012789D"/>
    <w:rsid w:val="00130695"/>
    <w:rsid w:val="001351E0"/>
    <w:rsid w:val="00135210"/>
    <w:rsid w:val="00135CBB"/>
    <w:rsid w:val="00135F74"/>
    <w:rsid w:val="00136942"/>
    <w:rsid w:val="00136FE3"/>
    <w:rsid w:val="0014018C"/>
    <w:rsid w:val="00140F88"/>
    <w:rsid w:val="00142842"/>
    <w:rsid w:val="0014311D"/>
    <w:rsid w:val="0014338F"/>
    <w:rsid w:val="00143B29"/>
    <w:rsid w:val="00143F87"/>
    <w:rsid w:val="00144A41"/>
    <w:rsid w:val="0015362B"/>
    <w:rsid w:val="00154011"/>
    <w:rsid w:val="00154841"/>
    <w:rsid w:val="00155E85"/>
    <w:rsid w:val="001570B0"/>
    <w:rsid w:val="00157432"/>
    <w:rsid w:val="001601C0"/>
    <w:rsid w:val="001602B6"/>
    <w:rsid w:val="001602CC"/>
    <w:rsid w:val="00160495"/>
    <w:rsid w:val="0016334E"/>
    <w:rsid w:val="00163A07"/>
    <w:rsid w:val="00164F79"/>
    <w:rsid w:val="00165BB0"/>
    <w:rsid w:val="00170FCF"/>
    <w:rsid w:val="00171BBE"/>
    <w:rsid w:val="0017205E"/>
    <w:rsid w:val="00172D18"/>
    <w:rsid w:val="00174D27"/>
    <w:rsid w:val="00175B37"/>
    <w:rsid w:val="00176ECB"/>
    <w:rsid w:val="00177CD2"/>
    <w:rsid w:val="0018264C"/>
    <w:rsid w:val="00183E72"/>
    <w:rsid w:val="00184083"/>
    <w:rsid w:val="00186A06"/>
    <w:rsid w:val="0018732B"/>
    <w:rsid w:val="001910CE"/>
    <w:rsid w:val="0019364B"/>
    <w:rsid w:val="00195714"/>
    <w:rsid w:val="001959AE"/>
    <w:rsid w:val="001A1635"/>
    <w:rsid w:val="001A1F33"/>
    <w:rsid w:val="001A21E1"/>
    <w:rsid w:val="001B3970"/>
    <w:rsid w:val="001B6A4B"/>
    <w:rsid w:val="001C3336"/>
    <w:rsid w:val="001C5976"/>
    <w:rsid w:val="001C6C8B"/>
    <w:rsid w:val="001D0094"/>
    <w:rsid w:val="001D0EB2"/>
    <w:rsid w:val="001D226A"/>
    <w:rsid w:val="001D2F7C"/>
    <w:rsid w:val="001D4218"/>
    <w:rsid w:val="001E220B"/>
    <w:rsid w:val="001E2729"/>
    <w:rsid w:val="001E27C6"/>
    <w:rsid w:val="001E3B4B"/>
    <w:rsid w:val="001E4BA5"/>
    <w:rsid w:val="001E583C"/>
    <w:rsid w:val="001E66ED"/>
    <w:rsid w:val="001F0216"/>
    <w:rsid w:val="001F0FA2"/>
    <w:rsid w:val="001F31D6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08D6"/>
    <w:rsid w:val="002221CA"/>
    <w:rsid w:val="00225C0B"/>
    <w:rsid w:val="002303F9"/>
    <w:rsid w:val="00231F13"/>
    <w:rsid w:val="002334DC"/>
    <w:rsid w:val="002341B1"/>
    <w:rsid w:val="00234976"/>
    <w:rsid w:val="00240CE8"/>
    <w:rsid w:val="002411CD"/>
    <w:rsid w:val="00241E31"/>
    <w:rsid w:val="00244941"/>
    <w:rsid w:val="0024565E"/>
    <w:rsid w:val="00251320"/>
    <w:rsid w:val="0025249D"/>
    <w:rsid w:val="002529A1"/>
    <w:rsid w:val="00262928"/>
    <w:rsid w:val="00264E9E"/>
    <w:rsid w:val="00265043"/>
    <w:rsid w:val="00271CF2"/>
    <w:rsid w:val="002741D8"/>
    <w:rsid w:val="00280508"/>
    <w:rsid w:val="00281671"/>
    <w:rsid w:val="00283F5F"/>
    <w:rsid w:val="002849AE"/>
    <w:rsid w:val="00286288"/>
    <w:rsid w:val="00294BF9"/>
    <w:rsid w:val="002A0D52"/>
    <w:rsid w:val="002A2EF7"/>
    <w:rsid w:val="002A5022"/>
    <w:rsid w:val="002A6E9C"/>
    <w:rsid w:val="002B2286"/>
    <w:rsid w:val="002B37B4"/>
    <w:rsid w:val="002B5D3C"/>
    <w:rsid w:val="002B68F0"/>
    <w:rsid w:val="002C1163"/>
    <w:rsid w:val="002D0241"/>
    <w:rsid w:val="002D22C3"/>
    <w:rsid w:val="002D3388"/>
    <w:rsid w:val="002D34A8"/>
    <w:rsid w:val="002D3592"/>
    <w:rsid w:val="002D49E7"/>
    <w:rsid w:val="002D5AB8"/>
    <w:rsid w:val="002E118F"/>
    <w:rsid w:val="002E2D70"/>
    <w:rsid w:val="002E5E36"/>
    <w:rsid w:val="002F3D50"/>
    <w:rsid w:val="002F4184"/>
    <w:rsid w:val="002F6C37"/>
    <w:rsid w:val="0030115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04C3"/>
    <w:rsid w:val="003309FF"/>
    <w:rsid w:val="0033436E"/>
    <w:rsid w:val="00334743"/>
    <w:rsid w:val="0033524D"/>
    <w:rsid w:val="003361C4"/>
    <w:rsid w:val="0034042D"/>
    <w:rsid w:val="00344001"/>
    <w:rsid w:val="00344470"/>
    <w:rsid w:val="0034727F"/>
    <w:rsid w:val="00357D9D"/>
    <w:rsid w:val="00362866"/>
    <w:rsid w:val="00363261"/>
    <w:rsid w:val="003633B6"/>
    <w:rsid w:val="003648B5"/>
    <w:rsid w:val="003663A4"/>
    <w:rsid w:val="003665FD"/>
    <w:rsid w:val="0037730C"/>
    <w:rsid w:val="00380121"/>
    <w:rsid w:val="003833C0"/>
    <w:rsid w:val="0038528C"/>
    <w:rsid w:val="00392FAB"/>
    <w:rsid w:val="00393C20"/>
    <w:rsid w:val="00395119"/>
    <w:rsid w:val="00396601"/>
    <w:rsid w:val="00397673"/>
    <w:rsid w:val="003A2908"/>
    <w:rsid w:val="003A369D"/>
    <w:rsid w:val="003A3721"/>
    <w:rsid w:val="003A6729"/>
    <w:rsid w:val="003B043C"/>
    <w:rsid w:val="003B04F3"/>
    <w:rsid w:val="003B1A87"/>
    <w:rsid w:val="003B2083"/>
    <w:rsid w:val="003B3315"/>
    <w:rsid w:val="003B5A23"/>
    <w:rsid w:val="003B7DA2"/>
    <w:rsid w:val="003C58F2"/>
    <w:rsid w:val="003C5A6D"/>
    <w:rsid w:val="003D53AC"/>
    <w:rsid w:val="003D7474"/>
    <w:rsid w:val="003D74DC"/>
    <w:rsid w:val="003E13B5"/>
    <w:rsid w:val="003E4331"/>
    <w:rsid w:val="003E5573"/>
    <w:rsid w:val="003E56C6"/>
    <w:rsid w:val="003F25CE"/>
    <w:rsid w:val="003F4219"/>
    <w:rsid w:val="003F4C9B"/>
    <w:rsid w:val="003F4CAF"/>
    <w:rsid w:val="003F521E"/>
    <w:rsid w:val="003F78CC"/>
    <w:rsid w:val="0040072F"/>
    <w:rsid w:val="00400945"/>
    <w:rsid w:val="004009EA"/>
    <w:rsid w:val="00401393"/>
    <w:rsid w:val="00401844"/>
    <w:rsid w:val="004059F2"/>
    <w:rsid w:val="00406B3B"/>
    <w:rsid w:val="00407982"/>
    <w:rsid w:val="00407F39"/>
    <w:rsid w:val="004163F7"/>
    <w:rsid w:val="00417BCE"/>
    <w:rsid w:val="0042002A"/>
    <w:rsid w:val="00420167"/>
    <w:rsid w:val="004208C4"/>
    <w:rsid w:val="00421061"/>
    <w:rsid w:val="004230FF"/>
    <w:rsid w:val="00424D74"/>
    <w:rsid w:val="00424E4F"/>
    <w:rsid w:val="00425886"/>
    <w:rsid w:val="004266CE"/>
    <w:rsid w:val="00430887"/>
    <w:rsid w:val="0043260A"/>
    <w:rsid w:val="0043528F"/>
    <w:rsid w:val="0043663F"/>
    <w:rsid w:val="004528F6"/>
    <w:rsid w:val="004614DD"/>
    <w:rsid w:val="0046522A"/>
    <w:rsid w:val="004673D4"/>
    <w:rsid w:val="00470358"/>
    <w:rsid w:val="004703AA"/>
    <w:rsid w:val="00471129"/>
    <w:rsid w:val="00471BE9"/>
    <w:rsid w:val="004725B3"/>
    <w:rsid w:val="0047324D"/>
    <w:rsid w:val="0047757F"/>
    <w:rsid w:val="004811B7"/>
    <w:rsid w:val="00483DD5"/>
    <w:rsid w:val="004977D6"/>
    <w:rsid w:val="004A11DD"/>
    <w:rsid w:val="004A216C"/>
    <w:rsid w:val="004A33B3"/>
    <w:rsid w:val="004A4148"/>
    <w:rsid w:val="004A4E8A"/>
    <w:rsid w:val="004A5124"/>
    <w:rsid w:val="004A7FDD"/>
    <w:rsid w:val="004B2AE2"/>
    <w:rsid w:val="004B3FF2"/>
    <w:rsid w:val="004B4DAA"/>
    <w:rsid w:val="004B593B"/>
    <w:rsid w:val="004C04E9"/>
    <w:rsid w:val="004C736A"/>
    <w:rsid w:val="004C74B7"/>
    <w:rsid w:val="004D124C"/>
    <w:rsid w:val="004D2F78"/>
    <w:rsid w:val="004D2FA1"/>
    <w:rsid w:val="004D2FDF"/>
    <w:rsid w:val="004D4206"/>
    <w:rsid w:val="004D4D7A"/>
    <w:rsid w:val="004D7EDE"/>
    <w:rsid w:val="004E02BE"/>
    <w:rsid w:val="004E15BB"/>
    <w:rsid w:val="004E17D9"/>
    <w:rsid w:val="004E7592"/>
    <w:rsid w:val="004F278F"/>
    <w:rsid w:val="004F4FDC"/>
    <w:rsid w:val="00501F8A"/>
    <w:rsid w:val="00502F90"/>
    <w:rsid w:val="00507CB6"/>
    <w:rsid w:val="00515D1C"/>
    <w:rsid w:val="005169E0"/>
    <w:rsid w:val="005205D9"/>
    <w:rsid w:val="00520944"/>
    <w:rsid w:val="00523C12"/>
    <w:rsid w:val="00524365"/>
    <w:rsid w:val="00524A4A"/>
    <w:rsid w:val="005269BC"/>
    <w:rsid w:val="0053392D"/>
    <w:rsid w:val="005412D7"/>
    <w:rsid w:val="00542490"/>
    <w:rsid w:val="005500D8"/>
    <w:rsid w:val="00550A91"/>
    <w:rsid w:val="00551620"/>
    <w:rsid w:val="00560D6A"/>
    <w:rsid w:val="00561645"/>
    <w:rsid w:val="00562E85"/>
    <w:rsid w:val="00563071"/>
    <w:rsid w:val="005633A3"/>
    <w:rsid w:val="00564B5A"/>
    <w:rsid w:val="00570F82"/>
    <w:rsid w:val="005750A6"/>
    <w:rsid w:val="00575189"/>
    <w:rsid w:val="00575B96"/>
    <w:rsid w:val="00580341"/>
    <w:rsid w:val="005805D4"/>
    <w:rsid w:val="00580A85"/>
    <w:rsid w:val="00582B83"/>
    <w:rsid w:val="00593118"/>
    <w:rsid w:val="005A2F8C"/>
    <w:rsid w:val="005A36AE"/>
    <w:rsid w:val="005A40D6"/>
    <w:rsid w:val="005A43DB"/>
    <w:rsid w:val="005A49A6"/>
    <w:rsid w:val="005A7B32"/>
    <w:rsid w:val="005B11DB"/>
    <w:rsid w:val="005B2730"/>
    <w:rsid w:val="005B38B7"/>
    <w:rsid w:val="005B5D3B"/>
    <w:rsid w:val="005B7500"/>
    <w:rsid w:val="005D11E6"/>
    <w:rsid w:val="005D6041"/>
    <w:rsid w:val="005E0C0A"/>
    <w:rsid w:val="005E433D"/>
    <w:rsid w:val="005E4E68"/>
    <w:rsid w:val="005E6D63"/>
    <w:rsid w:val="005E78B4"/>
    <w:rsid w:val="005F07CB"/>
    <w:rsid w:val="005F1C8B"/>
    <w:rsid w:val="005F2ED4"/>
    <w:rsid w:val="005F427B"/>
    <w:rsid w:val="005F4A68"/>
    <w:rsid w:val="005F5226"/>
    <w:rsid w:val="005F67F3"/>
    <w:rsid w:val="005F72FD"/>
    <w:rsid w:val="0060292E"/>
    <w:rsid w:val="0060559E"/>
    <w:rsid w:val="006079A3"/>
    <w:rsid w:val="006109BC"/>
    <w:rsid w:val="006130F6"/>
    <w:rsid w:val="00613632"/>
    <w:rsid w:val="00616AB7"/>
    <w:rsid w:val="006174C7"/>
    <w:rsid w:val="0061768B"/>
    <w:rsid w:val="00620336"/>
    <w:rsid w:val="006208C7"/>
    <w:rsid w:val="00624028"/>
    <w:rsid w:val="00626824"/>
    <w:rsid w:val="006272C6"/>
    <w:rsid w:val="00631BF1"/>
    <w:rsid w:val="00632BB6"/>
    <w:rsid w:val="006346A8"/>
    <w:rsid w:val="00634E8F"/>
    <w:rsid w:val="00643296"/>
    <w:rsid w:val="00643478"/>
    <w:rsid w:val="006436B8"/>
    <w:rsid w:val="00646CF9"/>
    <w:rsid w:val="00652841"/>
    <w:rsid w:val="00652927"/>
    <w:rsid w:val="00653A7C"/>
    <w:rsid w:val="00655C6A"/>
    <w:rsid w:val="00655EAF"/>
    <w:rsid w:val="00656B9F"/>
    <w:rsid w:val="006578FF"/>
    <w:rsid w:val="00661E5D"/>
    <w:rsid w:val="00663176"/>
    <w:rsid w:val="00665945"/>
    <w:rsid w:val="00666F17"/>
    <w:rsid w:val="006740B3"/>
    <w:rsid w:val="00677660"/>
    <w:rsid w:val="0068037F"/>
    <w:rsid w:val="00682633"/>
    <w:rsid w:val="0068355B"/>
    <w:rsid w:val="00683906"/>
    <w:rsid w:val="0068393C"/>
    <w:rsid w:val="00685F31"/>
    <w:rsid w:val="00687255"/>
    <w:rsid w:val="00693228"/>
    <w:rsid w:val="0069436C"/>
    <w:rsid w:val="00694DBC"/>
    <w:rsid w:val="00695BAA"/>
    <w:rsid w:val="00695C57"/>
    <w:rsid w:val="006A078F"/>
    <w:rsid w:val="006A1BF0"/>
    <w:rsid w:val="006A203F"/>
    <w:rsid w:val="006A4F26"/>
    <w:rsid w:val="006B0688"/>
    <w:rsid w:val="006B0C54"/>
    <w:rsid w:val="006B20A9"/>
    <w:rsid w:val="006B6BAC"/>
    <w:rsid w:val="006B6F1B"/>
    <w:rsid w:val="006B75F4"/>
    <w:rsid w:val="006B7B52"/>
    <w:rsid w:val="006B7C23"/>
    <w:rsid w:val="006C1E5F"/>
    <w:rsid w:val="006C3ED4"/>
    <w:rsid w:val="006C49FC"/>
    <w:rsid w:val="006C4B5A"/>
    <w:rsid w:val="006C4F53"/>
    <w:rsid w:val="006C56CE"/>
    <w:rsid w:val="006C5F2E"/>
    <w:rsid w:val="006C65AF"/>
    <w:rsid w:val="006D01DA"/>
    <w:rsid w:val="006D2DB1"/>
    <w:rsid w:val="006D3421"/>
    <w:rsid w:val="006D5E7A"/>
    <w:rsid w:val="006D6046"/>
    <w:rsid w:val="006D6F86"/>
    <w:rsid w:val="006D71CA"/>
    <w:rsid w:val="006D7EE8"/>
    <w:rsid w:val="006E181A"/>
    <w:rsid w:val="006E4B1F"/>
    <w:rsid w:val="006E61E7"/>
    <w:rsid w:val="006E6BD6"/>
    <w:rsid w:val="006E7536"/>
    <w:rsid w:val="006E790E"/>
    <w:rsid w:val="006E7F1D"/>
    <w:rsid w:val="006F3595"/>
    <w:rsid w:val="006F35B7"/>
    <w:rsid w:val="006F4AC4"/>
    <w:rsid w:val="006F7B24"/>
    <w:rsid w:val="00700C03"/>
    <w:rsid w:val="0070197B"/>
    <w:rsid w:val="00704F5D"/>
    <w:rsid w:val="0071472B"/>
    <w:rsid w:val="00715904"/>
    <w:rsid w:val="0071612D"/>
    <w:rsid w:val="00720E25"/>
    <w:rsid w:val="0072256A"/>
    <w:rsid w:val="00722588"/>
    <w:rsid w:val="00722B04"/>
    <w:rsid w:val="00723876"/>
    <w:rsid w:val="00727C78"/>
    <w:rsid w:val="00730367"/>
    <w:rsid w:val="00730C73"/>
    <w:rsid w:val="00730EF4"/>
    <w:rsid w:val="0073237D"/>
    <w:rsid w:val="00734257"/>
    <w:rsid w:val="007370CE"/>
    <w:rsid w:val="007371B2"/>
    <w:rsid w:val="007418F4"/>
    <w:rsid w:val="00742437"/>
    <w:rsid w:val="00742725"/>
    <w:rsid w:val="007458BF"/>
    <w:rsid w:val="00747EF2"/>
    <w:rsid w:val="00750AD8"/>
    <w:rsid w:val="0075143C"/>
    <w:rsid w:val="007519B9"/>
    <w:rsid w:val="00751DB2"/>
    <w:rsid w:val="00752BA3"/>
    <w:rsid w:val="00754455"/>
    <w:rsid w:val="007554F2"/>
    <w:rsid w:val="007559B7"/>
    <w:rsid w:val="00762938"/>
    <w:rsid w:val="007631DA"/>
    <w:rsid w:val="00763387"/>
    <w:rsid w:val="007650F5"/>
    <w:rsid w:val="00766118"/>
    <w:rsid w:val="00766226"/>
    <w:rsid w:val="0076753A"/>
    <w:rsid w:val="007717BD"/>
    <w:rsid w:val="00773B3C"/>
    <w:rsid w:val="00775922"/>
    <w:rsid w:val="007770B2"/>
    <w:rsid w:val="007802C4"/>
    <w:rsid w:val="007864CA"/>
    <w:rsid w:val="007902F5"/>
    <w:rsid w:val="00790A15"/>
    <w:rsid w:val="00790F7F"/>
    <w:rsid w:val="00795D55"/>
    <w:rsid w:val="00797EFA"/>
    <w:rsid w:val="007A2F15"/>
    <w:rsid w:val="007A44A8"/>
    <w:rsid w:val="007A651C"/>
    <w:rsid w:val="007A747F"/>
    <w:rsid w:val="007B26A2"/>
    <w:rsid w:val="007B34C3"/>
    <w:rsid w:val="007B39A5"/>
    <w:rsid w:val="007C6D77"/>
    <w:rsid w:val="007D1E19"/>
    <w:rsid w:val="007D260F"/>
    <w:rsid w:val="007D464D"/>
    <w:rsid w:val="007D5AB1"/>
    <w:rsid w:val="007D6CDA"/>
    <w:rsid w:val="007E12F3"/>
    <w:rsid w:val="007E308F"/>
    <w:rsid w:val="007E6C14"/>
    <w:rsid w:val="007E7EF8"/>
    <w:rsid w:val="007F01CB"/>
    <w:rsid w:val="007F0F6A"/>
    <w:rsid w:val="007F27D3"/>
    <w:rsid w:val="007F3357"/>
    <w:rsid w:val="007F74CB"/>
    <w:rsid w:val="007F7ED0"/>
    <w:rsid w:val="00804F49"/>
    <w:rsid w:val="00811959"/>
    <w:rsid w:val="00811F6A"/>
    <w:rsid w:val="008129D6"/>
    <w:rsid w:val="0081527D"/>
    <w:rsid w:val="008202CA"/>
    <w:rsid w:val="0082129C"/>
    <w:rsid w:val="00821347"/>
    <w:rsid w:val="00821CA7"/>
    <w:rsid w:val="008221A3"/>
    <w:rsid w:val="00822C4A"/>
    <w:rsid w:val="00824327"/>
    <w:rsid w:val="00826AD5"/>
    <w:rsid w:val="0082788C"/>
    <w:rsid w:val="008316FA"/>
    <w:rsid w:val="00832BB7"/>
    <w:rsid w:val="008337C5"/>
    <w:rsid w:val="008349F6"/>
    <w:rsid w:val="0083551A"/>
    <w:rsid w:val="00840C15"/>
    <w:rsid w:val="00841D3A"/>
    <w:rsid w:val="00842E54"/>
    <w:rsid w:val="00850459"/>
    <w:rsid w:val="0085071E"/>
    <w:rsid w:val="0085103A"/>
    <w:rsid w:val="00852885"/>
    <w:rsid w:val="00856811"/>
    <w:rsid w:val="00860677"/>
    <w:rsid w:val="0086299A"/>
    <w:rsid w:val="0086377F"/>
    <w:rsid w:val="00863975"/>
    <w:rsid w:val="0086529B"/>
    <w:rsid w:val="0087213F"/>
    <w:rsid w:val="00875DF1"/>
    <w:rsid w:val="00881855"/>
    <w:rsid w:val="008818A5"/>
    <w:rsid w:val="00881E31"/>
    <w:rsid w:val="00885074"/>
    <w:rsid w:val="00886450"/>
    <w:rsid w:val="0088673F"/>
    <w:rsid w:val="008869D7"/>
    <w:rsid w:val="0089401F"/>
    <w:rsid w:val="00894376"/>
    <w:rsid w:val="0089644E"/>
    <w:rsid w:val="00896C3E"/>
    <w:rsid w:val="008A1925"/>
    <w:rsid w:val="008A288C"/>
    <w:rsid w:val="008A6C54"/>
    <w:rsid w:val="008A797E"/>
    <w:rsid w:val="008B4E4D"/>
    <w:rsid w:val="008B6E24"/>
    <w:rsid w:val="008C6B43"/>
    <w:rsid w:val="008D37D9"/>
    <w:rsid w:val="008D448E"/>
    <w:rsid w:val="008D6FA8"/>
    <w:rsid w:val="008E2317"/>
    <w:rsid w:val="008E752F"/>
    <w:rsid w:val="008E7841"/>
    <w:rsid w:val="008F0F3D"/>
    <w:rsid w:val="008F156C"/>
    <w:rsid w:val="008F2CF8"/>
    <w:rsid w:val="008F4DFE"/>
    <w:rsid w:val="008F5A88"/>
    <w:rsid w:val="008F71EA"/>
    <w:rsid w:val="0090055D"/>
    <w:rsid w:val="009010E6"/>
    <w:rsid w:val="00901CF4"/>
    <w:rsid w:val="009144B2"/>
    <w:rsid w:val="009147A9"/>
    <w:rsid w:val="009170B1"/>
    <w:rsid w:val="00920722"/>
    <w:rsid w:val="00922C9E"/>
    <w:rsid w:val="00923454"/>
    <w:rsid w:val="00924620"/>
    <w:rsid w:val="00925B95"/>
    <w:rsid w:val="0093041D"/>
    <w:rsid w:val="0093099B"/>
    <w:rsid w:val="00930C95"/>
    <w:rsid w:val="00934AA9"/>
    <w:rsid w:val="00935050"/>
    <w:rsid w:val="00943763"/>
    <w:rsid w:val="00950436"/>
    <w:rsid w:val="009535D5"/>
    <w:rsid w:val="00953865"/>
    <w:rsid w:val="009538AA"/>
    <w:rsid w:val="00953A95"/>
    <w:rsid w:val="00962E78"/>
    <w:rsid w:val="009651CD"/>
    <w:rsid w:val="00970317"/>
    <w:rsid w:val="009724D4"/>
    <w:rsid w:val="009727A4"/>
    <w:rsid w:val="00973326"/>
    <w:rsid w:val="009745E1"/>
    <w:rsid w:val="00975C61"/>
    <w:rsid w:val="00975E98"/>
    <w:rsid w:val="009762B8"/>
    <w:rsid w:val="009809DE"/>
    <w:rsid w:val="00982DBD"/>
    <w:rsid w:val="00983A45"/>
    <w:rsid w:val="00984726"/>
    <w:rsid w:val="009848D4"/>
    <w:rsid w:val="009855DA"/>
    <w:rsid w:val="00987A37"/>
    <w:rsid w:val="00990FF0"/>
    <w:rsid w:val="00992BB5"/>
    <w:rsid w:val="00992D57"/>
    <w:rsid w:val="009947CC"/>
    <w:rsid w:val="00996426"/>
    <w:rsid w:val="009A217C"/>
    <w:rsid w:val="009A5956"/>
    <w:rsid w:val="009A7DE2"/>
    <w:rsid w:val="009B046F"/>
    <w:rsid w:val="009B25E2"/>
    <w:rsid w:val="009B36B0"/>
    <w:rsid w:val="009C09EC"/>
    <w:rsid w:val="009C19DD"/>
    <w:rsid w:val="009C640E"/>
    <w:rsid w:val="009C6A5D"/>
    <w:rsid w:val="009D02D0"/>
    <w:rsid w:val="009D1E7D"/>
    <w:rsid w:val="009D3701"/>
    <w:rsid w:val="009D4C58"/>
    <w:rsid w:val="009D7917"/>
    <w:rsid w:val="009E4E29"/>
    <w:rsid w:val="009E67BF"/>
    <w:rsid w:val="009E6D5D"/>
    <w:rsid w:val="009F18AB"/>
    <w:rsid w:val="009F1C0F"/>
    <w:rsid w:val="009F2369"/>
    <w:rsid w:val="009F2759"/>
    <w:rsid w:val="009F5134"/>
    <w:rsid w:val="009F5C13"/>
    <w:rsid w:val="009F7525"/>
    <w:rsid w:val="00A0411E"/>
    <w:rsid w:val="00A0769A"/>
    <w:rsid w:val="00A079DB"/>
    <w:rsid w:val="00A10C40"/>
    <w:rsid w:val="00A10E54"/>
    <w:rsid w:val="00A11734"/>
    <w:rsid w:val="00A11884"/>
    <w:rsid w:val="00A12F01"/>
    <w:rsid w:val="00A152FA"/>
    <w:rsid w:val="00A219BF"/>
    <w:rsid w:val="00A22ABD"/>
    <w:rsid w:val="00A237CC"/>
    <w:rsid w:val="00A24442"/>
    <w:rsid w:val="00A25D93"/>
    <w:rsid w:val="00A25DDA"/>
    <w:rsid w:val="00A269B3"/>
    <w:rsid w:val="00A30716"/>
    <w:rsid w:val="00A31B08"/>
    <w:rsid w:val="00A33570"/>
    <w:rsid w:val="00A3432E"/>
    <w:rsid w:val="00A35A7B"/>
    <w:rsid w:val="00A36CEB"/>
    <w:rsid w:val="00A37099"/>
    <w:rsid w:val="00A427C6"/>
    <w:rsid w:val="00A43135"/>
    <w:rsid w:val="00A4566E"/>
    <w:rsid w:val="00A4639C"/>
    <w:rsid w:val="00A473DB"/>
    <w:rsid w:val="00A47F14"/>
    <w:rsid w:val="00A56D0F"/>
    <w:rsid w:val="00A604B7"/>
    <w:rsid w:val="00A60FA6"/>
    <w:rsid w:val="00A6344B"/>
    <w:rsid w:val="00A706A9"/>
    <w:rsid w:val="00A70E4E"/>
    <w:rsid w:val="00A71160"/>
    <w:rsid w:val="00A72F86"/>
    <w:rsid w:val="00A75B9F"/>
    <w:rsid w:val="00A75CBB"/>
    <w:rsid w:val="00A7742B"/>
    <w:rsid w:val="00A81C6E"/>
    <w:rsid w:val="00A86B1F"/>
    <w:rsid w:val="00A86E9D"/>
    <w:rsid w:val="00A8783B"/>
    <w:rsid w:val="00A9046C"/>
    <w:rsid w:val="00A97CBC"/>
    <w:rsid w:val="00AA2112"/>
    <w:rsid w:val="00AA5DA7"/>
    <w:rsid w:val="00AA6929"/>
    <w:rsid w:val="00AA6B41"/>
    <w:rsid w:val="00AA7249"/>
    <w:rsid w:val="00AB3DDF"/>
    <w:rsid w:val="00AB5F96"/>
    <w:rsid w:val="00AB73F6"/>
    <w:rsid w:val="00AC483B"/>
    <w:rsid w:val="00AC48C4"/>
    <w:rsid w:val="00AC617F"/>
    <w:rsid w:val="00AD1A87"/>
    <w:rsid w:val="00AD2037"/>
    <w:rsid w:val="00AD248F"/>
    <w:rsid w:val="00AD278D"/>
    <w:rsid w:val="00AD3169"/>
    <w:rsid w:val="00AD3666"/>
    <w:rsid w:val="00AD587D"/>
    <w:rsid w:val="00AD7470"/>
    <w:rsid w:val="00AE1809"/>
    <w:rsid w:val="00AE5B37"/>
    <w:rsid w:val="00AF03C4"/>
    <w:rsid w:val="00AF0562"/>
    <w:rsid w:val="00AF0DFB"/>
    <w:rsid w:val="00AF15B1"/>
    <w:rsid w:val="00B021B3"/>
    <w:rsid w:val="00B02E9D"/>
    <w:rsid w:val="00B109A7"/>
    <w:rsid w:val="00B14CCB"/>
    <w:rsid w:val="00B213D5"/>
    <w:rsid w:val="00B23C1E"/>
    <w:rsid w:val="00B2452E"/>
    <w:rsid w:val="00B2488A"/>
    <w:rsid w:val="00B35922"/>
    <w:rsid w:val="00B3725C"/>
    <w:rsid w:val="00B37951"/>
    <w:rsid w:val="00B42960"/>
    <w:rsid w:val="00B44124"/>
    <w:rsid w:val="00B45700"/>
    <w:rsid w:val="00B459C9"/>
    <w:rsid w:val="00B45F9A"/>
    <w:rsid w:val="00B463FA"/>
    <w:rsid w:val="00B46622"/>
    <w:rsid w:val="00B47B07"/>
    <w:rsid w:val="00B51F28"/>
    <w:rsid w:val="00B53213"/>
    <w:rsid w:val="00B53F8A"/>
    <w:rsid w:val="00B546D0"/>
    <w:rsid w:val="00B570B0"/>
    <w:rsid w:val="00B57B7B"/>
    <w:rsid w:val="00B60CF2"/>
    <w:rsid w:val="00B63070"/>
    <w:rsid w:val="00B65881"/>
    <w:rsid w:val="00B663FF"/>
    <w:rsid w:val="00B67318"/>
    <w:rsid w:val="00B67BB2"/>
    <w:rsid w:val="00B71DD5"/>
    <w:rsid w:val="00B76295"/>
    <w:rsid w:val="00B7655B"/>
    <w:rsid w:val="00B77363"/>
    <w:rsid w:val="00B81B00"/>
    <w:rsid w:val="00B83500"/>
    <w:rsid w:val="00B83E1F"/>
    <w:rsid w:val="00B91A47"/>
    <w:rsid w:val="00B955EF"/>
    <w:rsid w:val="00BA0258"/>
    <w:rsid w:val="00BA238F"/>
    <w:rsid w:val="00BA3EF1"/>
    <w:rsid w:val="00BA6327"/>
    <w:rsid w:val="00BA6977"/>
    <w:rsid w:val="00BB4169"/>
    <w:rsid w:val="00BB4403"/>
    <w:rsid w:val="00BB5A02"/>
    <w:rsid w:val="00BB63D5"/>
    <w:rsid w:val="00BC1ADE"/>
    <w:rsid w:val="00BC23C7"/>
    <w:rsid w:val="00BC315C"/>
    <w:rsid w:val="00BC5CB7"/>
    <w:rsid w:val="00BD1A0A"/>
    <w:rsid w:val="00BD2407"/>
    <w:rsid w:val="00BD4A21"/>
    <w:rsid w:val="00BE0166"/>
    <w:rsid w:val="00BE518F"/>
    <w:rsid w:val="00BE6632"/>
    <w:rsid w:val="00BE69F5"/>
    <w:rsid w:val="00BF552D"/>
    <w:rsid w:val="00BF5560"/>
    <w:rsid w:val="00BF7140"/>
    <w:rsid w:val="00C032EE"/>
    <w:rsid w:val="00C03BC0"/>
    <w:rsid w:val="00C068FB"/>
    <w:rsid w:val="00C13F13"/>
    <w:rsid w:val="00C16FE2"/>
    <w:rsid w:val="00C212C9"/>
    <w:rsid w:val="00C22CE9"/>
    <w:rsid w:val="00C270E6"/>
    <w:rsid w:val="00C27F47"/>
    <w:rsid w:val="00C31D32"/>
    <w:rsid w:val="00C3420B"/>
    <w:rsid w:val="00C35CA6"/>
    <w:rsid w:val="00C37D32"/>
    <w:rsid w:val="00C4110D"/>
    <w:rsid w:val="00C412E4"/>
    <w:rsid w:val="00C475B5"/>
    <w:rsid w:val="00C47A94"/>
    <w:rsid w:val="00C5072E"/>
    <w:rsid w:val="00C5213A"/>
    <w:rsid w:val="00C533D4"/>
    <w:rsid w:val="00C55F4D"/>
    <w:rsid w:val="00C5670B"/>
    <w:rsid w:val="00C56BC4"/>
    <w:rsid w:val="00C578C3"/>
    <w:rsid w:val="00C57F72"/>
    <w:rsid w:val="00C621F4"/>
    <w:rsid w:val="00C64D16"/>
    <w:rsid w:val="00C70391"/>
    <w:rsid w:val="00C7213B"/>
    <w:rsid w:val="00C7309D"/>
    <w:rsid w:val="00C74FFA"/>
    <w:rsid w:val="00C750F2"/>
    <w:rsid w:val="00C752BF"/>
    <w:rsid w:val="00C756C3"/>
    <w:rsid w:val="00C7713B"/>
    <w:rsid w:val="00C82616"/>
    <w:rsid w:val="00C856E9"/>
    <w:rsid w:val="00C858C9"/>
    <w:rsid w:val="00C863D8"/>
    <w:rsid w:val="00C87F58"/>
    <w:rsid w:val="00C924A7"/>
    <w:rsid w:val="00C94A7F"/>
    <w:rsid w:val="00C94C23"/>
    <w:rsid w:val="00C95E22"/>
    <w:rsid w:val="00C96F5C"/>
    <w:rsid w:val="00CA0A6E"/>
    <w:rsid w:val="00CA1AE9"/>
    <w:rsid w:val="00CA678D"/>
    <w:rsid w:val="00CB01C6"/>
    <w:rsid w:val="00CB3054"/>
    <w:rsid w:val="00CB37C8"/>
    <w:rsid w:val="00CB69DB"/>
    <w:rsid w:val="00CB7A3C"/>
    <w:rsid w:val="00CB7B63"/>
    <w:rsid w:val="00CC0A19"/>
    <w:rsid w:val="00CC22E4"/>
    <w:rsid w:val="00CC2DA5"/>
    <w:rsid w:val="00CC2EAD"/>
    <w:rsid w:val="00CC48C5"/>
    <w:rsid w:val="00CD000A"/>
    <w:rsid w:val="00CD2B29"/>
    <w:rsid w:val="00CD2DE2"/>
    <w:rsid w:val="00CD7775"/>
    <w:rsid w:val="00CE074C"/>
    <w:rsid w:val="00CE45B4"/>
    <w:rsid w:val="00CE51B6"/>
    <w:rsid w:val="00CE7149"/>
    <w:rsid w:val="00CE75FD"/>
    <w:rsid w:val="00CF7F01"/>
    <w:rsid w:val="00D00BDF"/>
    <w:rsid w:val="00D01B00"/>
    <w:rsid w:val="00D03D4B"/>
    <w:rsid w:val="00D03F95"/>
    <w:rsid w:val="00D04965"/>
    <w:rsid w:val="00D06F06"/>
    <w:rsid w:val="00D07B50"/>
    <w:rsid w:val="00D141DF"/>
    <w:rsid w:val="00D14B4E"/>
    <w:rsid w:val="00D16132"/>
    <w:rsid w:val="00D2224D"/>
    <w:rsid w:val="00D22439"/>
    <w:rsid w:val="00D225BE"/>
    <w:rsid w:val="00D22F40"/>
    <w:rsid w:val="00D24333"/>
    <w:rsid w:val="00D2686F"/>
    <w:rsid w:val="00D311F3"/>
    <w:rsid w:val="00D32A63"/>
    <w:rsid w:val="00D3423C"/>
    <w:rsid w:val="00D345A3"/>
    <w:rsid w:val="00D3495D"/>
    <w:rsid w:val="00D366C7"/>
    <w:rsid w:val="00D368C1"/>
    <w:rsid w:val="00D42F2D"/>
    <w:rsid w:val="00D4453A"/>
    <w:rsid w:val="00D44CF0"/>
    <w:rsid w:val="00D45154"/>
    <w:rsid w:val="00D515F6"/>
    <w:rsid w:val="00D52649"/>
    <w:rsid w:val="00D56349"/>
    <w:rsid w:val="00D575A8"/>
    <w:rsid w:val="00D60B2D"/>
    <w:rsid w:val="00D66C47"/>
    <w:rsid w:val="00D67069"/>
    <w:rsid w:val="00D678A9"/>
    <w:rsid w:val="00D704D7"/>
    <w:rsid w:val="00D70D1F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91C47"/>
    <w:rsid w:val="00D920E6"/>
    <w:rsid w:val="00D93775"/>
    <w:rsid w:val="00D94CA1"/>
    <w:rsid w:val="00D956F2"/>
    <w:rsid w:val="00D966EE"/>
    <w:rsid w:val="00D96CA0"/>
    <w:rsid w:val="00DA03EB"/>
    <w:rsid w:val="00DA4718"/>
    <w:rsid w:val="00DA5C31"/>
    <w:rsid w:val="00DA7D5D"/>
    <w:rsid w:val="00DB0118"/>
    <w:rsid w:val="00DB3D30"/>
    <w:rsid w:val="00DB3D97"/>
    <w:rsid w:val="00DB75AA"/>
    <w:rsid w:val="00DC0B05"/>
    <w:rsid w:val="00DC237C"/>
    <w:rsid w:val="00DC386D"/>
    <w:rsid w:val="00DC7D8F"/>
    <w:rsid w:val="00DD6CB8"/>
    <w:rsid w:val="00DE22AF"/>
    <w:rsid w:val="00DE5308"/>
    <w:rsid w:val="00DF0C23"/>
    <w:rsid w:val="00DF2355"/>
    <w:rsid w:val="00DF254B"/>
    <w:rsid w:val="00DF490E"/>
    <w:rsid w:val="00DF5400"/>
    <w:rsid w:val="00E00AD2"/>
    <w:rsid w:val="00E00EFB"/>
    <w:rsid w:val="00E0106B"/>
    <w:rsid w:val="00E0154B"/>
    <w:rsid w:val="00E0209A"/>
    <w:rsid w:val="00E03478"/>
    <w:rsid w:val="00E056B2"/>
    <w:rsid w:val="00E11DBC"/>
    <w:rsid w:val="00E13DA4"/>
    <w:rsid w:val="00E14555"/>
    <w:rsid w:val="00E176B5"/>
    <w:rsid w:val="00E1773E"/>
    <w:rsid w:val="00E17C4F"/>
    <w:rsid w:val="00E208BB"/>
    <w:rsid w:val="00E21D4C"/>
    <w:rsid w:val="00E2393B"/>
    <w:rsid w:val="00E31BE2"/>
    <w:rsid w:val="00E325DC"/>
    <w:rsid w:val="00E33834"/>
    <w:rsid w:val="00E33A27"/>
    <w:rsid w:val="00E368B2"/>
    <w:rsid w:val="00E37E69"/>
    <w:rsid w:val="00E403BF"/>
    <w:rsid w:val="00E40BEE"/>
    <w:rsid w:val="00E40C1E"/>
    <w:rsid w:val="00E414E9"/>
    <w:rsid w:val="00E42045"/>
    <w:rsid w:val="00E425D8"/>
    <w:rsid w:val="00E42B6B"/>
    <w:rsid w:val="00E454DA"/>
    <w:rsid w:val="00E562B3"/>
    <w:rsid w:val="00E63065"/>
    <w:rsid w:val="00E640A8"/>
    <w:rsid w:val="00E70F8D"/>
    <w:rsid w:val="00E71490"/>
    <w:rsid w:val="00E718BB"/>
    <w:rsid w:val="00E71C51"/>
    <w:rsid w:val="00E74CBD"/>
    <w:rsid w:val="00E74CFE"/>
    <w:rsid w:val="00E75986"/>
    <w:rsid w:val="00E760DA"/>
    <w:rsid w:val="00E81D41"/>
    <w:rsid w:val="00E84470"/>
    <w:rsid w:val="00E86829"/>
    <w:rsid w:val="00E86DA7"/>
    <w:rsid w:val="00E918E2"/>
    <w:rsid w:val="00E932CB"/>
    <w:rsid w:val="00E956D8"/>
    <w:rsid w:val="00EA6836"/>
    <w:rsid w:val="00EA6D5E"/>
    <w:rsid w:val="00EA730C"/>
    <w:rsid w:val="00EB1108"/>
    <w:rsid w:val="00EB14E1"/>
    <w:rsid w:val="00EB16E3"/>
    <w:rsid w:val="00EC06DF"/>
    <w:rsid w:val="00EC0C20"/>
    <w:rsid w:val="00EC1B5C"/>
    <w:rsid w:val="00EC2DF4"/>
    <w:rsid w:val="00EC4DCD"/>
    <w:rsid w:val="00EC4DFC"/>
    <w:rsid w:val="00EC7913"/>
    <w:rsid w:val="00ED1953"/>
    <w:rsid w:val="00ED3813"/>
    <w:rsid w:val="00ED6B67"/>
    <w:rsid w:val="00EE5A54"/>
    <w:rsid w:val="00EE671A"/>
    <w:rsid w:val="00EE6ACD"/>
    <w:rsid w:val="00EF1274"/>
    <w:rsid w:val="00EF371A"/>
    <w:rsid w:val="00EF473B"/>
    <w:rsid w:val="00F0174D"/>
    <w:rsid w:val="00F03CA6"/>
    <w:rsid w:val="00F047F8"/>
    <w:rsid w:val="00F057AE"/>
    <w:rsid w:val="00F0646C"/>
    <w:rsid w:val="00F06610"/>
    <w:rsid w:val="00F07572"/>
    <w:rsid w:val="00F07938"/>
    <w:rsid w:val="00F07EAD"/>
    <w:rsid w:val="00F10EF4"/>
    <w:rsid w:val="00F13E9C"/>
    <w:rsid w:val="00F17C7E"/>
    <w:rsid w:val="00F217FC"/>
    <w:rsid w:val="00F24893"/>
    <w:rsid w:val="00F26421"/>
    <w:rsid w:val="00F27615"/>
    <w:rsid w:val="00F27972"/>
    <w:rsid w:val="00F31262"/>
    <w:rsid w:val="00F319F9"/>
    <w:rsid w:val="00F3363E"/>
    <w:rsid w:val="00F448D6"/>
    <w:rsid w:val="00F44FCB"/>
    <w:rsid w:val="00F4510B"/>
    <w:rsid w:val="00F4573E"/>
    <w:rsid w:val="00F507DC"/>
    <w:rsid w:val="00F521E8"/>
    <w:rsid w:val="00F52D73"/>
    <w:rsid w:val="00F57454"/>
    <w:rsid w:val="00F57601"/>
    <w:rsid w:val="00F61763"/>
    <w:rsid w:val="00F6325A"/>
    <w:rsid w:val="00F63EDF"/>
    <w:rsid w:val="00F64FA7"/>
    <w:rsid w:val="00F65474"/>
    <w:rsid w:val="00F65C0A"/>
    <w:rsid w:val="00F66249"/>
    <w:rsid w:val="00F72EF7"/>
    <w:rsid w:val="00F73767"/>
    <w:rsid w:val="00F75C67"/>
    <w:rsid w:val="00F7616C"/>
    <w:rsid w:val="00F84610"/>
    <w:rsid w:val="00F92F34"/>
    <w:rsid w:val="00F93432"/>
    <w:rsid w:val="00F93C8A"/>
    <w:rsid w:val="00F940E9"/>
    <w:rsid w:val="00F97C1E"/>
    <w:rsid w:val="00FA145F"/>
    <w:rsid w:val="00FA4341"/>
    <w:rsid w:val="00FB226C"/>
    <w:rsid w:val="00FB2F21"/>
    <w:rsid w:val="00FB30C9"/>
    <w:rsid w:val="00FB3F64"/>
    <w:rsid w:val="00FC0381"/>
    <w:rsid w:val="00FC3AEE"/>
    <w:rsid w:val="00FC409A"/>
    <w:rsid w:val="00FC563B"/>
    <w:rsid w:val="00FC57AE"/>
    <w:rsid w:val="00FC5880"/>
    <w:rsid w:val="00FC6023"/>
    <w:rsid w:val="00FD0365"/>
    <w:rsid w:val="00FD3123"/>
    <w:rsid w:val="00FD7A2F"/>
    <w:rsid w:val="00FE0E05"/>
    <w:rsid w:val="00FE1442"/>
    <w:rsid w:val="00FE1A71"/>
    <w:rsid w:val="00FE713E"/>
    <w:rsid w:val="00FF2897"/>
    <w:rsid w:val="00FF3619"/>
    <w:rsid w:val="00FF367A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6288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69B3"/>
    <w:rPr>
      <w:color w:val="808080"/>
      <w:shd w:val="clear" w:color="auto" w:fill="E6E6E6"/>
    </w:rPr>
  </w:style>
  <w:style w:type="table" w:styleId="Sombreadomedio2-nfasis1">
    <w:name w:val="Medium Shading 2 Accent 1"/>
    <w:basedOn w:val="Tab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9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2628</TotalTime>
  <Pages>1</Pages>
  <Words>713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DAM2/ASIX2 - PHP: UF1</vt:lpstr>
      <vt:lpstr>PROJECTE - Proposta tècnica</vt:lpstr>
    </vt:vector>
  </TitlesOfParts>
  <Company>Educem</Company>
  <LinksUpToDate>false</LinksUpToDate>
  <CharactersWithSpaces>4631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DAM2/ASIX2 - PHP: UF1</dc:title>
  <dc:subject>UF1 - Entrega #5</dc:subject>
  <dc:creator/>
  <cp:lastModifiedBy>Alvaro RS</cp:lastModifiedBy>
  <cp:revision>549</cp:revision>
  <cp:lastPrinted>2015-07-06T09:36:00Z</cp:lastPrinted>
  <dcterms:created xsi:type="dcterms:W3CDTF">2017-09-13T06:20:00Z</dcterms:created>
  <dcterms:modified xsi:type="dcterms:W3CDTF">2021-02-19T10:39:00Z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