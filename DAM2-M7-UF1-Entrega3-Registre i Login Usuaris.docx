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10372326"/>
    <w:p w14:paraId="7914579C" w14:textId="1C108B60" w:rsidR="003114B6" w:rsidRPr="00160495" w:rsidRDefault="00524365" w:rsidP="00FB30C9">
      <w:pPr>
        <w:pStyle w:val="docTitulo"/>
        <w:rPr>
          <w:color w:val="1F2A6A"/>
          <w:sz w:val="48"/>
        </w:rPr>
      </w:pPr>
      <w:r w:rsidRPr="00160495">
        <w:rPr>
          <w:color w:val="1F2A6A"/>
          <w:sz w:val="48"/>
        </w:rPr>
        <w:fldChar w:fldCharType="begin"/>
      </w:r>
      <w:r w:rsidRPr="00160495">
        <w:rPr>
          <w:color w:val="1F2A6A"/>
          <w:sz w:val="48"/>
        </w:rPr>
        <w:instrText xml:space="preserve"> TITLE   \* MERGEFORMAT </w:instrText>
      </w:r>
      <w:r w:rsidRPr="00160495">
        <w:rPr>
          <w:color w:val="1F2A6A"/>
          <w:sz w:val="48"/>
        </w:rPr>
        <w:fldChar w:fldCharType="separate"/>
      </w:r>
      <w:r w:rsidR="00F73767">
        <w:rPr>
          <w:color w:val="1F2A6A"/>
          <w:sz w:val="48"/>
        </w:rPr>
        <w:t>DAM2/ASIX2 - PHP: UF1</w:t>
      </w:r>
      <w:r w:rsidRPr="00160495">
        <w:rPr>
          <w:color w:val="1F2A6A"/>
          <w:sz w:val="48"/>
        </w:rPr>
        <w:fldChar w:fldCharType="end"/>
      </w:r>
    </w:p>
    <w:p w14:paraId="7914579D" w14:textId="23443B1F" w:rsidR="003114B6" w:rsidRPr="00160495" w:rsidRDefault="004D2FDF" w:rsidP="00FB30C9">
      <w:pPr>
        <w:pStyle w:val="docSubtitulo"/>
        <w:rPr>
          <w:color w:val="1F2A6A"/>
          <w:sz w:val="40"/>
        </w:rPr>
      </w:pPr>
      <w:r w:rsidRPr="00160495">
        <w:rPr>
          <w:color w:val="1F2A6A"/>
          <w:sz w:val="40"/>
        </w:rPr>
        <w:fldChar w:fldCharType="begin"/>
      </w:r>
      <w:r w:rsidRPr="00160495">
        <w:rPr>
          <w:color w:val="1F2A6A"/>
          <w:sz w:val="40"/>
        </w:rPr>
        <w:instrText xml:space="preserve"> SUBJECT  \* MERGEFORMAT </w:instrText>
      </w:r>
      <w:r w:rsidRPr="00160495">
        <w:rPr>
          <w:color w:val="1F2A6A"/>
          <w:sz w:val="40"/>
        </w:rPr>
        <w:fldChar w:fldCharType="separate"/>
      </w:r>
      <w:r w:rsidR="009F7525">
        <w:rPr>
          <w:color w:val="1F2A6A"/>
          <w:sz w:val="40"/>
        </w:rPr>
        <w:t>UF1 - Entrega #3</w:t>
      </w:r>
      <w:r w:rsidRPr="00160495">
        <w:rPr>
          <w:color w:val="1F2A6A"/>
          <w:sz w:val="40"/>
        </w:rPr>
        <w:fldChar w:fldCharType="end"/>
      </w:r>
    </w:p>
    <w:p w14:paraId="7914579E" w14:textId="77777777" w:rsidR="006F7B24" w:rsidRPr="00160495" w:rsidRDefault="006F7B24" w:rsidP="00524365">
      <w:pPr>
        <w:pStyle w:val="docFecha"/>
      </w:pPr>
    </w:p>
    <w:p w14:paraId="7914579F" w14:textId="124E841B" w:rsidR="003114B6" w:rsidRPr="00160495" w:rsidRDefault="00E40C1E" w:rsidP="00524365">
      <w:pPr>
        <w:pStyle w:val="docFecha"/>
        <w:rPr>
          <w:sz w:val="28"/>
        </w:rPr>
      </w:pPr>
      <w:r>
        <w:rPr>
          <w:sz w:val="28"/>
        </w:rPr>
        <w:t>0</w:t>
      </w:r>
      <w:r w:rsidR="009F7525">
        <w:rPr>
          <w:sz w:val="28"/>
        </w:rPr>
        <w:t>8</w:t>
      </w:r>
      <w:r w:rsidR="00A22ABD">
        <w:rPr>
          <w:sz w:val="28"/>
        </w:rPr>
        <w:t xml:space="preserve"> </w:t>
      </w:r>
      <w:r>
        <w:rPr>
          <w:sz w:val="28"/>
        </w:rPr>
        <w:t xml:space="preserve">de </w:t>
      </w:r>
      <w:r w:rsidR="009F7525">
        <w:rPr>
          <w:sz w:val="28"/>
        </w:rPr>
        <w:t>Gener</w:t>
      </w:r>
      <w:r w:rsidR="00953865">
        <w:rPr>
          <w:sz w:val="28"/>
        </w:rPr>
        <w:t xml:space="preserve"> </w:t>
      </w:r>
      <w:r w:rsidR="006F7B24" w:rsidRPr="00160495">
        <w:rPr>
          <w:sz w:val="28"/>
        </w:rPr>
        <w:t>de 20</w:t>
      </w:r>
      <w:r w:rsidR="00953865">
        <w:rPr>
          <w:sz w:val="28"/>
        </w:rPr>
        <w:t>2</w:t>
      </w:r>
      <w:r w:rsidR="009F7525">
        <w:rPr>
          <w:sz w:val="28"/>
        </w:rPr>
        <w:t>1</w:t>
      </w:r>
    </w:p>
    <w:p w14:paraId="791457A0" w14:textId="3A4ED71D" w:rsidR="007B26A2" w:rsidRPr="00160495" w:rsidRDefault="00EA6836" w:rsidP="00524365">
      <w:pPr>
        <w:pStyle w:val="docFecha"/>
        <w:rPr>
          <w:sz w:val="28"/>
        </w:rPr>
      </w:pPr>
      <w:r>
        <w:rPr>
          <w:sz w:val="28"/>
        </w:rPr>
        <w:t xml:space="preserve">Versió </w:t>
      </w:r>
      <w:r w:rsidR="00D44CF0">
        <w:rPr>
          <w:sz w:val="28"/>
        </w:rPr>
        <w:t>1</w:t>
      </w:r>
      <w:r w:rsidR="00953865">
        <w:rPr>
          <w:sz w:val="28"/>
        </w:rPr>
        <w:t>.0</w:t>
      </w:r>
    </w:p>
    <w:p w14:paraId="791457A1" w14:textId="77777777" w:rsidR="003114B6" w:rsidRPr="00160495" w:rsidRDefault="003114B6" w:rsidP="00B02E9D">
      <w:pPr>
        <w:pStyle w:val="Ttulo1"/>
        <w:numPr>
          <w:ilvl w:val="0"/>
          <w:numId w:val="0"/>
        </w:numPr>
        <w:ind w:left="431" w:hanging="431"/>
        <w:rPr>
          <w:snapToGrid w:val="0"/>
        </w:rPr>
      </w:pPr>
      <w:bookmarkStart w:id="1" w:name="_Toc61031813"/>
      <w:r w:rsidRPr="00160495">
        <w:lastRenderedPageBreak/>
        <w:t>Control de Vers</w:t>
      </w:r>
      <w:r w:rsidR="00B02E9D" w:rsidRPr="00160495">
        <w:t>ion</w:t>
      </w:r>
      <w:r w:rsidR="007B26A2" w:rsidRPr="00160495">
        <w:t>s</w:t>
      </w:r>
      <w:bookmarkEnd w:id="1"/>
    </w:p>
    <w:tbl>
      <w:tblPr>
        <w:tblW w:w="9360" w:type="dxa"/>
        <w:tblInd w:w="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uble" w:sz="4" w:space="0" w:color="auto"/>
          <w:insideV w:val="single" w:sz="4" w:space="0" w:color="auto"/>
        </w:tblBorders>
        <w:tblLayout w:type="fixed"/>
        <w:tblCellMar>
          <w:left w:w="51" w:type="dxa"/>
          <w:right w:w="51" w:type="dxa"/>
        </w:tblCellMar>
        <w:tblLook w:val="04A0" w:firstRow="1" w:lastRow="0" w:firstColumn="1" w:lastColumn="0" w:noHBand="0" w:noVBand="1"/>
      </w:tblPr>
      <w:tblGrid>
        <w:gridCol w:w="1045"/>
        <w:gridCol w:w="2783"/>
        <w:gridCol w:w="1701"/>
        <w:gridCol w:w="2551"/>
        <w:gridCol w:w="1280"/>
      </w:tblGrid>
      <w:tr w:rsidR="00CD2DE2" w:rsidRPr="00160495" w14:paraId="791457A7" w14:textId="77777777" w:rsidTr="00BA6327">
        <w:trPr>
          <w:trHeight w:val="540"/>
        </w:trPr>
        <w:tc>
          <w:tcPr>
            <w:tcW w:w="1045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791457A2" w14:textId="77777777" w:rsidR="000C6959" w:rsidRPr="00160495" w:rsidRDefault="00B213D5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Versió</w:t>
            </w:r>
          </w:p>
        </w:tc>
        <w:tc>
          <w:tcPr>
            <w:tcW w:w="2783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791457A3" w14:textId="77777777" w:rsidR="000C6959" w:rsidRPr="00160495" w:rsidRDefault="007B26A2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Comentaris</w:t>
            </w:r>
          </w:p>
        </w:tc>
        <w:tc>
          <w:tcPr>
            <w:tcW w:w="1701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791457A4" w14:textId="77777777" w:rsidR="000C6959" w:rsidRPr="00160495" w:rsidRDefault="007B26A2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Professor</w:t>
            </w:r>
          </w:p>
        </w:tc>
        <w:tc>
          <w:tcPr>
            <w:tcW w:w="2551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791457A5" w14:textId="77777777" w:rsidR="00B213D5" w:rsidRPr="00160495" w:rsidRDefault="007B26A2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Curs</w:t>
            </w:r>
          </w:p>
        </w:tc>
        <w:tc>
          <w:tcPr>
            <w:tcW w:w="1280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791457A6" w14:textId="77777777" w:rsidR="000C6959" w:rsidRPr="00160495" w:rsidRDefault="007B26A2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Data</w:t>
            </w:r>
          </w:p>
        </w:tc>
      </w:tr>
      <w:tr w:rsidR="00A22ABD" w:rsidRPr="00160495" w14:paraId="4BCD4220" w14:textId="77777777" w:rsidTr="00BA6327">
        <w:tc>
          <w:tcPr>
            <w:tcW w:w="1045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</w:tcPr>
          <w:p w14:paraId="3396BA4D" w14:textId="63E5B897" w:rsidR="00A22ABD" w:rsidRPr="00160495" w:rsidRDefault="000915E2" w:rsidP="00E12B09">
            <w:r>
              <w:t>1.0</w:t>
            </w:r>
          </w:p>
        </w:tc>
        <w:tc>
          <w:tcPr>
            <w:tcW w:w="2783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</w:tcPr>
          <w:p w14:paraId="3875EA59" w14:textId="716DC1C9" w:rsidR="00A22ABD" w:rsidRPr="00160495" w:rsidRDefault="00F73767" w:rsidP="00E12B09">
            <w:r>
              <w:t>Primera versió</w:t>
            </w:r>
          </w:p>
        </w:tc>
        <w:tc>
          <w:tcPr>
            <w:tcW w:w="1701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</w:tcPr>
          <w:p w14:paraId="1EAC3D86" w14:textId="0AEF17DB" w:rsidR="00A22ABD" w:rsidRPr="00160495" w:rsidRDefault="000915E2" w:rsidP="00E12B09">
            <w:r>
              <w:t>David González</w:t>
            </w:r>
          </w:p>
        </w:tc>
        <w:tc>
          <w:tcPr>
            <w:tcW w:w="2551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</w:tcPr>
          <w:p w14:paraId="50C1101A" w14:textId="31C596A9" w:rsidR="00A22ABD" w:rsidRDefault="000915E2" w:rsidP="00E12B09">
            <w:r>
              <w:t xml:space="preserve">Alumnes </w:t>
            </w:r>
            <w:r w:rsidR="00F73767">
              <w:t>DAM2/ASIX2</w:t>
            </w:r>
          </w:p>
        </w:tc>
        <w:tc>
          <w:tcPr>
            <w:tcW w:w="1280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</w:tcPr>
          <w:p w14:paraId="199387CB" w14:textId="74B7DA59" w:rsidR="00A22ABD" w:rsidRDefault="00F73767" w:rsidP="00E12B09">
            <w:r>
              <w:t>0</w:t>
            </w:r>
            <w:r w:rsidR="009F7525">
              <w:t>8</w:t>
            </w:r>
            <w:r w:rsidR="000915E2">
              <w:t>/</w:t>
            </w:r>
            <w:r w:rsidR="009F7525">
              <w:t>0</w:t>
            </w:r>
            <w:r>
              <w:t>1</w:t>
            </w:r>
            <w:r w:rsidR="000915E2">
              <w:t>/202</w:t>
            </w:r>
            <w:r w:rsidR="009F7525">
              <w:t>1</w:t>
            </w:r>
          </w:p>
        </w:tc>
      </w:tr>
    </w:tbl>
    <w:p w14:paraId="791457AE" w14:textId="77777777" w:rsidR="003114B6" w:rsidRPr="00160495" w:rsidRDefault="003114B6" w:rsidP="00B02E9D">
      <w:pPr>
        <w:pStyle w:val="Ttulo1"/>
        <w:numPr>
          <w:ilvl w:val="0"/>
          <w:numId w:val="0"/>
        </w:numPr>
        <w:ind w:left="431" w:hanging="431"/>
      </w:pPr>
      <w:bookmarkStart w:id="2" w:name="_Toc61031814"/>
      <w:r w:rsidRPr="00160495">
        <w:lastRenderedPageBreak/>
        <w:t>Índ</w:t>
      </w:r>
      <w:r w:rsidR="007B26A2" w:rsidRPr="00160495">
        <w:t>ex</w:t>
      </w:r>
      <w:bookmarkEnd w:id="2"/>
    </w:p>
    <w:p w14:paraId="181CC1CF" w14:textId="10D79D88" w:rsidR="00BB4403" w:rsidRDefault="003114B6">
      <w:pPr>
        <w:pStyle w:val="TDC1"/>
        <w:tabs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sz w:val="22"/>
          <w:lang w:val="es-ES" w:eastAsia="es-ES"/>
        </w:rPr>
      </w:pPr>
      <w:r w:rsidRPr="00160495">
        <w:rPr>
          <w:rFonts w:asciiTheme="minorHAnsi" w:hAnsiTheme="minorHAnsi"/>
          <w:noProof w:val="0"/>
          <w:sz w:val="28"/>
        </w:rPr>
        <w:fldChar w:fldCharType="begin"/>
      </w:r>
      <w:r w:rsidRPr="00160495">
        <w:rPr>
          <w:rFonts w:asciiTheme="minorHAnsi" w:hAnsiTheme="minorHAnsi"/>
          <w:noProof w:val="0"/>
          <w:sz w:val="28"/>
        </w:rPr>
        <w:instrText xml:space="preserve"> TOC \o "1-3" \h \z </w:instrText>
      </w:r>
      <w:r w:rsidRPr="00160495">
        <w:rPr>
          <w:rFonts w:asciiTheme="minorHAnsi" w:hAnsiTheme="minorHAnsi"/>
          <w:noProof w:val="0"/>
          <w:sz w:val="28"/>
        </w:rPr>
        <w:fldChar w:fldCharType="separate"/>
      </w:r>
      <w:hyperlink w:anchor="_Toc61031813" w:history="1">
        <w:r w:rsidR="00BB4403" w:rsidRPr="00AE1377">
          <w:rPr>
            <w:rStyle w:val="Hipervnculo"/>
          </w:rPr>
          <w:t>Control de Versions</w:t>
        </w:r>
        <w:r w:rsidR="00BB4403">
          <w:rPr>
            <w:webHidden/>
          </w:rPr>
          <w:tab/>
        </w:r>
        <w:r w:rsidR="00BB4403">
          <w:rPr>
            <w:webHidden/>
          </w:rPr>
          <w:fldChar w:fldCharType="begin"/>
        </w:r>
        <w:r w:rsidR="00BB4403">
          <w:rPr>
            <w:webHidden/>
          </w:rPr>
          <w:instrText xml:space="preserve"> PAGEREF _Toc61031813 \h </w:instrText>
        </w:r>
        <w:r w:rsidR="00BB4403">
          <w:rPr>
            <w:webHidden/>
          </w:rPr>
        </w:r>
        <w:r w:rsidR="00BB4403">
          <w:rPr>
            <w:webHidden/>
          </w:rPr>
          <w:fldChar w:fldCharType="separate"/>
        </w:r>
        <w:r w:rsidR="00BB4403">
          <w:rPr>
            <w:webHidden/>
          </w:rPr>
          <w:t>2</w:t>
        </w:r>
        <w:r w:rsidR="00BB4403">
          <w:rPr>
            <w:webHidden/>
          </w:rPr>
          <w:fldChar w:fldCharType="end"/>
        </w:r>
      </w:hyperlink>
    </w:p>
    <w:p w14:paraId="2243D740" w14:textId="722661A3" w:rsidR="00BB4403" w:rsidRDefault="00E0644B">
      <w:pPr>
        <w:pStyle w:val="TDC1"/>
        <w:tabs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sz w:val="22"/>
          <w:lang w:val="es-ES" w:eastAsia="es-ES"/>
        </w:rPr>
      </w:pPr>
      <w:hyperlink w:anchor="_Toc61031814" w:history="1">
        <w:r w:rsidR="00BB4403" w:rsidRPr="00AE1377">
          <w:rPr>
            <w:rStyle w:val="Hipervnculo"/>
          </w:rPr>
          <w:t>Índex</w:t>
        </w:r>
        <w:r w:rsidR="00BB4403">
          <w:rPr>
            <w:webHidden/>
          </w:rPr>
          <w:tab/>
        </w:r>
        <w:r w:rsidR="00BB4403">
          <w:rPr>
            <w:webHidden/>
          </w:rPr>
          <w:fldChar w:fldCharType="begin"/>
        </w:r>
        <w:r w:rsidR="00BB4403">
          <w:rPr>
            <w:webHidden/>
          </w:rPr>
          <w:instrText xml:space="preserve"> PAGEREF _Toc61031814 \h </w:instrText>
        </w:r>
        <w:r w:rsidR="00BB4403">
          <w:rPr>
            <w:webHidden/>
          </w:rPr>
        </w:r>
        <w:r w:rsidR="00BB4403">
          <w:rPr>
            <w:webHidden/>
          </w:rPr>
          <w:fldChar w:fldCharType="separate"/>
        </w:r>
        <w:r w:rsidR="00BB4403">
          <w:rPr>
            <w:webHidden/>
          </w:rPr>
          <w:t>3</w:t>
        </w:r>
        <w:r w:rsidR="00BB4403">
          <w:rPr>
            <w:webHidden/>
          </w:rPr>
          <w:fldChar w:fldCharType="end"/>
        </w:r>
      </w:hyperlink>
    </w:p>
    <w:p w14:paraId="1FA57CCE" w14:textId="5C6146E7" w:rsidR="00BB4403" w:rsidRDefault="00E0644B">
      <w:pPr>
        <w:pStyle w:val="TDC1"/>
        <w:tabs>
          <w:tab w:val="left" w:pos="44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sz w:val="22"/>
          <w:lang w:val="es-ES" w:eastAsia="es-ES"/>
        </w:rPr>
      </w:pPr>
      <w:hyperlink w:anchor="_Toc61031815" w:history="1">
        <w:r w:rsidR="00BB4403" w:rsidRPr="00AE1377">
          <w:rPr>
            <w:rStyle w:val="Hipervnculo"/>
          </w:rPr>
          <w:t>1</w:t>
        </w:r>
        <w:r w:rsidR="00BB4403">
          <w:rPr>
            <w:rFonts w:asciiTheme="minorHAnsi" w:eastAsiaTheme="minorEastAsia" w:hAnsiTheme="minorHAnsi" w:cstheme="minorBidi"/>
            <w:bCs w:val="0"/>
            <w:caps w:val="0"/>
            <w:sz w:val="22"/>
            <w:lang w:val="es-ES" w:eastAsia="es-ES"/>
          </w:rPr>
          <w:tab/>
        </w:r>
        <w:r w:rsidR="00BB4403" w:rsidRPr="00AE1377">
          <w:rPr>
            <w:rStyle w:val="Hipervnculo"/>
          </w:rPr>
          <w:t>Pràctica #3 – Registre Bàsic d’Usuaris i Login de Imaginest</w:t>
        </w:r>
        <w:r w:rsidR="00BB4403">
          <w:rPr>
            <w:webHidden/>
          </w:rPr>
          <w:tab/>
        </w:r>
        <w:r w:rsidR="00BB4403">
          <w:rPr>
            <w:webHidden/>
          </w:rPr>
          <w:fldChar w:fldCharType="begin"/>
        </w:r>
        <w:r w:rsidR="00BB4403">
          <w:rPr>
            <w:webHidden/>
          </w:rPr>
          <w:instrText xml:space="preserve"> PAGEREF _Toc61031815 \h </w:instrText>
        </w:r>
        <w:r w:rsidR="00BB4403">
          <w:rPr>
            <w:webHidden/>
          </w:rPr>
        </w:r>
        <w:r w:rsidR="00BB4403">
          <w:rPr>
            <w:webHidden/>
          </w:rPr>
          <w:fldChar w:fldCharType="separate"/>
        </w:r>
        <w:r w:rsidR="00BB4403">
          <w:rPr>
            <w:webHidden/>
          </w:rPr>
          <w:t>4</w:t>
        </w:r>
        <w:r w:rsidR="00BB4403">
          <w:rPr>
            <w:webHidden/>
          </w:rPr>
          <w:fldChar w:fldCharType="end"/>
        </w:r>
      </w:hyperlink>
    </w:p>
    <w:p w14:paraId="2AB1BA69" w14:textId="70B8417D" w:rsidR="00BB4403" w:rsidRDefault="00E0644B">
      <w:pPr>
        <w:pStyle w:val="TD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iCs w:val="0"/>
          <w:caps w:val="0"/>
          <w:noProof/>
          <w:sz w:val="22"/>
          <w:szCs w:val="22"/>
          <w:lang w:val="es-ES" w:eastAsia="es-ES"/>
        </w:rPr>
      </w:pPr>
      <w:hyperlink w:anchor="_Toc61031816" w:history="1">
        <w:r w:rsidR="00BB4403" w:rsidRPr="00AE1377">
          <w:rPr>
            <w:rStyle w:val="Hipervnculo"/>
            <w:noProof/>
          </w:rPr>
          <w:t>1.1</w:t>
        </w:r>
        <w:r w:rsidR="00BB4403">
          <w:rPr>
            <w:rFonts w:asciiTheme="minorHAnsi" w:eastAsiaTheme="minorEastAsia" w:hAnsiTheme="minorHAnsi" w:cstheme="minorBidi"/>
            <w:iCs w:val="0"/>
            <w:caps w:val="0"/>
            <w:noProof/>
            <w:sz w:val="22"/>
            <w:szCs w:val="22"/>
            <w:lang w:val="es-ES" w:eastAsia="es-ES"/>
          </w:rPr>
          <w:tab/>
        </w:r>
        <w:r w:rsidR="00BB4403" w:rsidRPr="00AE1377">
          <w:rPr>
            <w:rStyle w:val="Hipervnculo"/>
            <w:noProof/>
          </w:rPr>
          <w:t>Enunciat</w:t>
        </w:r>
        <w:r w:rsidR="00BB4403">
          <w:rPr>
            <w:noProof/>
            <w:webHidden/>
          </w:rPr>
          <w:tab/>
        </w:r>
        <w:r w:rsidR="00BB4403">
          <w:rPr>
            <w:noProof/>
            <w:webHidden/>
          </w:rPr>
          <w:fldChar w:fldCharType="begin"/>
        </w:r>
        <w:r w:rsidR="00BB4403">
          <w:rPr>
            <w:noProof/>
            <w:webHidden/>
          </w:rPr>
          <w:instrText xml:space="preserve"> PAGEREF _Toc61031816 \h </w:instrText>
        </w:r>
        <w:r w:rsidR="00BB4403">
          <w:rPr>
            <w:noProof/>
            <w:webHidden/>
          </w:rPr>
        </w:r>
        <w:r w:rsidR="00BB4403">
          <w:rPr>
            <w:noProof/>
            <w:webHidden/>
          </w:rPr>
          <w:fldChar w:fldCharType="separate"/>
        </w:r>
        <w:r w:rsidR="00BB4403">
          <w:rPr>
            <w:noProof/>
            <w:webHidden/>
          </w:rPr>
          <w:t>4</w:t>
        </w:r>
        <w:r w:rsidR="00BB4403">
          <w:rPr>
            <w:noProof/>
            <w:webHidden/>
          </w:rPr>
          <w:fldChar w:fldCharType="end"/>
        </w:r>
      </w:hyperlink>
    </w:p>
    <w:p w14:paraId="7F49243C" w14:textId="654241AB" w:rsidR="00BB4403" w:rsidRDefault="00E0644B">
      <w:pPr>
        <w:pStyle w:val="TD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iCs w:val="0"/>
          <w:caps w:val="0"/>
          <w:noProof/>
          <w:sz w:val="22"/>
          <w:szCs w:val="22"/>
          <w:lang w:val="es-ES" w:eastAsia="es-ES"/>
        </w:rPr>
      </w:pPr>
      <w:hyperlink w:anchor="_Toc61031817" w:history="1">
        <w:r w:rsidR="00BB4403" w:rsidRPr="00AE1377">
          <w:rPr>
            <w:rStyle w:val="Hipervnculo"/>
            <w:noProof/>
          </w:rPr>
          <w:t>1.2</w:t>
        </w:r>
        <w:r w:rsidR="00BB4403">
          <w:rPr>
            <w:rFonts w:asciiTheme="minorHAnsi" w:eastAsiaTheme="minorEastAsia" w:hAnsiTheme="minorHAnsi" w:cstheme="minorBidi"/>
            <w:iCs w:val="0"/>
            <w:caps w:val="0"/>
            <w:noProof/>
            <w:sz w:val="22"/>
            <w:szCs w:val="22"/>
            <w:lang w:val="es-ES" w:eastAsia="es-ES"/>
          </w:rPr>
          <w:tab/>
        </w:r>
        <w:r w:rsidR="00BB4403" w:rsidRPr="00AE1377">
          <w:rPr>
            <w:rStyle w:val="Hipervnculo"/>
            <w:noProof/>
          </w:rPr>
          <w:t>Requeriments</w:t>
        </w:r>
        <w:r w:rsidR="00BB4403">
          <w:rPr>
            <w:noProof/>
            <w:webHidden/>
          </w:rPr>
          <w:tab/>
        </w:r>
        <w:r w:rsidR="00BB4403">
          <w:rPr>
            <w:noProof/>
            <w:webHidden/>
          </w:rPr>
          <w:fldChar w:fldCharType="begin"/>
        </w:r>
        <w:r w:rsidR="00BB4403">
          <w:rPr>
            <w:noProof/>
            <w:webHidden/>
          </w:rPr>
          <w:instrText xml:space="preserve"> PAGEREF _Toc61031817 \h </w:instrText>
        </w:r>
        <w:r w:rsidR="00BB4403">
          <w:rPr>
            <w:noProof/>
            <w:webHidden/>
          </w:rPr>
        </w:r>
        <w:r w:rsidR="00BB4403">
          <w:rPr>
            <w:noProof/>
            <w:webHidden/>
          </w:rPr>
          <w:fldChar w:fldCharType="separate"/>
        </w:r>
        <w:r w:rsidR="00BB4403">
          <w:rPr>
            <w:noProof/>
            <w:webHidden/>
          </w:rPr>
          <w:t>4</w:t>
        </w:r>
        <w:r w:rsidR="00BB4403">
          <w:rPr>
            <w:noProof/>
            <w:webHidden/>
          </w:rPr>
          <w:fldChar w:fldCharType="end"/>
        </w:r>
      </w:hyperlink>
    </w:p>
    <w:p w14:paraId="340006B0" w14:textId="5EFCC379" w:rsidR="00BB4403" w:rsidRDefault="00E0644B">
      <w:pPr>
        <w:pStyle w:val="TD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iCs w:val="0"/>
          <w:caps w:val="0"/>
          <w:noProof/>
          <w:sz w:val="22"/>
          <w:szCs w:val="22"/>
          <w:lang w:val="es-ES" w:eastAsia="es-ES"/>
        </w:rPr>
      </w:pPr>
      <w:hyperlink w:anchor="_Toc61031818" w:history="1">
        <w:r w:rsidR="00BB4403" w:rsidRPr="00AE1377">
          <w:rPr>
            <w:rStyle w:val="Hipervnculo"/>
            <w:noProof/>
          </w:rPr>
          <w:t>1.3</w:t>
        </w:r>
        <w:r w:rsidR="00BB4403">
          <w:rPr>
            <w:rFonts w:asciiTheme="minorHAnsi" w:eastAsiaTheme="minorEastAsia" w:hAnsiTheme="minorHAnsi" w:cstheme="minorBidi"/>
            <w:iCs w:val="0"/>
            <w:caps w:val="0"/>
            <w:noProof/>
            <w:sz w:val="22"/>
            <w:szCs w:val="22"/>
            <w:lang w:val="es-ES" w:eastAsia="es-ES"/>
          </w:rPr>
          <w:tab/>
        </w:r>
        <w:r w:rsidR="00BB4403" w:rsidRPr="00AE1377">
          <w:rPr>
            <w:rStyle w:val="Hipervnculo"/>
            <w:noProof/>
          </w:rPr>
          <w:t>Entrega</w:t>
        </w:r>
        <w:r w:rsidR="00BB4403">
          <w:rPr>
            <w:noProof/>
            <w:webHidden/>
          </w:rPr>
          <w:tab/>
        </w:r>
        <w:r w:rsidR="00BB4403">
          <w:rPr>
            <w:noProof/>
            <w:webHidden/>
          </w:rPr>
          <w:fldChar w:fldCharType="begin"/>
        </w:r>
        <w:r w:rsidR="00BB4403">
          <w:rPr>
            <w:noProof/>
            <w:webHidden/>
          </w:rPr>
          <w:instrText xml:space="preserve"> PAGEREF _Toc61031818 \h </w:instrText>
        </w:r>
        <w:r w:rsidR="00BB4403">
          <w:rPr>
            <w:noProof/>
            <w:webHidden/>
          </w:rPr>
        </w:r>
        <w:r w:rsidR="00BB4403">
          <w:rPr>
            <w:noProof/>
            <w:webHidden/>
          </w:rPr>
          <w:fldChar w:fldCharType="separate"/>
        </w:r>
        <w:r w:rsidR="00BB4403">
          <w:rPr>
            <w:noProof/>
            <w:webHidden/>
          </w:rPr>
          <w:t>7</w:t>
        </w:r>
        <w:r w:rsidR="00BB4403">
          <w:rPr>
            <w:noProof/>
            <w:webHidden/>
          </w:rPr>
          <w:fldChar w:fldCharType="end"/>
        </w:r>
      </w:hyperlink>
    </w:p>
    <w:p w14:paraId="791457B7" w14:textId="000D4F34" w:rsidR="003114B6" w:rsidRPr="00160495" w:rsidRDefault="003114B6" w:rsidP="00FB30C9">
      <w:pPr>
        <w:pStyle w:val="TDC1"/>
        <w:tabs>
          <w:tab w:val="left" w:pos="440"/>
          <w:tab w:val="right" w:leader="dot" w:pos="9347"/>
        </w:tabs>
        <w:rPr>
          <w:rFonts w:asciiTheme="minorHAnsi" w:hAnsiTheme="minorHAnsi"/>
          <w:noProof w:val="0"/>
        </w:rPr>
      </w:pPr>
      <w:r w:rsidRPr="00160495">
        <w:rPr>
          <w:rFonts w:asciiTheme="minorHAnsi" w:hAnsiTheme="minorHAnsi"/>
          <w:noProof w:val="0"/>
          <w:sz w:val="28"/>
        </w:rPr>
        <w:fldChar w:fldCharType="end"/>
      </w:r>
      <w:bookmarkStart w:id="3" w:name="_Toc10470242"/>
      <w:bookmarkStart w:id="4" w:name="_Toc10607837"/>
      <w:bookmarkStart w:id="5" w:name="_Toc10984168"/>
      <w:bookmarkStart w:id="6" w:name="_Toc20821372"/>
      <w:bookmarkEnd w:id="0"/>
    </w:p>
    <w:p w14:paraId="791457B8" w14:textId="04609779" w:rsidR="009B25E2" w:rsidRPr="007160F7" w:rsidRDefault="00CA1AE9" w:rsidP="003B3315">
      <w:pPr>
        <w:pStyle w:val="Ttulo1"/>
        <w:rPr>
          <w:highlight w:val="yellow"/>
        </w:rPr>
      </w:pPr>
      <w:bookmarkStart w:id="7" w:name="_Toc61031815"/>
      <w:bookmarkEnd w:id="3"/>
      <w:bookmarkEnd w:id="4"/>
      <w:bookmarkEnd w:id="5"/>
      <w:bookmarkEnd w:id="6"/>
      <w:r w:rsidRPr="007160F7">
        <w:rPr>
          <w:highlight w:val="yellow"/>
        </w:rPr>
        <w:lastRenderedPageBreak/>
        <w:t>P</w:t>
      </w:r>
      <w:r w:rsidR="00CD2DE2" w:rsidRPr="007160F7">
        <w:rPr>
          <w:highlight w:val="yellow"/>
        </w:rPr>
        <w:t>ràctic</w:t>
      </w:r>
      <w:r w:rsidRPr="007160F7">
        <w:rPr>
          <w:highlight w:val="yellow"/>
        </w:rPr>
        <w:t>a</w:t>
      </w:r>
      <w:r w:rsidR="00CD2DE2" w:rsidRPr="007160F7">
        <w:rPr>
          <w:highlight w:val="yellow"/>
        </w:rPr>
        <w:t xml:space="preserve"> #</w:t>
      </w:r>
      <w:r w:rsidR="009F7525" w:rsidRPr="007160F7">
        <w:rPr>
          <w:highlight w:val="yellow"/>
        </w:rPr>
        <w:t>3</w:t>
      </w:r>
      <w:r w:rsidR="00930C95" w:rsidRPr="007160F7">
        <w:rPr>
          <w:highlight w:val="yellow"/>
        </w:rPr>
        <w:t xml:space="preserve"> – </w:t>
      </w:r>
      <w:r w:rsidR="0037730C" w:rsidRPr="007160F7">
        <w:rPr>
          <w:highlight w:val="yellow"/>
        </w:rPr>
        <w:t xml:space="preserve">Registre </w:t>
      </w:r>
      <w:r w:rsidR="00BB4403" w:rsidRPr="007160F7">
        <w:rPr>
          <w:highlight w:val="yellow"/>
        </w:rPr>
        <w:t>Bàsic d’</w:t>
      </w:r>
      <w:r w:rsidR="0037730C" w:rsidRPr="007160F7">
        <w:rPr>
          <w:highlight w:val="yellow"/>
        </w:rPr>
        <w:t xml:space="preserve">Usuaris i Login </w:t>
      </w:r>
      <w:r w:rsidR="00BB4403" w:rsidRPr="007160F7">
        <w:rPr>
          <w:highlight w:val="yellow"/>
        </w:rPr>
        <w:t>de Imaginest</w:t>
      </w:r>
      <w:bookmarkEnd w:id="7"/>
    </w:p>
    <w:p w14:paraId="40185331" w14:textId="47CCAA47" w:rsidR="00C863D8" w:rsidRPr="007160F7" w:rsidRDefault="00065F8B" w:rsidP="00C863D8">
      <w:pPr>
        <w:pStyle w:val="Ttulo2"/>
        <w:rPr>
          <w:highlight w:val="yellow"/>
        </w:rPr>
      </w:pPr>
      <w:bookmarkStart w:id="8" w:name="_Toc61031816"/>
      <w:r w:rsidRPr="007160F7">
        <w:rPr>
          <w:highlight w:val="yellow"/>
        </w:rPr>
        <w:t>Enunciat</w:t>
      </w:r>
      <w:bookmarkEnd w:id="8"/>
    </w:p>
    <w:p w14:paraId="49EBFD98" w14:textId="329590FA" w:rsidR="003F78CC" w:rsidRPr="007160F7" w:rsidRDefault="00DA7D5D" w:rsidP="001F0216">
      <w:pPr>
        <w:rPr>
          <w:highlight w:val="yellow"/>
        </w:rPr>
      </w:pPr>
      <w:r w:rsidRPr="007160F7">
        <w:rPr>
          <w:highlight w:val="yellow"/>
        </w:rPr>
        <w:t>Has arribat fins aquí i no ha estat fàcil, primer vares preparar un</w:t>
      </w:r>
      <w:r w:rsidR="00FC6023" w:rsidRPr="007160F7">
        <w:rPr>
          <w:highlight w:val="yellow"/>
        </w:rPr>
        <w:t xml:space="preserve"> sistema d</w:t>
      </w:r>
      <w:r w:rsidR="00BF7140" w:rsidRPr="007160F7">
        <w:rPr>
          <w:highlight w:val="yellow"/>
        </w:rPr>
        <w:t xml:space="preserve">e </w:t>
      </w:r>
      <w:proofErr w:type="spellStart"/>
      <w:r w:rsidR="00BF7140" w:rsidRPr="007160F7">
        <w:rPr>
          <w:highlight w:val="yellow"/>
        </w:rPr>
        <w:t>login</w:t>
      </w:r>
      <w:proofErr w:type="spellEnd"/>
      <w:r w:rsidR="00BF7140" w:rsidRPr="007160F7">
        <w:rPr>
          <w:highlight w:val="yellow"/>
        </w:rPr>
        <w:t xml:space="preserve"> basat en credencials </w:t>
      </w:r>
      <w:proofErr w:type="spellStart"/>
      <w:r w:rsidR="00BF7140" w:rsidRPr="007160F7">
        <w:rPr>
          <w:i/>
          <w:iCs/>
          <w:highlight w:val="yellow"/>
        </w:rPr>
        <w:t>hardcodejades</w:t>
      </w:r>
      <w:proofErr w:type="spellEnd"/>
      <w:r w:rsidR="00BF7140" w:rsidRPr="007160F7">
        <w:rPr>
          <w:highlight w:val="yellow"/>
        </w:rPr>
        <w:t xml:space="preserve">, </w:t>
      </w:r>
      <w:r w:rsidR="005A43DB" w:rsidRPr="007160F7">
        <w:rPr>
          <w:highlight w:val="yellow"/>
        </w:rPr>
        <w:t xml:space="preserve">posteriorment un portal per treballadors que emmagatzemava </w:t>
      </w:r>
      <w:r w:rsidR="00A86B1F" w:rsidRPr="007160F7">
        <w:rPr>
          <w:highlight w:val="yellow"/>
        </w:rPr>
        <w:t>informació</w:t>
      </w:r>
      <w:r w:rsidR="006C49FC" w:rsidRPr="007160F7">
        <w:rPr>
          <w:highlight w:val="yellow"/>
        </w:rPr>
        <w:t xml:space="preserve"> dins de</w:t>
      </w:r>
      <w:r w:rsidR="00A86B1F" w:rsidRPr="007160F7">
        <w:rPr>
          <w:highlight w:val="yellow"/>
        </w:rPr>
        <w:t xml:space="preserve"> les</w:t>
      </w:r>
      <w:r w:rsidR="006C49FC" w:rsidRPr="007160F7">
        <w:rPr>
          <w:highlight w:val="yellow"/>
        </w:rPr>
        <w:t xml:space="preserve"> </w:t>
      </w:r>
      <w:proofErr w:type="spellStart"/>
      <w:r w:rsidR="006C49FC" w:rsidRPr="007160F7">
        <w:rPr>
          <w:highlight w:val="yellow"/>
        </w:rPr>
        <w:t>cookies</w:t>
      </w:r>
      <w:proofErr w:type="spellEnd"/>
      <w:r w:rsidR="00A86B1F" w:rsidRPr="007160F7">
        <w:rPr>
          <w:highlight w:val="yellow"/>
        </w:rPr>
        <w:t xml:space="preserve"> i per últim vares descobrir el misteri de les bases de dades</w:t>
      </w:r>
      <w:r w:rsidR="00D678A9" w:rsidRPr="007160F7">
        <w:rPr>
          <w:highlight w:val="yellow"/>
        </w:rPr>
        <w:t>.</w:t>
      </w:r>
      <w:r w:rsidR="00901CF4" w:rsidRPr="007160F7">
        <w:rPr>
          <w:highlight w:val="yellow"/>
        </w:rPr>
        <w:t xml:space="preserve"> Tot això està molt bé, però ara bé la prova de foc i on ja començarem a tastar el camp de batalla real, la nostra missió </w:t>
      </w:r>
      <w:r w:rsidR="00720E25" w:rsidRPr="007160F7">
        <w:rPr>
          <w:highlight w:val="yellow"/>
        </w:rPr>
        <w:t>serà</w:t>
      </w:r>
      <w:r w:rsidR="00901CF4" w:rsidRPr="007160F7">
        <w:rPr>
          <w:highlight w:val="yellow"/>
        </w:rPr>
        <w:t xml:space="preserve"> unificar tots els coneixements rebuts</w:t>
      </w:r>
      <w:r w:rsidR="00720E25" w:rsidRPr="007160F7">
        <w:rPr>
          <w:highlight w:val="yellow"/>
        </w:rPr>
        <w:t xml:space="preserve"> fins ara</w:t>
      </w:r>
      <w:r w:rsidR="00901CF4" w:rsidRPr="007160F7">
        <w:rPr>
          <w:highlight w:val="yellow"/>
        </w:rPr>
        <w:t xml:space="preserve"> i</w:t>
      </w:r>
      <w:r w:rsidR="00720E25" w:rsidRPr="007160F7">
        <w:rPr>
          <w:highlight w:val="yellow"/>
        </w:rPr>
        <w:t xml:space="preserve"> crear </w:t>
      </w:r>
      <w:r w:rsidR="00A11884" w:rsidRPr="007160F7">
        <w:rPr>
          <w:highlight w:val="yellow"/>
        </w:rPr>
        <w:t>les primeres estructures d’un</w:t>
      </w:r>
      <w:r w:rsidR="001E220B" w:rsidRPr="007160F7">
        <w:rPr>
          <w:highlight w:val="yellow"/>
        </w:rPr>
        <w:t xml:space="preserve">a </w:t>
      </w:r>
      <w:r w:rsidR="00613632" w:rsidRPr="007160F7">
        <w:rPr>
          <w:highlight w:val="yellow"/>
        </w:rPr>
        <w:t>futura plataforma</w:t>
      </w:r>
      <w:r w:rsidR="009E67BF" w:rsidRPr="007160F7">
        <w:rPr>
          <w:highlight w:val="yellow"/>
        </w:rPr>
        <w:t xml:space="preserve"> que buscarà competir de tu a tu amb Instagram (posats a competir, fem-ho amb els grans)</w:t>
      </w:r>
      <w:r w:rsidR="009D4C58" w:rsidRPr="007160F7">
        <w:rPr>
          <w:highlight w:val="yellow"/>
        </w:rPr>
        <w:t xml:space="preserve"> i que hem batejat amb el nom en clau “</w:t>
      </w:r>
      <w:proofErr w:type="spellStart"/>
      <w:r w:rsidR="009D4C58" w:rsidRPr="007160F7">
        <w:rPr>
          <w:b/>
          <w:bCs/>
          <w:highlight w:val="yellow"/>
        </w:rPr>
        <w:t>ImagiNest</w:t>
      </w:r>
      <w:proofErr w:type="spellEnd"/>
      <w:r w:rsidR="009D4C58" w:rsidRPr="007160F7">
        <w:rPr>
          <w:highlight w:val="yellow"/>
        </w:rPr>
        <w:t>”</w:t>
      </w:r>
      <w:r w:rsidR="009E67BF" w:rsidRPr="007160F7">
        <w:rPr>
          <w:highlight w:val="yellow"/>
        </w:rPr>
        <w:t>.</w:t>
      </w:r>
    </w:p>
    <w:p w14:paraId="4975E495" w14:textId="5520F6FC" w:rsidR="000C48DD" w:rsidRPr="007160F7" w:rsidRDefault="000C48DD" w:rsidP="00560D6A">
      <w:pPr>
        <w:rPr>
          <w:highlight w:val="yellow"/>
        </w:rPr>
      </w:pPr>
    </w:p>
    <w:p w14:paraId="0665D8E1" w14:textId="741047A3" w:rsidR="00821CA7" w:rsidRPr="007160F7" w:rsidRDefault="006B0C54" w:rsidP="00560D6A">
      <w:pPr>
        <w:rPr>
          <w:highlight w:val="yellow"/>
        </w:rPr>
      </w:pPr>
      <w:r w:rsidRPr="007160F7">
        <w:rPr>
          <w:highlight w:val="yellow"/>
        </w:rPr>
        <w:t xml:space="preserve">Ara per ara però, </w:t>
      </w:r>
      <w:r w:rsidR="005A40D6" w:rsidRPr="007160F7">
        <w:rPr>
          <w:highlight w:val="yellow"/>
        </w:rPr>
        <w:t>serà suficient</w:t>
      </w:r>
      <w:r w:rsidRPr="007160F7">
        <w:rPr>
          <w:highlight w:val="yellow"/>
        </w:rPr>
        <w:t xml:space="preserve"> amb crear les estructures requerides per suportar</w:t>
      </w:r>
      <w:r w:rsidR="005A40D6" w:rsidRPr="007160F7">
        <w:rPr>
          <w:highlight w:val="yellow"/>
        </w:rPr>
        <w:t xml:space="preserve"> el sistema de registre i </w:t>
      </w:r>
      <w:proofErr w:type="spellStart"/>
      <w:r w:rsidR="005A40D6" w:rsidRPr="007160F7">
        <w:rPr>
          <w:highlight w:val="yellow"/>
        </w:rPr>
        <w:t>login</w:t>
      </w:r>
      <w:proofErr w:type="spellEnd"/>
      <w:r w:rsidR="005A40D6" w:rsidRPr="007160F7">
        <w:rPr>
          <w:highlight w:val="yellow"/>
        </w:rPr>
        <w:t xml:space="preserve"> d’usuaris.</w:t>
      </w:r>
      <w:r w:rsidR="00821CA7" w:rsidRPr="007160F7">
        <w:rPr>
          <w:highlight w:val="yellow"/>
        </w:rPr>
        <w:t xml:space="preserve"> </w:t>
      </w:r>
    </w:p>
    <w:p w14:paraId="51A97819" w14:textId="77777777" w:rsidR="00E918E2" w:rsidRPr="007160F7" w:rsidRDefault="00E918E2" w:rsidP="00560D6A">
      <w:pPr>
        <w:rPr>
          <w:highlight w:val="yellow"/>
        </w:rPr>
      </w:pPr>
    </w:p>
    <w:p w14:paraId="37AE604E" w14:textId="77BF486F" w:rsidR="00EC4DFC" w:rsidRPr="007160F7" w:rsidRDefault="007D464D" w:rsidP="00A6344B">
      <w:pPr>
        <w:pStyle w:val="Ttulo2"/>
        <w:ind w:left="720" w:hanging="720"/>
        <w:rPr>
          <w:highlight w:val="yellow"/>
        </w:rPr>
      </w:pPr>
      <w:bookmarkStart w:id="9" w:name="_Toc61031817"/>
      <w:r w:rsidRPr="007160F7">
        <w:rPr>
          <w:highlight w:val="yellow"/>
        </w:rPr>
        <w:t>Requeriments</w:t>
      </w:r>
      <w:bookmarkEnd w:id="9"/>
    </w:p>
    <w:p w14:paraId="01006A4C" w14:textId="39E7C16A" w:rsidR="00301157" w:rsidRPr="007160F7" w:rsidRDefault="00A36CEB" w:rsidP="00301157">
      <w:pPr>
        <w:rPr>
          <w:noProof/>
          <w:highlight w:val="yellow"/>
        </w:rPr>
      </w:pPr>
      <w:r w:rsidRPr="007160F7">
        <w:rPr>
          <w:noProof/>
          <w:highlight w:val="yellow"/>
        </w:rPr>
        <w:t>En relació a la BDs</w:t>
      </w:r>
    </w:p>
    <w:p w14:paraId="46DAA908" w14:textId="399759F4" w:rsidR="00A36CEB" w:rsidRPr="007160F7" w:rsidRDefault="00A36CEB" w:rsidP="00BB4403">
      <w:pPr>
        <w:pStyle w:val="Prrafodelista"/>
        <w:numPr>
          <w:ilvl w:val="0"/>
          <w:numId w:val="4"/>
        </w:numPr>
        <w:rPr>
          <w:noProof/>
          <w:highlight w:val="yellow"/>
        </w:rPr>
      </w:pPr>
      <w:r w:rsidRPr="007160F7">
        <w:rPr>
          <w:noProof/>
          <w:highlight w:val="yellow"/>
        </w:rPr>
        <w:t>La BDs haurà de ser compatible amb MySQL/MariaDB</w:t>
      </w:r>
    </w:p>
    <w:p w14:paraId="48222D9B" w14:textId="42DE09A4" w:rsidR="000E7FBD" w:rsidRPr="007160F7" w:rsidRDefault="000E7FBD" w:rsidP="00BB4403">
      <w:pPr>
        <w:pStyle w:val="Prrafodelista"/>
        <w:numPr>
          <w:ilvl w:val="0"/>
          <w:numId w:val="4"/>
        </w:numPr>
        <w:rPr>
          <w:noProof/>
          <w:highlight w:val="yellow"/>
        </w:rPr>
      </w:pPr>
      <w:r w:rsidRPr="007160F7">
        <w:rPr>
          <w:noProof/>
          <w:highlight w:val="yellow"/>
        </w:rPr>
        <w:t xml:space="preserve">La BDs s’anomenarà “imaginest” i </w:t>
      </w:r>
      <w:r w:rsidR="00A36CEB" w:rsidRPr="007160F7">
        <w:rPr>
          <w:noProof/>
          <w:highlight w:val="yellow"/>
        </w:rPr>
        <w:t>usarà per defecte codificació UTF-8 case sensitive.</w:t>
      </w:r>
    </w:p>
    <w:p w14:paraId="5B24B244" w14:textId="318A5166" w:rsidR="00E75E2A" w:rsidRPr="007160F7" w:rsidRDefault="00A270FB" w:rsidP="00E75E2A">
      <w:pPr>
        <w:ind w:left="360"/>
        <w:rPr>
          <w:noProof/>
          <w:highlight w:val="yellow"/>
        </w:rPr>
      </w:pPr>
      <w:r w:rsidRPr="007160F7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617C90" wp14:editId="4CD129F5">
                <wp:simplePos x="0" y="0"/>
                <wp:positionH relativeFrom="column">
                  <wp:posOffset>500858</wp:posOffset>
                </wp:positionH>
                <wp:positionV relativeFrom="paragraph">
                  <wp:posOffset>1852155</wp:posOffset>
                </wp:positionV>
                <wp:extent cx="1597231" cy="522514"/>
                <wp:effectExtent l="0" t="0" r="22225" b="1143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231" cy="5225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348B45" id="Rectángulo 4" o:spid="_x0000_s1026" style="position:absolute;margin-left:39.45pt;margin-top:145.85pt;width:125.75pt;height:41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" filled="f" strokecolor="red" strokeweight="2pt"/>
            </w:pict>
          </mc:Fallback>
        </mc:AlternateContent>
      </w:r>
      <w:r w:rsidR="00E75E2A" w:rsidRPr="007160F7">
        <w:rPr>
          <w:noProof/>
          <w:highlight w:val="yellow"/>
        </w:rPr>
        <w:drawing>
          <wp:inline distT="0" distB="0" distL="0" distR="0" wp14:anchorId="108AD230" wp14:editId="6CB92319">
            <wp:extent cx="2474788" cy="2547257"/>
            <wp:effectExtent l="0" t="0" r="1905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5323" cy="255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ED270" w14:textId="70AA5C51" w:rsidR="000E7FBD" w:rsidRPr="007160F7" w:rsidRDefault="00A36CEB" w:rsidP="00BB4403">
      <w:pPr>
        <w:pStyle w:val="Prrafodelista"/>
        <w:numPr>
          <w:ilvl w:val="0"/>
          <w:numId w:val="4"/>
        </w:numPr>
        <w:rPr>
          <w:noProof/>
          <w:highlight w:val="yellow"/>
        </w:rPr>
      </w:pPr>
      <w:r w:rsidRPr="007160F7">
        <w:rPr>
          <w:noProof/>
          <w:highlight w:val="yellow"/>
        </w:rPr>
        <w:lastRenderedPageBreak/>
        <w:t xml:space="preserve">Contindrà </w:t>
      </w:r>
      <w:r w:rsidR="000E7FBD" w:rsidRPr="007160F7">
        <w:rPr>
          <w:noProof/>
          <w:highlight w:val="yellow"/>
        </w:rPr>
        <w:t>una taula anomenada “users” amb els següents camps:</w:t>
      </w:r>
    </w:p>
    <w:p w14:paraId="6F9D1976" w14:textId="598DDCD9" w:rsidR="000E7FBD" w:rsidRPr="007160F7" w:rsidRDefault="00C47A94" w:rsidP="00BB4403">
      <w:pPr>
        <w:pStyle w:val="Prrafodelista"/>
        <w:numPr>
          <w:ilvl w:val="1"/>
          <w:numId w:val="4"/>
        </w:numPr>
        <w:rPr>
          <w:noProof/>
          <w:highlight w:val="yellow"/>
        </w:rPr>
      </w:pPr>
      <w:r w:rsidRPr="007160F7">
        <w:rPr>
          <w:b/>
          <w:bCs/>
          <w:noProof/>
          <w:color w:val="FF0000"/>
          <w:highlight w:val="yellow"/>
        </w:rPr>
        <w:t>i</w:t>
      </w:r>
      <w:r w:rsidR="0088673F" w:rsidRPr="007160F7">
        <w:rPr>
          <w:b/>
          <w:bCs/>
          <w:noProof/>
          <w:color w:val="FF0000"/>
          <w:highlight w:val="yellow"/>
        </w:rPr>
        <w:t>duser</w:t>
      </w:r>
      <w:r w:rsidRPr="007160F7">
        <w:rPr>
          <w:noProof/>
          <w:color w:val="FF0000"/>
          <w:highlight w:val="yellow"/>
        </w:rPr>
        <w:t xml:space="preserve"> </w:t>
      </w:r>
      <w:r w:rsidRPr="007160F7">
        <w:rPr>
          <w:noProof/>
          <w:highlight w:val="yellow"/>
        </w:rPr>
        <w:t>(PK)</w:t>
      </w:r>
      <w:r w:rsidR="0088673F" w:rsidRPr="007160F7">
        <w:rPr>
          <w:noProof/>
          <w:highlight w:val="yellow"/>
        </w:rPr>
        <w:t>: Integer</w:t>
      </w:r>
      <w:r w:rsidRPr="007160F7">
        <w:rPr>
          <w:noProof/>
          <w:highlight w:val="yellow"/>
        </w:rPr>
        <w:t xml:space="preserve"> (Autoincrementable)</w:t>
      </w:r>
    </w:p>
    <w:p w14:paraId="325E5C6F" w14:textId="10788CDD" w:rsidR="00C47A94" w:rsidRPr="007160F7" w:rsidRDefault="0076753A" w:rsidP="00BB4403">
      <w:pPr>
        <w:pStyle w:val="Prrafodelista"/>
        <w:numPr>
          <w:ilvl w:val="1"/>
          <w:numId w:val="4"/>
        </w:numPr>
        <w:rPr>
          <w:noProof/>
          <w:highlight w:val="yellow"/>
        </w:rPr>
      </w:pPr>
      <w:r w:rsidRPr="007160F7">
        <w:rPr>
          <w:b/>
          <w:bCs/>
          <w:noProof/>
          <w:highlight w:val="yellow"/>
        </w:rPr>
        <w:t>mail</w:t>
      </w:r>
      <w:r w:rsidRPr="007160F7">
        <w:rPr>
          <w:noProof/>
          <w:highlight w:val="yellow"/>
        </w:rPr>
        <w:t>: Varchar(40) (Unique)</w:t>
      </w:r>
    </w:p>
    <w:p w14:paraId="1A93A9B7" w14:textId="777310C3" w:rsidR="005269BC" w:rsidRPr="007160F7" w:rsidRDefault="005269BC" w:rsidP="00BB4403">
      <w:pPr>
        <w:pStyle w:val="Prrafodelista"/>
        <w:numPr>
          <w:ilvl w:val="1"/>
          <w:numId w:val="4"/>
        </w:numPr>
        <w:rPr>
          <w:noProof/>
          <w:highlight w:val="yellow"/>
        </w:rPr>
      </w:pPr>
      <w:r w:rsidRPr="007160F7">
        <w:rPr>
          <w:b/>
          <w:bCs/>
          <w:noProof/>
          <w:highlight w:val="yellow"/>
        </w:rPr>
        <w:t>username</w:t>
      </w:r>
      <w:r w:rsidRPr="007160F7">
        <w:rPr>
          <w:noProof/>
          <w:highlight w:val="yellow"/>
        </w:rPr>
        <w:t>: Varchar(16) (Unique)</w:t>
      </w:r>
    </w:p>
    <w:p w14:paraId="7BC0C031" w14:textId="363B435A" w:rsidR="0076753A" w:rsidRPr="007160F7" w:rsidRDefault="00863975" w:rsidP="00BB4403">
      <w:pPr>
        <w:pStyle w:val="Prrafodelista"/>
        <w:numPr>
          <w:ilvl w:val="1"/>
          <w:numId w:val="4"/>
        </w:numPr>
        <w:rPr>
          <w:noProof/>
          <w:highlight w:val="yellow"/>
        </w:rPr>
      </w:pPr>
      <w:r w:rsidRPr="007160F7">
        <w:rPr>
          <w:b/>
          <w:bCs/>
          <w:noProof/>
          <w:highlight w:val="yellow"/>
        </w:rPr>
        <w:t>passHash</w:t>
      </w:r>
      <w:r w:rsidRPr="007160F7">
        <w:rPr>
          <w:noProof/>
          <w:highlight w:val="yellow"/>
        </w:rPr>
        <w:t>: Varchar(60)</w:t>
      </w:r>
    </w:p>
    <w:p w14:paraId="7F8C5A1F" w14:textId="6F6BFFE2" w:rsidR="00863975" w:rsidRPr="007160F7" w:rsidRDefault="005269BC" w:rsidP="00BB4403">
      <w:pPr>
        <w:pStyle w:val="Prrafodelista"/>
        <w:numPr>
          <w:ilvl w:val="1"/>
          <w:numId w:val="4"/>
        </w:numPr>
        <w:rPr>
          <w:noProof/>
          <w:highlight w:val="yellow"/>
        </w:rPr>
      </w:pPr>
      <w:r w:rsidRPr="007160F7">
        <w:rPr>
          <w:b/>
          <w:bCs/>
          <w:noProof/>
          <w:highlight w:val="yellow"/>
        </w:rPr>
        <w:t>user</w:t>
      </w:r>
      <w:r w:rsidR="0033436E" w:rsidRPr="007160F7">
        <w:rPr>
          <w:b/>
          <w:bCs/>
          <w:noProof/>
          <w:highlight w:val="yellow"/>
        </w:rPr>
        <w:t>FirstName</w:t>
      </w:r>
      <w:r w:rsidR="00863975" w:rsidRPr="007160F7">
        <w:rPr>
          <w:noProof/>
          <w:highlight w:val="yellow"/>
        </w:rPr>
        <w:t>:</w:t>
      </w:r>
      <w:r w:rsidRPr="007160F7">
        <w:rPr>
          <w:noProof/>
          <w:highlight w:val="yellow"/>
        </w:rPr>
        <w:t xml:space="preserve"> Varchar(6</w:t>
      </w:r>
      <w:r w:rsidR="0033436E" w:rsidRPr="007160F7">
        <w:rPr>
          <w:noProof/>
          <w:highlight w:val="yellow"/>
        </w:rPr>
        <w:t>0</w:t>
      </w:r>
      <w:r w:rsidRPr="007160F7">
        <w:rPr>
          <w:noProof/>
          <w:highlight w:val="yellow"/>
        </w:rPr>
        <w:t>)</w:t>
      </w:r>
    </w:p>
    <w:p w14:paraId="47B71157" w14:textId="0292D01C" w:rsidR="005269BC" w:rsidRPr="007160F7" w:rsidRDefault="0033436E" w:rsidP="00BB4403">
      <w:pPr>
        <w:pStyle w:val="Prrafodelista"/>
        <w:numPr>
          <w:ilvl w:val="1"/>
          <w:numId w:val="4"/>
        </w:numPr>
        <w:rPr>
          <w:noProof/>
          <w:highlight w:val="yellow"/>
        </w:rPr>
      </w:pPr>
      <w:r w:rsidRPr="007160F7">
        <w:rPr>
          <w:b/>
          <w:bCs/>
          <w:noProof/>
          <w:highlight w:val="yellow"/>
        </w:rPr>
        <w:t xml:space="preserve">userLastName: </w:t>
      </w:r>
      <w:r w:rsidRPr="007160F7">
        <w:rPr>
          <w:noProof/>
          <w:highlight w:val="yellow"/>
        </w:rPr>
        <w:t>Varchar(120)</w:t>
      </w:r>
    </w:p>
    <w:p w14:paraId="554684B5" w14:textId="183FCAAD" w:rsidR="00564B5A" w:rsidRPr="007160F7" w:rsidRDefault="00564B5A" w:rsidP="00BB4403">
      <w:pPr>
        <w:pStyle w:val="Prrafodelista"/>
        <w:numPr>
          <w:ilvl w:val="1"/>
          <w:numId w:val="4"/>
        </w:numPr>
        <w:rPr>
          <w:noProof/>
          <w:highlight w:val="yellow"/>
        </w:rPr>
      </w:pPr>
      <w:r w:rsidRPr="007160F7">
        <w:rPr>
          <w:b/>
          <w:bCs/>
          <w:noProof/>
          <w:highlight w:val="yellow"/>
        </w:rPr>
        <w:t>creationDate:</w:t>
      </w:r>
      <w:r w:rsidRPr="007160F7">
        <w:rPr>
          <w:noProof/>
          <w:highlight w:val="yellow"/>
        </w:rPr>
        <w:t xml:space="preserve"> </w:t>
      </w:r>
      <w:r w:rsidR="005169E0" w:rsidRPr="007160F7">
        <w:rPr>
          <w:noProof/>
          <w:highlight w:val="yellow"/>
        </w:rPr>
        <w:t>D</w:t>
      </w:r>
      <w:r w:rsidRPr="007160F7">
        <w:rPr>
          <w:noProof/>
          <w:highlight w:val="yellow"/>
        </w:rPr>
        <w:t>atetime</w:t>
      </w:r>
    </w:p>
    <w:p w14:paraId="624F04F2" w14:textId="40C09104" w:rsidR="00424D74" w:rsidRPr="007160F7" w:rsidRDefault="00424D74" w:rsidP="00BB4403">
      <w:pPr>
        <w:pStyle w:val="Prrafodelista"/>
        <w:numPr>
          <w:ilvl w:val="1"/>
          <w:numId w:val="4"/>
        </w:numPr>
        <w:rPr>
          <w:noProof/>
          <w:highlight w:val="yellow"/>
        </w:rPr>
      </w:pPr>
      <w:r w:rsidRPr="007160F7">
        <w:rPr>
          <w:b/>
          <w:bCs/>
          <w:noProof/>
          <w:highlight w:val="yellow"/>
        </w:rPr>
        <w:t xml:space="preserve">lastSignIn: </w:t>
      </w:r>
      <w:r w:rsidRPr="007160F7">
        <w:rPr>
          <w:noProof/>
          <w:highlight w:val="yellow"/>
        </w:rPr>
        <w:t>Datetime</w:t>
      </w:r>
    </w:p>
    <w:p w14:paraId="3688222B" w14:textId="7E5E9A13" w:rsidR="000637A0" w:rsidRPr="007160F7" w:rsidRDefault="000637A0" w:rsidP="00BB4403">
      <w:pPr>
        <w:pStyle w:val="Prrafodelista"/>
        <w:numPr>
          <w:ilvl w:val="1"/>
          <w:numId w:val="4"/>
        </w:numPr>
        <w:rPr>
          <w:noProof/>
          <w:highlight w:val="yellow"/>
        </w:rPr>
      </w:pPr>
      <w:r w:rsidRPr="007160F7">
        <w:rPr>
          <w:b/>
          <w:bCs/>
          <w:noProof/>
          <w:highlight w:val="yellow"/>
        </w:rPr>
        <w:t>removeDate:</w:t>
      </w:r>
      <w:r w:rsidRPr="007160F7">
        <w:rPr>
          <w:noProof/>
          <w:highlight w:val="yellow"/>
        </w:rPr>
        <w:t xml:space="preserve"> Datetime</w:t>
      </w:r>
    </w:p>
    <w:p w14:paraId="4D781F57" w14:textId="23604BBD" w:rsidR="005169E0" w:rsidRPr="007160F7" w:rsidRDefault="005169E0" w:rsidP="00BB4403">
      <w:pPr>
        <w:pStyle w:val="Prrafodelista"/>
        <w:numPr>
          <w:ilvl w:val="1"/>
          <w:numId w:val="4"/>
        </w:numPr>
        <w:rPr>
          <w:noProof/>
          <w:highlight w:val="yellow"/>
        </w:rPr>
      </w:pPr>
      <w:r w:rsidRPr="007160F7">
        <w:rPr>
          <w:b/>
          <w:bCs/>
          <w:noProof/>
          <w:highlight w:val="yellow"/>
        </w:rPr>
        <w:t>active:</w:t>
      </w:r>
      <w:r w:rsidRPr="007160F7">
        <w:rPr>
          <w:noProof/>
          <w:highlight w:val="yellow"/>
        </w:rPr>
        <w:t xml:space="preserve"> TinyInt(1)</w:t>
      </w:r>
    </w:p>
    <w:p w14:paraId="5E970A11" w14:textId="55F0A076" w:rsidR="003663A4" w:rsidRPr="007160F7" w:rsidRDefault="003663A4" w:rsidP="00101098">
      <w:pPr>
        <w:rPr>
          <w:noProof/>
          <w:highlight w:val="yellow"/>
        </w:rPr>
      </w:pPr>
      <w:r w:rsidRPr="007160F7">
        <w:rPr>
          <w:noProof/>
          <w:highlight w:val="yellow"/>
        </w:rPr>
        <w:t>En relació al portal web:</w:t>
      </w:r>
    </w:p>
    <w:p w14:paraId="652AAE90" w14:textId="3D355D81" w:rsidR="003B7DA2" w:rsidRPr="007160F7" w:rsidRDefault="00AC617F" w:rsidP="00BB4403">
      <w:pPr>
        <w:pStyle w:val="Prrafodelista"/>
        <w:numPr>
          <w:ilvl w:val="0"/>
          <w:numId w:val="5"/>
        </w:numPr>
        <w:rPr>
          <w:noProof/>
          <w:highlight w:val="yellow"/>
        </w:rPr>
      </w:pPr>
      <w:r w:rsidRPr="007160F7">
        <w:rPr>
          <w:noProof/>
          <w:highlight w:val="yellow"/>
        </w:rPr>
        <w:t>Cal que el portal sigui web responsive (ho haureu de verificar).</w:t>
      </w:r>
    </w:p>
    <w:p w14:paraId="5B6E78E3" w14:textId="5FC92E71" w:rsidR="00AC617F" w:rsidRPr="007160F7" w:rsidRDefault="00AC617F" w:rsidP="00BB4403">
      <w:pPr>
        <w:pStyle w:val="Prrafodelista"/>
        <w:numPr>
          <w:ilvl w:val="0"/>
          <w:numId w:val="5"/>
        </w:numPr>
        <w:rPr>
          <w:noProof/>
          <w:highlight w:val="yellow"/>
        </w:rPr>
      </w:pPr>
      <w:r w:rsidRPr="007160F7">
        <w:rPr>
          <w:noProof/>
          <w:highlight w:val="yellow"/>
        </w:rPr>
        <w:t xml:space="preserve">Mostrar el </w:t>
      </w:r>
      <w:r w:rsidR="00B47B07" w:rsidRPr="007160F7">
        <w:rPr>
          <w:noProof/>
          <w:highlight w:val="yellow"/>
        </w:rPr>
        <w:t>logo de la nostra marca “ImagiNest”</w:t>
      </w:r>
    </w:p>
    <w:p w14:paraId="44079512" w14:textId="4378001E" w:rsidR="00B47B07" w:rsidRPr="007160F7" w:rsidRDefault="00B47B07" w:rsidP="00BB4403">
      <w:pPr>
        <w:pStyle w:val="Prrafodelista"/>
        <w:numPr>
          <w:ilvl w:val="1"/>
          <w:numId w:val="5"/>
        </w:numPr>
        <w:rPr>
          <w:noProof/>
          <w:highlight w:val="yellow"/>
        </w:rPr>
      </w:pPr>
      <w:r w:rsidRPr="007160F7">
        <w:rPr>
          <w:noProof/>
          <w:highlight w:val="yellow"/>
        </w:rPr>
        <w:t>Pot ser tan sols un text</w:t>
      </w:r>
      <w:r w:rsidR="00D67069" w:rsidRPr="007160F7">
        <w:rPr>
          <w:noProof/>
          <w:highlight w:val="yellow"/>
        </w:rPr>
        <w:t xml:space="preserve">, però sigueu creatius i utilitzeu per exemple Google Fonts o similars </w:t>
      </w:r>
      <w:r w:rsidR="00D67069" w:rsidRPr="007160F7">
        <w:rPr>
          <w:noProof/>
          <w:highlight w:val="yellow"/>
        </w:rPr>
        <w:sym w:font="Wingdings" w:char="F0E0"/>
      </w:r>
      <w:r w:rsidR="00D67069" w:rsidRPr="007160F7">
        <w:rPr>
          <w:noProof/>
          <w:highlight w:val="yellow"/>
        </w:rPr>
        <w:t xml:space="preserve"> </w:t>
      </w:r>
      <w:hyperlink r:id="rId13" w:history="1">
        <w:r w:rsidR="00D67069" w:rsidRPr="007160F7">
          <w:rPr>
            <w:rStyle w:val="Hipervnculo"/>
            <w:noProof/>
            <w:highlight w:val="yellow"/>
          </w:rPr>
          <w:t>https://fonts.google.com/</w:t>
        </w:r>
      </w:hyperlink>
    </w:p>
    <w:p w14:paraId="2C5CD913" w14:textId="40BADAF3" w:rsidR="00301157" w:rsidRPr="007160F7" w:rsidRDefault="008F156C" w:rsidP="00BB4403">
      <w:pPr>
        <w:pStyle w:val="Prrafodelista"/>
        <w:numPr>
          <w:ilvl w:val="0"/>
          <w:numId w:val="5"/>
        </w:numPr>
        <w:rPr>
          <w:noProof/>
          <w:highlight w:val="yellow"/>
        </w:rPr>
      </w:pPr>
      <w:r w:rsidRPr="007160F7">
        <w:rPr>
          <w:noProof/>
          <w:highlight w:val="yellow"/>
        </w:rPr>
        <w:t>Escollir</w:t>
      </w:r>
      <w:r w:rsidR="00AD1A87" w:rsidRPr="007160F7">
        <w:rPr>
          <w:noProof/>
          <w:highlight w:val="yellow"/>
        </w:rPr>
        <w:t xml:space="preserve"> </w:t>
      </w:r>
      <w:r w:rsidR="005B11DB" w:rsidRPr="007160F7">
        <w:rPr>
          <w:noProof/>
          <w:highlight w:val="yellow"/>
        </w:rPr>
        <w:t xml:space="preserve">una imatge de fons </w:t>
      </w:r>
      <w:r w:rsidR="00C858C9" w:rsidRPr="007160F7">
        <w:rPr>
          <w:noProof/>
          <w:highlight w:val="yellow"/>
        </w:rPr>
        <w:t>per representar “ImagiNest”</w:t>
      </w:r>
      <w:r w:rsidR="005B11DB" w:rsidRPr="007160F7">
        <w:rPr>
          <w:noProof/>
          <w:highlight w:val="yellow"/>
        </w:rPr>
        <w:t>.</w:t>
      </w:r>
    </w:p>
    <w:p w14:paraId="10B072FA" w14:textId="1AF3D1A1" w:rsidR="003663A4" w:rsidRPr="007160F7" w:rsidRDefault="00E0644B" w:rsidP="00BB4403">
      <w:pPr>
        <w:pStyle w:val="Prrafodelista"/>
        <w:numPr>
          <w:ilvl w:val="1"/>
          <w:numId w:val="5"/>
        </w:numPr>
        <w:rPr>
          <w:noProof/>
          <w:highlight w:val="yellow"/>
        </w:rPr>
      </w:pPr>
      <w:hyperlink r:id="rId14" w:history="1">
        <w:r w:rsidR="0034042D" w:rsidRPr="007160F7">
          <w:rPr>
            <w:rStyle w:val="Hipervnculo"/>
            <w:noProof/>
            <w:highlight w:val="yellow"/>
          </w:rPr>
          <w:t>https://pixabay.com/es/</w:t>
        </w:r>
      </w:hyperlink>
    </w:p>
    <w:p w14:paraId="16BDC610" w14:textId="71B09D8F" w:rsidR="0034042D" w:rsidRPr="007160F7" w:rsidRDefault="00E0644B" w:rsidP="00BB4403">
      <w:pPr>
        <w:pStyle w:val="Prrafodelista"/>
        <w:numPr>
          <w:ilvl w:val="1"/>
          <w:numId w:val="5"/>
        </w:numPr>
        <w:rPr>
          <w:noProof/>
          <w:highlight w:val="yellow"/>
        </w:rPr>
      </w:pPr>
      <w:hyperlink r:id="rId15" w:history="1">
        <w:r w:rsidR="00B77363" w:rsidRPr="007160F7">
          <w:rPr>
            <w:rStyle w:val="Hipervnculo"/>
            <w:noProof/>
            <w:highlight w:val="yellow"/>
          </w:rPr>
          <w:t>https://www.pexels.com/ca-es/</w:t>
        </w:r>
      </w:hyperlink>
    </w:p>
    <w:p w14:paraId="117FEFE7" w14:textId="7BC8A357" w:rsidR="00B77363" w:rsidRPr="007160F7" w:rsidRDefault="00E0644B" w:rsidP="00BB4403">
      <w:pPr>
        <w:pStyle w:val="Prrafodelista"/>
        <w:numPr>
          <w:ilvl w:val="1"/>
          <w:numId w:val="5"/>
        </w:numPr>
        <w:rPr>
          <w:noProof/>
          <w:highlight w:val="yellow"/>
        </w:rPr>
      </w:pPr>
      <w:hyperlink r:id="rId16" w:history="1">
        <w:r w:rsidR="003E4331" w:rsidRPr="007160F7">
          <w:rPr>
            <w:rStyle w:val="Hipervnculo"/>
            <w:noProof/>
            <w:highlight w:val="yellow"/>
          </w:rPr>
          <w:t>https://unsplash.com/</w:t>
        </w:r>
      </w:hyperlink>
    </w:p>
    <w:p w14:paraId="24864112" w14:textId="4D243BA1" w:rsidR="0034042D" w:rsidRPr="007160F7" w:rsidRDefault="00E0644B" w:rsidP="00BB4403">
      <w:pPr>
        <w:pStyle w:val="Prrafodelista"/>
        <w:numPr>
          <w:ilvl w:val="1"/>
          <w:numId w:val="5"/>
        </w:numPr>
        <w:rPr>
          <w:noProof/>
          <w:highlight w:val="yellow"/>
        </w:rPr>
      </w:pPr>
      <w:hyperlink r:id="rId17" w:history="1">
        <w:r w:rsidR="008F156C" w:rsidRPr="007160F7">
          <w:rPr>
            <w:rStyle w:val="Hipervnculo"/>
            <w:noProof/>
            <w:highlight w:val="yellow"/>
          </w:rPr>
          <w:t>https://www.freeimages.com/es</w:t>
        </w:r>
      </w:hyperlink>
    </w:p>
    <w:p w14:paraId="393648B2" w14:textId="5B44368C" w:rsidR="00AD1A87" w:rsidRPr="007160F7" w:rsidRDefault="0081527D" w:rsidP="00BB4403">
      <w:pPr>
        <w:pStyle w:val="Prrafodelista"/>
        <w:numPr>
          <w:ilvl w:val="0"/>
          <w:numId w:val="5"/>
        </w:numPr>
        <w:rPr>
          <w:noProof/>
          <w:highlight w:val="yellow"/>
        </w:rPr>
      </w:pPr>
      <w:r w:rsidRPr="007160F7">
        <w:rPr>
          <w:noProof/>
          <w:highlight w:val="yellow"/>
        </w:rPr>
        <w:t xml:space="preserve">Considerar l’ús de fontawesome si voleu afegir </w:t>
      </w:r>
      <w:r w:rsidR="00AD2037" w:rsidRPr="007160F7">
        <w:rPr>
          <w:noProof/>
          <w:highlight w:val="yellow"/>
        </w:rPr>
        <w:t>icones</w:t>
      </w:r>
      <w:r w:rsidR="00BC315C" w:rsidRPr="007160F7">
        <w:rPr>
          <w:noProof/>
          <w:highlight w:val="yellow"/>
        </w:rPr>
        <w:t xml:space="preserve"> gràfiques/logos </w:t>
      </w:r>
      <w:r w:rsidR="00AD2037" w:rsidRPr="007160F7">
        <w:rPr>
          <w:noProof/>
          <w:highlight w:val="yellow"/>
        </w:rPr>
        <w:t>a la vostra web</w:t>
      </w:r>
      <w:r w:rsidR="00BC315C" w:rsidRPr="007160F7">
        <w:rPr>
          <w:noProof/>
          <w:highlight w:val="yellow"/>
        </w:rPr>
        <w:t xml:space="preserve"> </w:t>
      </w:r>
      <w:r w:rsidR="00BC315C" w:rsidRPr="007160F7">
        <w:rPr>
          <w:noProof/>
          <w:highlight w:val="yellow"/>
          <w:u w:val="single"/>
        </w:rPr>
        <w:t>(opcional)</w:t>
      </w:r>
      <w:r w:rsidR="00AD2037" w:rsidRPr="007160F7">
        <w:rPr>
          <w:noProof/>
          <w:highlight w:val="yellow"/>
        </w:rPr>
        <w:t xml:space="preserve">: </w:t>
      </w:r>
      <w:hyperlink r:id="rId18" w:history="1">
        <w:r w:rsidR="00AD2037" w:rsidRPr="007160F7">
          <w:rPr>
            <w:rStyle w:val="Hipervnculo"/>
            <w:noProof/>
            <w:highlight w:val="yellow"/>
          </w:rPr>
          <w:t>https://fontawesome.com/</w:t>
        </w:r>
      </w:hyperlink>
    </w:p>
    <w:p w14:paraId="547E979A" w14:textId="7FA06D53" w:rsidR="00D60B2D" w:rsidRPr="007160F7" w:rsidRDefault="00BC315C" w:rsidP="00BB4403">
      <w:pPr>
        <w:pStyle w:val="Prrafodelista"/>
        <w:numPr>
          <w:ilvl w:val="0"/>
          <w:numId w:val="5"/>
        </w:numPr>
        <w:rPr>
          <w:noProof/>
          <w:highlight w:val="yellow"/>
        </w:rPr>
      </w:pPr>
      <w:r w:rsidRPr="007160F7">
        <w:rPr>
          <w:noProof/>
          <w:highlight w:val="yellow"/>
        </w:rPr>
        <w:t>Cal que la web d’entrada</w:t>
      </w:r>
      <w:r w:rsidR="00A25DDA" w:rsidRPr="007160F7">
        <w:rPr>
          <w:noProof/>
          <w:highlight w:val="yellow"/>
        </w:rPr>
        <w:t xml:space="preserve"> (</w:t>
      </w:r>
      <w:r w:rsidR="00A25DDA" w:rsidRPr="007160F7">
        <w:rPr>
          <w:noProof/>
          <w:highlight w:val="yellow"/>
          <w:u w:val="single"/>
        </w:rPr>
        <w:t>index.php</w:t>
      </w:r>
      <w:r w:rsidR="00A25DDA" w:rsidRPr="007160F7">
        <w:rPr>
          <w:noProof/>
          <w:highlight w:val="yellow"/>
        </w:rPr>
        <w:t>)</w:t>
      </w:r>
      <w:r w:rsidRPr="007160F7">
        <w:rPr>
          <w:noProof/>
          <w:highlight w:val="yellow"/>
        </w:rPr>
        <w:t xml:space="preserve"> sigui directament </w:t>
      </w:r>
      <w:r w:rsidR="00A25DDA" w:rsidRPr="007160F7">
        <w:rPr>
          <w:noProof/>
          <w:highlight w:val="yellow"/>
        </w:rPr>
        <w:t>el</w:t>
      </w:r>
      <w:r w:rsidRPr="007160F7">
        <w:rPr>
          <w:noProof/>
          <w:highlight w:val="yellow"/>
        </w:rPr>
        <w:t xml:space="preserve"> formulari de Login</w:t>
      </w:r>
    </w:p>
    <w:p w14:paraId="488F0276" w14:textId="67FA2BC9" w:rsidR="0072256A" w:rsidRPr="007160F7" w:rsidRDefault="0072256A" w:rsidP="00BB4403">
      <w:pPr>
        <w:pStyle w:val="Prrafodelista"/>
        <w:numPr>
          <w:ilvl w:val="1"/>
          <w:numId w:val="5"/>
        </w:numPr>
        <w:rPr>
          <w:noProof/>
          <w:highlight w:val="yellow"/>
        </w:rPr>
      </w:pPr>
      <w:r w:rsidRPr="007160F7">
        <w:rPr>
          <w:noProof/>
          <w:highlight w:val="yellow"/>
        </w:rPr>
        <w:t>Unicament 2 camps d’entrada</w:t>
      </w:r>
      <w:r w:rsidR="00665945" w:rsidRPr="007160F7">
        <w:rPr>
          <w:noProof/>
          <w:highlight w:val="yellow"/>
        </w:rPr>
        <w:t xml:space="preserve"> (obligatoris)</w:t>
      </w:r>
      <w:r w:rsidR="00C03BC0" w:rsidRPr="007160F7">
        <w:rPr>
          <w:noProof/>
          <w:highlight w:val="yellow"/>
        </w:rPr>
        <w:t xml:space="preserve"> i el botó de Sign</w:t>
      </w:r>
      <w:r w:rsidR="00665945" w:rsidRPr="007160F7">
        <w:rPr>
          <w:noProof/>
          <w:highlight w:val="yellow"/>
        </w:rPr>
        <w:t xml:space="preserve"> </w:t>
      </w:r>
      <w:r w:rsidR="00C03BC0" w:rsidRPr="007160F7">
        <w:rPr>
          <w:noProof/>
          <w:highlight w:val="yellow"/>
        </w:rPr>
        <w:t>In</w:t>
      </w:r>
      <w:r w:rsidRPr="007160F7">
        <w:rPr>
          <w:noProof/>
          <w:highlight w:val="yellow"/>
        </w:rPr>
        <w:t>:</w:t>
      </w:r>
    </w:p>
    <w:p w14:paraId="6C63B867" w14:textId="1FD23FF4" w:rsidR="0072256A" w:rsidRPr="007160F7" w:rsidRDefault="0072256A" w:rsidP="00BB4403">
      <w:pPr>
        <w:pStyle w:val="Prrafodelista"/>
        <w:numPr>
          <w:ilvl w:val="2"/>
          <w:numId w:val="5"/>
        </w:numPr>
        <w:rPr>
          <w:noProof/>
          <w:highlight w:val="yellow"/>
        </w:rPr>
      </w:pPr>
      <w:r w:rsidRPr="007160F7">
        <w:rPr>
          <w:noProof/>
          <w:highlight w:val="yellow"/>
        </w:rPr>
        <w:t xml:space="preserve">Username / Mail (s’admetrà com a login vàlid l’ús del email </w:t>
      </w:r>
      <w:r w:rsidR="00C03BC0" w:rsidRPr="007160F7">
        <w:rPr>
          <w:noProof/>
          <w:highlight w:val="yellow"/>
        </w:rPr>
        <w:t>o del username).</w:t>
      </w:r>
    </w:p>
    <w:p w14:paraId="5FEC23F8" w14:textId="7E3415B7" w:rsidR="00C03BC0" w:rsidRPr="007160F7" w:rsidRDefault="00C03BC0" w:rsidP="00BB4403">
      <w:pPr>
        <w:pStyle w:val="Prrafodelista"/>
        <w:numPr>
          <w:ilvl w:val="2"/>
          <w:numId w:val="5"/>
        </w:numPr>
        <w:rPr>
          <w:noProof/>
          <w:highlight w:val="yellow"/>
        </w:rPr>
      </w:pPr>
      <w:r w:rsidRPr="007160F7">
        <w:rPr>
          <w:noProof/>
          <w:highlight w:val="yellow"/>
        </w:rPr>
        <w:t>Password</w:t>
      </w:r>
    </w:p>
    <w:p w14:paraId="3AFD01BB" w14:textId="367744DD" w:rsidR="00D60B2D" w:rsidRPr="007160F7" w:rsidRDefault="00D60B2D" w:rsidP="00BB4403">
      <w:pPr>
        <w:pStyle w:val="Prrafodelista"/>
        <w:numPr>
          <w:ilvl w:val="0"/>
          <w:numId w:val="5"/>
        </w:numPr>
        <w:rPr>
          <w:noProof/>
          <w:highlight w:val="yellow"/>
        </w:rPr>
      </w:pPr>
      <w:r w:rsidRPr="007160F7">
        <w:rPr>
          <w:noProof/>
          <w:highlight w:val="yellow"/>
        </w:rPr>
        <w:t>Addicionalment cal mostrar una secció secundària del tipus “Do</w:t>
      </w:r>
      <w:r w:rsidR="000F0313" w:rsidRPr="007160F7">
        <w:rPr>
          <w:noProof/>
          <w:highlight w:val="yellow"/>
        </w:rPr>
        <w:t xml:space="preserve">n’t have account yet? </w:t>
      </w:r>
      <w:r w:rsidR="000F0313" w:rsidRPr="007160F7">
        <w:rPr>
          <w:noProof/>
          <w:highlight w:val="yellow"/>
          <w:u w:val="single"/>
        </w:rPr>
        <w:t>Sign</w:t>
      </w:r>
      <w:r w:rsidR="00665945" w:rsidRPr="007160F7">
        <w:rPr>
          <w:noProof/>
          <w:highlight w:val="yellow"/>
          <w:u w:val="single"/>
        </w:rPr>
        <w:t xml:space="preserve"> </w:t>
      </w:r>
      <w:r w:rsidR="00C03BC0" w:rsidRPr="007160F7">
        <w:rPr>
          <w:noProof/>
          <w:highlight w:val="yellow"/>
          <w:u w:val="single"/>
        </w:rPr>
        <w:t>U</w:t>
      </w:r>
      <w:r w:rsidR="000F0313" w:rsidRPr="007160F7">
        <w:rPr>
          <w:noProof/>
          <w:highlight w:val="yellow"/>
          <w:u w:val="single"/>
        </w:rPr>
        <w:t>p</w:t>
      </w:r>
      <w:r w:rsidR="000F0313" w:rsidRPr="007160F7">
        <w:rPr>
          <w:noProof/>
          <w:highlight w:val="yellow"/>
        </w:rPr>
        <w:t>”</w:t>
      </w:r>
    </w:p>
    <w:p w14:paraId="1702185B" w14:textId="32183247" w:rsidR="000F0313" w:rsidRPr="007160F7" w:rsidRDefault="00A25DDA" w:rsidP="00BB4403">
      <w:pPr>
        <w:pStyle w:val="Prrafodelista"/>
        <w:numPr>
          <w:ilvl w:val="1"/>
          <w:numId w:val="5"/>
        </w:numPr>
        <w:rPr>
          <w:noProof/>
          <w:highlight w:val="yellow"/>
        </w:rPr>
      </w:pPr>
      <w:r w:rsidRPr="007160F7">
        <w:rPr>
          <w:noProof/>
          <w:highlight w:val="yellow"/>
        </w:rPr>
        <w:t>Al fer click a signup, caldrà obrir el fitxer</w:t>
      </w:r>
      <w:r w:rsidR="0072256A" w:rsidRPr="007160F7">
        <w:rPr>
          <w:noProof/>
          <w:highlight w:val="yellow"/>
        </w:rPr>
        <w:t xml:space="preserve"> </w:t>
      </w:r>
      <w:r w:rsidR="0072256A" w:rsidRPr="007160F7">
        <w:rPr>
          <w:noProof/>
          <w:highlight w:val="yellow"/>
          <w:u w:val="single"/>
        </w:rPr>
        <w:t>register.php</w:t>
      </w:r>
      <w:r w:rsidR="00D24333" w:rsidRPr="007160F7">
        <w:rPr>
          <w:noProof/>
          <w:highlight w:val="yellow"/>
        </w:rPr>
        <w:t xml:space="preserve"> amb el formulari de registre</w:t>
      </w:r>
    </w:p>
    <w:p w14:paraId="71AD9DE9" w14:textId="09F08FD0" w:rsidR="0072256A" w:rsidRPr="007160F7" w:rsidRDefault="00F63EDF" w:rsidP="00BB4403">
      <w:pPr>
        <w:pStyle w:val="Prrafodelista"/>
        <w:numPr>
          <w:ilvl w:val="2"/>
          <w:numId w:val="5"/>
        </w:numPr>
        <w:rPr>
          <w:noProof/>
          <w:highlight w:val="yellow"/>
        </w:rPr>
      </w:pPr>
      <w:r w:rsidRPr="007160F7">
        <w:rPr>
          <w:noProof/>
          <w:highlight w:val="yellow"/>
        </w:rPr>
        <w:t>Username (Obligatori)</w:t>
      </w:r>
    </w:p>
    <w:p w14:paraId="6CC9DC9A" w14:textId="12BA4C7F" w:rsidR="00F63EDF" w:rsidRPr="007160F7" w:rsidRDefault="00F63EDF" w:rsidP="00BB4403">
      <w:pPr>
        <w:pStyle w:val="Prrafodelista"/>
        <w:numPr>
          <w:ilvl w:val="2"/>
          <w:numId w:val="5"/>
        </w:numPr>
        <w:rPr>
          <w:noProof/>
          <w:highlight w:val="yellow"/>
        </w:rPr>
      </w:pPr>
      <w:r w:rsidRPr="007160F7">
        <w:rPr>
          <w:noProof/>
          <w:highlight w:val="yellow"/>
        </w:rPr>
        <w:t>Email (Obligatori)</w:t>
      </w:r>
    </w:p>
    <w:p w14:paraId="10155AD6" w14:textId="51EBB3C6" w:rsidR="00F63EDF" w:rsidRPr="007160F7" w:rsidRDefault="00F63EDF" w:rsidP="00BB4403">
      <w:pPr>
        <w:pStyle w:val="Prrafodelista"/>
        <w:numPr>
          <w:ilvl w:val="2"/>
          <w:numId w:val="5"/>
        </w:numPr>
        <w:rPr>
          <w:noProof/>
          <w:highlight w:val="yellow"/>
        </w:rPr>
      </w:pPr>
      <w:r w:rsidRPr="007160F7">
        <w:rPr>
          <w:noProof/>
          <w:highlight w:val="yellow"/>
        </w:rPr>
        <w:lastRenderedPageBreak/>
        <w:t>First Name (Opcional)</w:t>
      </w:r>
    </w:p>
    <w:p w14:paraId="5A5CA412" w14:textId="724AED33" w:rsidR="00F63EDF" w:rsidRPr="007160F7" w:rsidRDefault="00F63EDF" w:rsidP="00BB4403">
      <w:pPr>
        <w:pStyle w:val="Prrafodelista"/>
        <w:numPr>
          <w:ilvl w:val="2"/>
          <w:numId w:val="5"/>
        </w:numPr>
        <w:rPr>
          <w:noProof/>
          <w:highlight w:val="yellow"/>
        </w:rPr>
      </w:pPr>
      <w:r w:rsidRPr="007160F7">
        <w:rPr>
          <w:noProof/>
          <w:highlight w:val="yellow"/>
        </w:rPr>
        <w:t>Last Name (Opcional)</w:t>
      </w:r>
    </w:p>
    <w:p w14:paraId="3F7ABA22" w14:textId="3D1D01FA" w:rsidR="00F63EDF" w:rsidRPr="007160F7" w:rsidRDefault="00F63EDF" w:rsidP="00BB4403">
      <w:pPr>
        <w:pStyle w:val="Prrafodelista"/>
        <w:numPr>
          <w:ilvl w:val="2"/>
          <w:numId w:val="5"/>
        </w:numPr>
        <w:rPr>
          <w:noProof/>
          <w:highlight w:val="yellow"/>
        </w:rPr>
      </w:pPr>
      <w:r w:rsidRPr="007160F7">
        <w:rPr>
          <w:noProof/>
          <w:highlight w:val="yellow"/>
        </w:rPr>
        <w:t>Password (Obligatori)</w:t>
      </w:r>
    </w:p>
    <w:p w14:paraId="1CE1A9D7" w14:textId="64AF82EB" w:rsidR="00F63EDF" w:rsidRPr="007160F7" w:rsidRDefault="00D24333" w:rsidP="00BB4403">
      <w:pPr>
        <w:pStyle w:val="Prrafodelista"/>
        <w:numPr>
          <w:ilvl w:val="2"/>
          <w:numId w:val="5"/>
        </w:numPr>
        <w:rPr>
          <w:noProof/>
          <w:highlight w:val="yellow"/>
        </w:rPr>
      </w:pPr>
      <w:r w:rsidRPr="007160F7">
        <w:rPr>
          <w:noProof/>
          <w:highlight w:val="yellow"/>
        </w:rPr>
        <w:t xml:space="preserve">Verify </w:t>
      </w:r>
      <w:r w:rsidR="00F63EDF" w:rsidRPr="007160F7">
        <w:rPr>
          <w:noProof/>
          <w:highlight w:val="yellow"/>
        </w:rPr>
        <w:t>Password (Obligatori)</w:t>
      </w:r>
    </w:p>
    <w:p w14:paraId="3C3E6C07" w14:textId="61A0A202" w:rsidR="009762B8" w:rsidRPr="007160F7" w:rsidRDefault="009762B8" w:rsidP="00BB4403">
      <w:pPr>
        <w:pStyle w:val="Prrafodelista"/>
        <w:numPr>
          <w:ilvl w:val="0"/>
          <w:numId w:val="5"/>
        </w:numPr>
        <w:rPr>
          <w:noProof/>
          <w:highlight w:val="yellow"/>
        </w:rPr>
      </w:pPr>
      <w:r w:rsidRPr="007160F7">
        <w:rPr>
          <w:noProof/>
          <w:highlight w:val="yellow"/>
        </w:rPr>
        <w:t xml:space="preserve">Cal elaborar un web principal anomenat </w:t>
      </w:r>
      <w:r w:rsidRPr="007160F7">
        <w:rPr>
          <w:noProof/>
          <w:highlight w:val="yellow"/>
          <w:u w:val="single"/>
        </w:rPr>
        <w:t>home.php</w:t>
      </w:r>
      <w:r w:rsidRPr="007160F7">
        <w:rPr>
          <w:noProof/>
          <w:highlight w:val="yellow"/>
        </w:rPr>
        <w:t xml:space="preserve"> que únicament serà accessible per usuaris loginats</w:t>
      </w:r>
      <w:r w:rsidR="00264E9E" w:rsidRPr="007160F7">
        <w:rPr>
          <w:noProof/>
          <w:highlight w:val="yellow"/>
        </w:rPr>
        <w:t xml:space="preserve"> i que sols ha de contenir una imatge de fons, un text donant la benvinguda a l’usuari que pertoqui i un botó per fer logout i tancar la sessió (</w:t>
      </w:r>
      <w:r w:rsidR="00264E9E" w:rsidRPr="007160F7">
        <w:rPr>
          <w:noProof/>
          <w:highlight w:val="yellow"/>
          <w:u w:val="single"/>
        </w:rPr>
        <w:t>logout.php</w:t>
      </w:r>
      <w:r w:rsidR="00264E9E" w:rsidRPr="007160F7">
        <w:rPr>
          <w:noProof/>
          <w:highlight w:val="yellow"/>
        </w:rPr>
        <w:t>).</w:t>
      </w:r>
    </w:p>
    <w:p w14:paraId="34716551" w14:textId="77777777" w:rsidR="005F07CB" w:rsidRDefault="005F07CB" w:rsidP="005F07CB">
      <w:pPr>
        <w:rPr>
          <w:noProof/>
        </w:rPr>
      </w:pPr>
    </w:p>
    <w:p w14:paraId="3C9FC302" w14:textId="31F596E5" w:rsidR="005F07CB" w:rsidRPr="007160F7" w:rsidRDefault="005F07CB" w:rsidP="00E82180">
      <w:pPr>
        <w:shd w:val="clear" w:color="auto" w:fill="FFFF00"/>
        <w:rPr>
          <w:noProof/>
        </w:rPr>
      </w:pPr>
      <w:r w:rsidRPr="007160F7">
        <w:rPr>
          <w:noProof/>
        </w:rPr>
        <w:t>En relació a la lògica de negoci del Login:</w:t>
      </w:r>
    </w:p>
    <w:p w14:paraId="60A1A610" w14:textId="79DFF40A" w:rsidR="005F07CB" w:rsidRPr="007160F7" w:rsidRDefault="005F07CB" w:rsidP="00E82180">
      <w:pPr>
        <w:pStyle w:val="Prrafodelista"/>
        <w:numPr>
          <w:ilvl w:val="0"/>
          <w:numId w:val="6"/>
        </w:numPr>
        <w:shd w:val="clear" w:color="auto" w:fill="FFFF00"/>
        <w:rPr>
          <w:noProof/>
        </w:rPr>
      </w:pPr>
      <w:r w:rsidRPr="007160F7">
        <w:rPr>
          <w:noProof/>
        </w:rPr>
        <w:t>Al enviar-se el formulari cal verificar qu</w:t>
      </w:r>
      <w:r w:rsidR="00DC0B05" w:rsidRPr="007160F7">
        <w:rPr>
          <w:noProof/>
        </w:rPr>
        <w:t>e el username/email es correspon efectivament amb un username/email</w:t>
      </w:r>
      <w:r w:rsidR="004E02BE" w:rsidRPr="007160F7">
        <w:rPr>
          <w:noProof/>
        </w:rPr>
        <w:t xml:space="preserve"> donat d’alta a la taula “users” i amb valor “1” al camp “active”.</w:t>
      </w:r>
    </w:p>
    <w:p w14:paraId="1FA225B6" w14:textId="4F4F78AE" w:rsidR="004E02BE" w:rsidRPr="007160F7" w:rsidRDefault="004E02BE" w:rsidP="00E82180">
      <w:pPr>
        <w:pStyle w:val="Prrafodelista"/>
        <w:numPr>
          <w:ilvl w:val="0"/>
          <w:numId w:val="6"/>
        </w:numPr>
        <w:shd w:val="clear" w:color="auto" w:fill="FFFF00"/>
        <w:rPr>
          <w:noProof/>
        </w:rPr>
      </w:pPr>
      <w:r w:rsidRPr="007160F7">
        <w:rPr>
          <w:noProof/>
        </w:rPr>
        <w:t>Si s’ha verificat que existeix un usuari actiu es comprovarà el password introduït per l’usuari amb el valor de hash desat a la BDs (camp “passHash”).</w:t>
      </w:r>
    </w:p>
    <w:p w14:paraId="36D58F9E" w14:textId="1AD61226" w:rsidR="004E02BE" w:rsidRPr="007160F7" w:rsidRDefault="004E02BE" w:rsidP="00E82180">
      <w:pPr>
        <w:pStyle w:val="Prrafodelista"/>
        <w:numPr>
          <w:ilvl w:val="0"/>
          <w:numId w:val="6"/>
        </w:numPr>
        <w:shd w:val="clear" w:color="auto" w:fill="FFFF00"/>
        <w:rPr>
          <w:noProof/>
        </w:rPr>
      </w:pPr>
      <w:r w:rsidRPr="007160F7">
        <w:rPr>
          <w:noProof/>
        </w:rPr>
        <w:t>Si s’ha verificat la parella usuari/password i aquest està actiu</w:t>
      </w:r>
      <w:r w:rsidR="009762B8" w:rsidRPr="007160F7">
        <w:rPr>
          <w:noProof/>
        </w:rPr>
        <w:t xml:space="preserve"> anirem a parar a la pantalla “home.php”</w:t>
      </w:r>
      <w:r w:rsidR="00264E9E" w:rsidRPr="007160F7">
        <w:rPr>
          <w:noProof/>
        </w:rPr>
        <w:t xml:space="preserve"> on se’ns donarà la benvinguda fent ús de les nostres dades</w:t>
      </w:r>
      <w:r w:rsidR="00C533D4" w:rsidRPr="007160F7">
        <w:rPr>
          <w:noProof/>
        </w:rPr>
        <w:t>, en cas contrari, cal mostrar un missatge d’error indicant que no es possible fer login amb les dades facilitades (important NO dir quin és el motiu exacte).</w:t>
      </w:r>
    </w:p>
    <w:p w14:paraId="2182EE62" w14:textId="0630F253" w:rsidR="00CD7775" w:rsidRPr="007160F7" w:rsidRDefault="00CD7775" w:rsidP="00E82180">
      <w:pPr>
        <w:pStyle w:val="Prrafodelista"/>
        <w:numPr>
          <w:ilvl w:val="0"/>
          <w:numId w:val="6"/>
        </w:numPr>
        <w:shd w:val="clear" w:color="auto" w:fill="FFFF00"/>
        <w:rPr>
          <w:noProof/>
        </w:rPr>
      </w:pPr>
      <w:r w:rsidRPr="007160F7">
        <w:rPr>
          <w:noProof/>
        </w:rPr>
        <w:t>Addicionalment, cada vegada que el Login sigui correcte, caldrà actualitzar el valor de data i hora que es desa en el camp “lastSignIn” de l’usuari afectat.</w:t>
      </w:r>
      <w:r w:rsidR="002A0D52" w:rsidRPr="007160F7">
        <w:rPr>
          <w:noProof/>
        </w:rPr>
        <w:t xml:space="preserve"> Això ens permetrà detectar usuaris inactius</w:t>
      </w:r>
      <w:r w:rsidR="000C63EA" w:rsidRPr="007160F7">
        <w:rPr>
          <w:noProof/>
        </w:rPr>
        <w:t xml:space="preserve"> més endavant i fer campanyes promocionals.</w:t>
      </w:r>
    </w:p>
    <w:p w14:paraId="1CC60CCD" w14:textId="707651E7" w:rsidR="006C4F53" w:rsidRPr="007160F7" w:rsidRDefault="006C4F53" w:rsidP="00E82180">
      <w:pPr>
        <w:pStyle w:val="Prrafodelista"/>
        <w:numPr>
          <w:ilvl w:val="0"/>
          <w:numId w:val="6"/>
        </w:numPr>
        <w:shd w:val="clear" w:color="auto" w:fill="FFFF00"/>
        <w:rPr>
          <w:noProof/>
        </w:rPr>
      </w:pPr>
      <w:r w:rsidRPr="007160F7">
        <w:rPr>
          <w:noProof/>
        </w:rPr>
        <w:t>El login implica la creació d’una sessió d’usuari i les cookies associades a la mateixa.</w:t>
      </w:r>
    </w:p>
    <w:p w14:paraId="05BED4C0" w14:textId="62B94B2D" w:rsidR="006079A3" w:rsidRPr="007160F7" w:rsidRDefault="006079A3" w:rsidP="006079A3">
      <w:pPr>
        <w:rPr>
          <w:noProof/>
        </w:rPr>
      </w:pPr>
    </w:p>
    <w:p w14:paraId="1FF32EB9" w14:textId="35ACE378" w:rsidR="006079A3" w:rsidRPr="007160F7" w:rsidRDefault="006079A3" w:rsidP="005C708D">
      <w:pPr>
        <w:shd w:val="clear" w:color="auto" w:fill="FFFF00"/>
        <w:rPr>
          <w:noProof/>
        </w:rPr>
      </w:pPr>
      <w:r w:rsidRPr="007160F7">
        <w:rPr>
          <w:noProof/>
        </w:rPr>
        <w:t>En relació a la lògica de negoci del Registre:</w:t>
      </w:r>
    </w:p>
    <w:p w14:paraId="492CD8AE" w14:textId="43EC8563" w:rsidR="006079A3" w:rsidRPr="007160F7" w:rsidRDefault="006079A3" w:rsidP="00224011">
      <w:pPr>
        <w:pStyle w:val="Prrafodelista"/>
        <w:numPr>
          <w:ilvl w:val="0"/>
          <w:numId w:val="6"/>
        </w:numPr>
        <w:shd w:val="clear" w:color="auto" w:fill="FFFF00"/>
        <w:rPr>
          <w:noProof/>
        </w:rPr>
      </w:pPr>
      <w:r w:rsidRPr="007160F7">
        <w:rPr>
          <w:noProof/>
        </w:rPr>
        <w:t xml:space="preserve">Al enviar-se el formulari cal verificar que el username/email </w:t>
      </w:r>
      <w:r w:rsidR="00176ECB" w:rsidRPr="007160F7">
        <w:rPr>
          <w:noProof/>
        </w:rPr>
        <w:t>no existeixen ja a la BDs</w:t>
      </w:r>
      <w:r w:rsidR="00682633" w:rsidRPr="007160F7">
        <w:rPr>
          <w:noProof/>
        </w:rPr>
        <w:t xml:space="preserve">, en cas de fer-ho, caldrà informa a l’usuari de que </w:t>
      </w:r>
      <w:r w:rsidR="00B65881" w:rsidRPr="007160F7">
        <w:rPr>
          <w:noProof/>
        </w:rPr>
        <w:t>el nom d’usuari o el mail introduït ja existeixen al sistema</w:t>
      </w:r>
      <w:r w:rsidR="00682633" w:rsidRPr="007160F7">
        <w:rPr>
          <w:noProof/>
        </w:rPr>
        <w:t>.</w:t>
      </w:r>
    </w:p>
    <w:p w14:paraId="16D02945" w14:textId="1184E401" w:rsidR="00FC57AE" w:rsidRPr="007160F7" w:rsidRDefault="00FC57AE" w:rsidP="00224011">
      <w:pPr>
        <w:pStyle w:val="Prrafodelista"/>
        <w:numPr>
          <w:ilvl w:val="0"/>
          <w:numId w:val="6"/>
        </w:numPr>
        <w:shd w:val="clear" w:color="auto" w:fill="FFFF00"/>
        <w:rPr>
          <w:noProof/>
        </w:rPr>
      </w:pPr>
      <w:r w:rsidRPr="007160F7">
        <w:rPr>
          <w:noProof/>
        </w:rPr>
        <w:t>Si el username i email efectivament no existeixen es procedirà a l’alta de l’usuari a la BDs</w:t>
      </w:r>
      <w:r w:rsidR="003E13B5" w:rsidRPr="007160F7">
        <w:rPr>
          <w:noProof/>
        </w:rPr>
        <w:t xml:space="preserve"> amb les dades facilitades.</w:t>
      </w:r>
    </w:p>
    <w:p w14:paraId="66B92DC3" w14:textId="07AE0CBB" w:rsidR="00FC57AE" w:rsidRPr="007160F7" w:rsidRDefault="003E13B5" w:rsidP="00224011">
      <w:pPr>
        <w:pStyle w:val="Prrafodelista"/>
        <w:numPr>
          <w:ilvl w:val="1"/>
          <w:numId w:val="6"/>
        </w:numPr>
        <w:shd w:val="clear" w:color="auto" w:fill="FFFF00"/>
        <w:rPr>
          <w:noProof/>
        </w:rPr>
      </w:pPr>
      <w:r w:rsidRPr="007160F7">
        <w:rPr>
          <w:noProof/>
        </w:rPr>
        <w:t>A la BDs mai desarem la password de l’usuari, sinó que en desarem el seu hash, com ja hem treballat en anteriors ocasions</w:t>
      </w:r>
      <w:r w:rsidR="00B663FF" w:rsidRPr="007160F7">
        <w:rPr>
          <w:noProof/>
        </w:rPr>
        <w:t xml:space="preserve"> al camp “passHash”</w:t>
      </w:r>
      <w:r w:rsidRPr="007160F7">
        <w:rPr>
          <w:noProof/>
        </w:rPr>
        <w:t>.</w:t>
      </w:r>
    </w:p>
    <w:p w14:paraId="0C4CABBB" w14:textId="25E5EBF4" w:rsidR="000C63EA" w:rsidRPr="007160F7" w:rsidRDefault="000C63EA" w:rsidP="00224011">
      <w:pPr>
        <w:pStyle w:val="Prrafodelista"/>
        <w:numPr>
          <w:ilvl w:val="1"/>
          <w:numId w:val="6"/>
        </w:numPr>
        <w:shd w:val="clear" w:color="auto" w:fill="FFFF00"/>
        <w:rPr>
          <w:noProof/>
        </w:rPr>
      </w:pPr>
      <w:r w:rsidRPr="007160F7">
        <w:rPr>
          <w:noProof/>
        </w:rPr>
        <w:t>Caldrà assignar el valor de la data i hora actuals al camp “creationDate”.</w:t>
      </w:r>
    </w:p>
    <w:p w14:paraId="0370A5C3" w14:textId="7E65557D" w:rsidR="000C63EA" w:rsidRPr="007160F7" w:rsidRDefault="000C63EA" w:rsidP="00224011">
      <w:pPr>
        <w:pStyle w:val="Prrafodelista"/>
        <w:numPr>
          <w:ilvl w:val="1"/>
          <w:numId w:val="6"/>
        </w:numPr>
        <w:shd w:val="clear" w:color="auto" w:fill="FFFF00"/>
        <w:rPr>
          <w:noProof/>
        </w:rPr>
      </w:pPr>
      <w:r w:rsidRPr="007160F7">
        <w:rPr>
          <w:noProof/>
        </w:rPr>
        <w:lastRenderedPageBreak/>
        <w:t>Caldrà assignar el valor “1” al camp “active”.</w:t>
      </w:r>
    </w:p>
    <w:p w14:paraId="58816F04" w14:textId="2517A2E0" w:rsidR="006079A3" w:rsidRPr="007160F7" w:rsidRDefault="006079A3" w:rsidP="00224011">
      <w:pPr>
        <w:pStyle w:val="Prrafodelista"/>
        <w:numPr>
          <w:ilvl w:val="0"/>
          <w:numId w:val="6"/>
        </w:numPr>
        <w:shd w:val="clear" w:color="auto" w:fill="FFFF00"/>
        <w:rPr>
          <w:noProof/>
        </w:rPr>
      </w:pPr>
      <w:r w:rsidRPr="007160F7">
        <w:rPr>
          <w:noProof/>
        </w:rPr>
        <w:t>Si s’ha verificat que existeix un usuari actiu es comprovarà el password introduït per l’usuari amb el valor de hash desat a la BDs (camp “passHash”).</w:t>
      </w:r>
    </w:p>
    <w:p w14:paraId="788CC431" w14:textId="37BA54C4" w:rsidR="006079A3" w:rsidRPr="00B32A47" w:rsidRDefault="00B663FF" w:rsidP="00FF0CE1">
      <w:pPr>
        <w:pStyle w:val="Prrafodelista"/>
        <w:numPr>
          <w:ilvl w:val="0"/>
          <w:numId w:val="6"/>
        </w:numPr>
        <w:rPr>
          <w:noProof/>
          <w:highlight w:val="yellow"/>
        </w:rPr>
      </w:pPr>
      <w:r w:rsidRPr="00B32A47">
        <w:rPr>
          <w:noProof/>
          <w:highlight w:val="yellow"/>
        </w:rPr>
        <w:t>Una vegada completat amb èxit el registre</w:t>
      </w:r>
      <w:r w:rsidR="006C4F53" w:rsidRPr="00B32A47">
        <w:rPr>
          <w:noProof/>
          <w:highlight w:val="yellow"/>
        </w:rPr>
        <w:t>, caldrà informar de l’èxit de l’operació a la web principial (index.php).</w:t>
      </w:r>
    </w:p>
    <w:p w14:paraId="7985E01A" w14:textId="39A24168" w:rsidR="006079A3" w:rsidRPr="007160F7" w:rsidRDefault="006079A3" w:rsidP="00224011">
      <w:pPr>
        <w:shd w:val="clear" w:color="auto" w:fill="FFFF00"/>
        <w:rPr>
          <w:noProof/>
        </w:rPr>
      </w:pPr>
    </w:p>
    <w:p w14:paraId="334164DF" w14:textId="07C79E95" w:rsidR="006C4F53" w:rsidRPr="007160F7" w:rsidRDefault="006C4F53" w:rsidP="00224011">
      <w:pPr>
        <w:shd w:val="clear" w:color="auto" w:fill="FFFF00"/>
        <w:rPr>
          <w:noProof/>
        </w:rPr>
      </w:pPr>
      <w:r w:rsidRPr="007160F7">
        <w:rPr>
          <w:noProof/>
        </w:rPr>
        <w:t xml:space="preserve">En relació a la lògica de negoci </w:t>
      </w:r>
      <w:r w:rsidR="002411CD" w:rsidRPr="007160F7">
        <w:rPr>
          <w:noProof/>
        </w:rPr>
        <w:t>de la pàgina Home.php</w:t>
      </w:r>
      <w:r w:rsidRPr="007160F7">
        <w:rPr>
          <w:noProof/>
        </w:rPr>
        <w:t>:</w:t>
      </w:r>
    </w:p>
    <w:p w14:paraId="20B3F818" w14:textId="0079363A" w:rsidR="006C4F53" w:rsidRPr="007160F7" w:rsidRDefault="002411CD" w:rsidP="00224011">
      <w:pPr>
        <w:pStyle w:val="Prrafodelista"/>
        <w:numPr>
          <w:ilvl w:val="0"/>
          <w:numId w:val="7"/>
        </w:numPr>
        <w:shd w:val="clear" w:color="auto" w:fill="FFFF00"/>
        <w:rPr>
          <w:noProof/>
        </w:rPr>
      </w:pPr>
      <w:r w:rsidRPr="007160F7">
        <w:rPr>
          <w:noProof/>
        </w:rPr>
        <w:t>L’intent d’accedir a la mateixa sense tenir oberta una sessió d’usuari, comportarà una redirecció automàtica a la pàgina de login (index.php).</w:t>
      </w:r>
    </w:p>
    <w:p w14:paraId="452211E8" w14:textId="6760AB4D" w:rsidR="002411CD" w:rsidRPr="007160F7" w:rsidRDefault="002E118F" w:rsidP="00224011">
      <w:pPr>
        <w:pStyle w:val="Prrafodelista"/>
        <w:numPr>
          <w:ilvl w:val="0"/>
          <w:numId w:val="7"/>
        </w:numPr>
        <w:shd w:val="clear" w:color="auto" w:fill="FFFF00"/>
        <w:rPr>
          <w:noProof/>
        </w:rPr>
      </w:pPr>
      <w:r w:rsidRPr="007160F7">
        <w:rPr>
          <w:noProof/>
        </w:rPr>
        <w:t>Si un usuari que té una sessió oberta accedeix a index.php, serà automàticament redireccionat a home.php.</w:t>
      </w:r>
    </w:p>
    <w:p w14:paraId="02988CDB" w14:textId="56282055" w:rsidR="00BA238F" w:rsidRPr="007160F7" w:rsidRDefault="00BA238F" w:rsidP="00224011">
      <w:pPr>
        <w:pStyle w:val="Prrafodelista"/>
        <w:numPr>
          <w:ilvl w:val="0"/>
          <w:numId w:val="7"/>
        </w:numPr>
        <w:shd w:val="clear" w:color="auto" w:fill="FFFF00"/>
        <w:rPr>
          <w:noProof/>
        </w:rPr>
      </w:pPr>
      <w:r w:rsidRPr="007160F7">
        <w:rPr>
          <w:noProof/>
        </w:rPr>
        <w:t>Els usuaris podràn fer logout i per tant, tancar la sessió i les cookies associades, fent ús del botó logout d’aquesta pàgina i que conduirà a “logout.php”.</w:t>
      </w:r>
    </w:p>
    <w:p w14:paraId="59DE2B75" w14:textId="21D3EF48" w:rsidR="004A7FDD" w:rsidRPr="007160F7" w:rsidRDefault="004A7FDD" w:rsidP="00101098">
      <w:pPr>
        <w:rPr>
          <w:noProof/>
        </w:rPr>
      </w:pPr>
    </w:p>
    <w:p w14:paraId="5A8F5C18" w14:textId="7027CAB1" w:rsidR="004A7FDD" w:rsidRPr="007160F7" w:rsidRDefault="004A7FDD" w:rsidP="00224011">
      <w:pPr>
        <w:shd w:val="clear" w:color="auto" w:fill="FFFF00"/>
        <w:rPr>
          <w:noProof/>
        </w:rPr>
      </w:pPr>
      <w:r w:rsidRPr="007160F7">
        <w:rPr>
          <w:noProof/>
        </w:rPr>
        <w:t>En relació a la lògica de negoci de la BDs:</w:t>
      </w:r>
    </w:p>
    <w:p w14:paraId="4197CFA1" w14:textId="3D46AC8B" w:rsidR="004A7FDD" w:rsidRPr="007160F7" w:rsidRDefault="004A7FDD" w:rsidP="00224011">
      <w:pPr>
        <w:pStyle w:val="Prrafodelista"/>
        <w:numPr>
          <w:ilvl w:val="0"/>
          <w:numId w:val="8"/>
        </w:numPr>
        <w:shd w:val="clear" w:color="auto" w:fill="FFFF00"/>
        <w:rPr>
          <w:noProof/>
        </w:rPr>
      </w:pPr>
      <w:r w:rsidRPr="007160F7">
        <w:rPr>
          <w:noProof/>
        </w:rPr>
        <w:t>Cal fer ús de connexions persistents.</w:t>
      </w:r>
    </w:p>
    <w:p w14:paraId="5B5616DA" w14:textId="34B10722" w:rsidR="004A7FDD" w:rsidRPr="007160F7" w:rsidRDefault="004A7FDD" w:rsidP="00224011">
      <w:pPr>
        <w:pStyle w:val="Prrafodelista"/>
        <w:numPr>
          <w:ilvl w:val="0"/>
          <w:numId w:val="8"/>
        </w:numPr>
        <w:shd w:val="clear" w:color="auto" w:fill="FFFF00"/>
        <w:rPr>
          <w:noProof/>
        </w:rPr>
      </w:pPr>
      <w:r w:rsidRPr="007160F7">
        <w:rPr>
          <w:noProof/>
        </w:rPr>
        <w:t>Cal que l’operativa de connexió a la BDs es trobi separada amb un fitxer php específic.</w:t>
      </w:r>
    </w:p>
    <w:p w14:paraId="066B637E" w14:textId="5C17E6D1" w:rsidR="004A7FDD" w:rsidRPr="007160F7" w:rsidRDefault="004A7FDD" w:rsidP="00224011">
      <w:pPr>
        <w:pStyle w:val="Prrafodelista"/>
        <w:numPr>
          <w:ilvl w:val="0"/>
          <w:numId w:val="8"/>
        </w:numPr>
        <w:shd w:val="clear" w:color="auto" w:fill="FFFF00"/>
        <w:rPr>
          <w:noProof/>
        </w:rPr>
      </w:pPr>
      <w:r w:rsidRPr="007160F7">
        <w:rPr>
          <w:noProof/>
        </w:rPr>
        <w:t>Cal implementar un o varis fitxers a mode de llibreria d’accés a dades. Aquests fitxers són els que han d’implementar les funcions requerides en relació a les consultes, inserts, updates, ...</w:t>
      </w:r>
    </w:p>
    <w:p w14:paraId="675FC56A" w14:textId="77777777" w:rsidR="00BA238F" w:rsidRPr="007160F7" w:rsidRDefault="00BA238F" w:rsidP="00101098">
      <w:pPr>
        <w:rPr>
          <w:noProof/>
        </w:rPr>
      </w:pPr>
    </w:p>
    <w:p w14:paraId="016F9B41" w14:textId="492758DE" w:rsidR="00811F6A" w:rsidRPr="007160F7" w:rsidRDefault="004A7FDD" w:rsidP="00224011">
      <w:pPr>
        <w:shd w:val="clear" w:color="auto" w:fill="FFFF00"/>
        <w:rPr>
          <w:noProof/>
        </w:rPr>
      </w:pPr>
      <w:r w:rsidRPr="007160F7">
        <w:rPr>
          <w:noProof/>
        </w:rPr>
        <w:t>Consideracions addicionals:</w:t>
      </w:r>
    </w:p>
    <w:p w14:paraId="0EC62513" w14:textId="4D99BE24" w:rsidR="006C65AF" w:rsidRPr="007160F7" w:rsidRDefault="003E56C6" w:rsidP="00224011">
      <w:pPr>
        <w:pStyle w:val="Prrafodelista"/>
        <w:numPr>
          <w:ilvl w:val="0"/>
          <w:numId w:val="3"/>
        </w:numPr>
        <w:shd w:val="clear" w:color="auto" w:fill="FFFF00"/>
        <w:rPr>
          <w:noProof/>
        </w:rPr>
      </w:pPr>
      <w:r w:rsidRPr="007160F7">
        <w:rPr>
          <w:noProof/>
        </w:rPr>
        <w:t>Cal que adoptis unes mínimes mesures de seguretat</w:t>
      </w:r>
      <w:r w:rsidR="00FC409A" w:rsidRPr="007160F7">
        <w:rPr>
          <w:noProof/>
        </w:rPr>
        <w:t xml:space="preserve"> que evitin el XSS</w:t>
      </w:r>
      <w:r w:rsidR="00507CB6" w:rsidRPr="007160F7">
        <w:rPr>
          <w:noProof/>
        </w:rPr>
        <w:t>.</w:t>
      </w:r>
    </w:p>
    <w:p w14:paraId="55F48CB6" w14:textId="35EDD15A" w:rsidR="005F4A68" w:rsidRPr="007160F7" w:rsidRDefault="005B2730" w:rsidP="00224011">
      <w:pPr>
        <w:pStyle w:val="Prrafodelista"/>
        <w:numPr>
          <w:ilvl w:val="0"/>
          <w:numId w:val="3"/>
        </w:numPr>
        <w:shd w:val="clear" w:color="auto" w:fill="FFFF00"/>
        <w:rPr>
          <w:noProof/>
        </w:rPr>
      </w:pPr>
      <w:r w:rsidRPr="007160F7">
        <w:rPr>
          <w:noProof/>
        </w:rPr>
        <w:t>La validació del password es farà contra els valors de hash desats</w:t>
      </w:r>
      <w:r w:rsidR="005F4A68" w:rsidRPr="007160F7">
        <w:rPr>
          <w:noProof/>
        </w:rPr>
        <w:t xml:space="preserve"> invocant la funció </w:t>
      </w:r>
      <w:r w:rsidR="005F4A68" w:rsidRPr="007160F7">
        <w:rPr>
          <w:b/>
          <w:bCs/>
          <w:noProof/>
        </w:rPr>
        <w:t>password_verify()</w:t>
      </w:r>
      <w:r w:rsidR="005F4A68" w:rsidRPr="007160F7">
        <w:rPr>
          <w:noProof/>
        </w:rPr>
        <w:t xml:space="preserve">: </w:t>
      </w:r>
      <w:hyperlink r:id="rId19" w:history="1">
        <w:r w:rsidR="005F4A68" w:rsidRPr="007160F7">
          <w:rPr>
            <w:rStyle w:val="Hipervnculo"/>
            <w:noProof/>
          </w:rPr>
          <w:t>https://www.php.net/manual/es/function.password-verify.php</w:t>
        </w:r>
      </w:hyperlink>
    </w:p>
    <w:p w14:paraId="43B22D79" w14:textId="743EFEFE" w:rsidR="008129D6" w:rsidRPr="007160F7" w:rsidRDefault="009F2759" w:rsidP="00224011">
      <w:pPr>
        <w:pStyle w:val="Prrafodelista"/>
        <w:numPr>
          <w:ilvl w:val="0"/>
          <w:numId w:val="3"/>
        </w:numPr>
        <w:shd w:val="clear" w:color="auto" w:fill="FFFF00"/>
        <w:rPr>
          <w:noProof/>
        </w:rPr>
      </w:pPr>
      <w:r w:rsidRPr="007160F7">
        <w:rPr>
          <w:noProof/>
        </w:rPr>
        <w:t>El valor a desar dels passwords es calcularà invocant a la funció</w:t>
      </w:r>
      <w:r w:rsidR="0083551A" w:rsidRPr="007160F7">
        <w:rPr>
          <w:noProof/>
        </w:rPr>
        <w:t xml:space="preserve"> </w:t>
      </w:r>
      <w:r w:rsidR="0083551A" w:rsidRPr="007160F7">
        <w:rPr>
          <w:b/>
          <w:bCs/>
          <w:noProof/>
        </w:rPr>
        <w:t>password_hash</w:t>
      </w:r>
      <w:r w:rsidR="0083551A" w:rsidRPr="007160F7">
        <w:rPr>
          <w:noProof/>
        </w:rPr>
        <w:t xml:space="preserve">(): </w:t>
      </w:r>
      <w:hyperlink r:id="rId20" w:history="1">
        <w:r w:rsidR="00E63065" w:rsidRPr="007160F7">
          <w:rPr>
            <w:rStyle w:val="Hipervnculo"/>
            <w:noProof/>
          </w:rPr>
          <w:t>https://www.php.net/manual/es/function.password-hash.php</w:t>
        </w:r>
      </w:hyperlink>
    </w:p>
    <w:p w14:paraId="4D5CF68F" w14:textId="6ED862B5" w:rsidR="00244941" w:rsidRPr="007160F7" w:rsidRDefault="009F2759" w:rsidP="00224011">
      <w:pPr>
        <w:pStyle w:val="Prrafodelista"/>
        <w:numPr>
          <w:ilvl w:val="0"/>
          <w:numId w:val="3"/>
        </w:numPr>
        <w:shd w:val="clear" w:color="auto" w:fill="FFFF00"/>
      </w:pPr>
      <w:r w:rsidRPr="007160F7">
        <w:rPr>
          <w:b/>
          <w:bCs/>
        </w:rPr>
        <w:t>No es pot confiar en les entrades de dades</w:t>
      </w:r>
      <w:r w:rsidRPr="007160F7">
        <w:t>, assegura’t de protegir les dades contra injeccions de codi</w:t>
      </w:r>
      <w:r w:rsidR="00E33A27" w:rsidRPr="007160F7">
        <w:t>.</w:t>
      </w:r>
    </w:p>
    <w:p w14:paraId="7E4F9AA2" w14:textId="0660248E" w:rsidR="00244941" w:rsidRPr="005C708D" w:rsidRDefault="00244941" w:rsidP="00BB4403">
      <w:pPr>
        <w:pStyle w:val="Prrafodelista"/>
        <w:numPr>
          <w:ilvl w:val="0"/>
          <w:numId w:val="3"/>
        </w:numPr>
        <w:rPr>
          <w:color w:val="FF0000"/>
        </w:rPr>
      </w:pPr>
      <w:r w:rsidRPr="005C708D">
        <w:rPr>
          <w:color w:val="FF0000"/>
        </w:rPr>
        <w:t>Pots afegir les millores que estimis oportunes per millorar l’experiència d’usuari</w:t>
      </w:r>
      <w:r w:rsidR="00BB4403" w:rsidRPr="005C708D">
        <w:rPr>
          <w:color w:val="FF0000"/>
        </w:rPr>
        <w:t xml:space="preserve">, per exemple amb validació a costat client via </w:t>
      </w:r>
      <w:proofErr w:type="spellStart"/>
      <w:r w:rsidR="00BB4403" w:rsidRPr="005C708D">
        <w:rPr>
          <w:color w:val="FF0000"/>
        </w:rPr>
        <w:t>JavaScript</w:t>
      </w:r>
      <w:proofErr w:type="spellEnd"/>
      <w:r w:rsidR="00BB4403" w:rsidRPr="005C708D">
        <w:rPr>
          <w:color w:val="FF0000"/>
        </w:rPr>
        <w:t>.</w:t>
      </w:r>
    </w:p>
    <w:p w14:paraId="31671C7A" w14:textId="02D131C0" w:rsidR="00BB4403" w:rsidRPr="007160F7" w:rsidRDefault="00BB4403" w:rsidP="00224011">
      <w:pPr>
        <w:pStyle w:val="Prrafodelista"/>
        <w:numPr>
          <w:ilvl w:val="0"/>
          <w:numId w:val="3"/>
        </w:numPr>
        <w:shd w:val="clear" w:color="auto" w:fill="FFFF00"/>
      </w:pPr>
      <w:r w:rsidRPr="007160F7">
        <w:t xml:space="preserve">Pots inspirar-te en les webs de </w:t>
      </w:r>
      <w:proofErr w:type="spellStart"/>
      <w:r w:rsidRPr="007160F7">
        <w:t>Facebook</w:t>
      </w:r>
      <w:proofErr w:type="spellEnd"/>
      <w:r w:rsidRPr="007160F7">
        <w:t xml:space="preserve"> o Instagram per agafar idees.</w:t>
      </w:r>
    </w:p>
    <w:p w14:paraId="3DE67DF5" w14:textId="2E6E3BD0" w:rsidR="00120083" w:rsidRPr="007160F7" w:rsidRDefault="00120083" w:rsidP="00224011">
      <w:pPr>
        <w:shd w:val="clear" w:color="auto" w:fill="FFFF00"/>
        <w:rPr>
          <w:noProof/>
        </w:rPr>
      </w:pPr>
    </w:p>
    <w:p w14:paraId="55F962B8" w14:textId="04F98797" w:rsidR="00BB4403" w:rsidRPr="007160F7" w:rsidRDefault="00BB4403" w:rsidP="00224011">
      <w:pPr>
        <w:shd w:val="clear" w:color="auto" w:fill="FFFF00"/>
        <w:rPr>
          <w:noProof/>
        </w:rPr>
      </w:pPr>
      <w:r w:rsidRPr="007160F7">
        <w:rPr>
          <w:noProof/>
        </w:rPr>
        <w:t>Recorda que aquesta entrega s’ampliarà posteriorment per anar-hi afegint noves funcionalitats, així que et recomano fer el codi mantenible i comentar-lo convenientment.</w:t>
      </w:r>
    </w:p>
    <w:p w14:paraId="05C56A9D" w14:textId="6B1E036C" w:rsidR="00120083" w:rsidRPr="007160F7" w:rsidRDefault="00120083" w:rsidP="00224011">
      <w:pPr>
        <w:pStyle w:val="Ttulo2"/>
        <w:shd w:val="clear" w:color="auto" w:fill="FFFF00"/>
        <w:rPr>
          <w:noProof/>
        </w:rPr>
      </w:pPr>
      <w:bookmarkStart w:id="10" w:name="_Toc61031818"/>
      <w:r w:rsidRPr="007160F7">
        <w:rPr>
          <w:noProof/>
        </w:rPr>
        <w:t>Entrega</w:t>
      </w:r>
      <w:bookmarkEnd w:id="10"/>
    </w:p>
    <w:p w14:paraId="3265C864" w14:textId="69100890" w:rsidR="00120083" w:rsidRPr="007160F7" w:rsidRDefault="00120083" w:rsidP="00224011">
      <w:pPr>
        <w:shd w:val="clear" w:color="auto" w:fill="FFFF00"/>
        <w:rPr>
          <w:noProof/>
        </w:rPr>
      </w:pPr>
      <w:r w:rsidRPr="007160F7">
        <w:rPr>
          <w:noProof/>
        </w:rPr>
        <w:t>Com a bon professional, una vegada completa</w:t>
      </w:r>
      <w:r w:rsidR="001D226A" w:rsidRPr="007160F7">
        <w:rPr>
          <w:noProof/>
        </w:rPr>
        <w:t>da la pràctica, pujaràs tots els fitxers necessaris a un repositori de GitHub públic i en facilitaràs l’enllaç al teu responsable a través del Moodle.</w:t>
      </w:r>
    </w:p>
    <w:p w14:paraId="27257C71" w14:textId="6423C5C1" w:rsidR="00344001" w:rsidRPr="007160F7" w:rsidRDefault="00344001" w:rsidP="00224011">
      <w:pPr>
        <w:shd w:val="clear" w:color="auto" w:fill="FFFF00"/>
        <w:rPr>
          <w:noProof/>
        </w:rPr>
      </w:pPr>
    </w:p>
    <w:p w14:paraId="4B665AA0" w14:textId="5B67D577" w:rsidR="00344001" w:rsidRPr="00120083" w:rsidRDefault="00344001" w:rsidP="00224011">
      <w:pPr>
        <w:shd w:val="clear" w:color="auto" w:fill="FFFF00"/>
      </w:pPr>
      <w:r w:rsidRPr="007160F7">
        <w:rPr>
          <w:noProof/>
        </w:rPr>
        <w:t xml:space="preserve">És important que hi sigui tot, o del contrari, quan </w:t>
      </w:r>
      <w:r w:rsidR="003A369D" w:rsidRPr="007160F7">
        <w:rPr>
          <w:noProof/>
        </w:rPr>
        <w:t>ens baixem</w:t>
      </w:r>
      <w:r w:rsidRPr="007160F7">
        <w:rPr>
          <w:noProof/>
        </w:rPr>
        <w:t xml:space="preserve"> el repositori no</w:t>
      </w:r>
      <w:r w:rsidRPr="007160F7">
        <w:t xml:space="preserve"> ho podr</w:t>
      </w:r>
      <w:r w:rsidR="003A369D" w:rsidRPr="007160F7">
        <w:t>em</w:t>
      </w:r>
      <w:r w:rsidRPr="007160F7">
        <w:t xml:space="preserve"> posar en funcionament!</w:t>
      </w:r>
    </w:p>
    <w:sectPr w:rsidR="00344001" w:rsidRPr="00120083" w:rsidSect="007B26A2">
      <w:headerReference w:type="default" r:id="rId21"/>
      <w:footerReference w:type="default" r:id="rId22"/>
      <w:headerReference w:type="first" r:id="rId23"/>
      <w:footerReference w:type="first" r:id="rId24"/>
      <w:pgSz w:w="11909" w:h="16834" w:code="9"/>
      <w:pgMar w:top="2096" w:right="1134" w:bottom="1985" w:left="1418" w:header="708" w:footer="708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F0C7FE" w14:textId="77777777" w:rsidR="00E0644B" w:rsidRDefault="00E0644B">
      <w:r>
        <w:separator/>
      </w:r>
    </w:p>
  </w:endnote>
  <w:endnote w:type="continuationSeparator" w:id="0">
    <w:p w14:paraId="0FE7F1E1" w14:textId="77777777" w:rsidR="00E0644B" w:rsidRDefault="00E0644B">
      <w:r>
        <w:continuationSeparator/>
      </w:r>
    </w:p>
  </w:endnote>
  <w:endnote w:type="continuationNotice" w:id="1">
    <w:p w14:paraId="687B408A" w14:textId="77777777" w:rsidR="00E0644B" w:rsidRDefault="00E0644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1457DF" w14:textId="19799391" w:rsidR="00F52D73" w:rsidRPr="00D45154" w:rsidRDefault="00F52D73" w:rsidP="00C82616">
    <w:pPr>
      <w:pStyle w:val="Piedepgina"/>
      <w:tabs>
        <w:tab w:val="clear" w:pos="8640"/>
        <w:tab w:val="right" w:pos="9356"/>
      </w:tabs>
      <w:spacing w:line="240" w:lineRule="auto"/>
      <w:rPr>
        <w:noProof/>
        <w:snapToGrid w:val="0"/>
        <w:szCs w:val="22"/>
        <w:lang w:val="es-ES_tradnl"/>
      </w:rPr>
    </w:pPr>
    <w:r w:rsidRPr="00D45154">
      <w:rPr>
        <w:noProof/>
        <w:lang w:val="es-ES_tradnl" w:eastAsia="ca-ES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791457EE" wp14:editId="34452B8A">
              <wp:simplePos x="0" y="0"/>
              <wp:positionH relativeFrom="column">
                <wp:posOffset>-8890</wp:posOffset>
              </wp:positionH>
              <wp:positionV relativeFrom="paragraph">
                <wp:posOffset>-242277</wp:posOffset>
              </wp:positionV>
              <wp:extent cx="5966460" cy="45085"/>
              <wp:effectExtent l="0" t="0" r="0" b="0"/>
              <wp:wrapNone/>
              <wp:docPr id="12" name="Rectángul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66460" cy="45085"/>
                      </a:xfrm>
                      <a:prstGeom prst="rect">
                        <a:avLst/>
                      </a:prstGeom>
                      <a:solidFill>
                        <a:srgbClr val="1D296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27D96C3" id="Rectángulo 26" o:spid="_x0000_s1026" style="position:absolute;margin-left:-.7pt;margin-top:-19.1pt;width:469.8pt;height:3.5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" fillcolor="#1d2967" stroked="f" strokeweight="2pt"/>
          </w:pict>
        </mc:Fallback>
      </mc:AlternateContent>
    </w:r>
    <w:r w:rsidRPr="00D45154">
      <w:rPr>
        <w:noProof/>
        <w:snapToGrid w:val="0"/>
        <w:szCs w:val="22"/>
        <w:lang w:val="es-ES_tradnl"/>
      </w:rPr>
      <w:t xml:space="preserve">Professor: David González Roldán </w:t>
    </w:r>
    <w:r w:rsidRPr="00D45154">
      <w:rPr>
        <w:noProof/>
        <w:snapToGrid w:val="0"/>
        <w:color w:val="808080"/>
        <w:szCs w:val="22"/>
        <w:lang w:val="es-ES_tradnl"/>
      </w:rPr>
      <w:tab/>
    </w:r>
    <w:r w:rsidRPr="00D45154">
      <w:rPr>
        <w:noProof/>
        <w:snapToGrid w:val="0"/>
        <w:color w:val="808080"/>
        <w:szCs w:val="22"/>
        <w:lang w:val="es-ES_tradnl"/>
      </w:rPr>
      <w:tab/>
      <w:t xml:space="preserve">Pàg. </w:t>
    </w:r>
    <w:r w:rsidRPr="00D45154">
      <w:rPr>
        <w:noProof/>
        <w:snapToGrid w:val="0"/>
        <w:color w:val="808080"/>
        <w:szCs w:val="22"/>
        <w:lang w:val="es-ES_tradnl"/>
      </w:rPr>
      <w:fldChar w:fldCharType="begin"/>
    </w:r>
    <w:r w:rsidRPr="00D45154">
      <w:rPr>
        <w:noProof/>
        <w:snapToGrid w:val="0"/>
        <w:color w:val="808080"/>
        <w:szCs w:val="22"/>
        <w:lang w:val="es-ES_tradnl"/>
      </w:rPr>
      <w:instrText xml:space="preserve"> PAGE </w:instrText>
    </w:r>
    <w:r w:rsidRPr="00D45154">
      <w:rPr>
        <w:noProof/>
        <w:snapToGrid w:val="0"/>
        <w:color w:val="808080"/>
        <w:szCs w:val="22"/>
        <w:lang w:val="es-ES_tradnl"/>
      </w:rPr>
      <w:fldChar w:fldCharType="separate"/>
    </w:r>
    <w:r w:rsidR="00DE5308" w:rsidRPr="00D45154">
      <w:rPr>
        <w:noProof/>
        <w:snapToGrid w:val="0"/>
        <w:color w:val="808080"/>
        <w:szCs w:val="22"/>
        <w:lang w:val="es-ES_tradnl"/>
      </w:rPr>
      <w:t>7</w:t>
    </w:r>
    <w:r w:rsidRPr="00D45154">
      <w:rPr>
        <w:noProof/>
        <w:snapToGrid w:val="0"/>
        <w:color w:val="808080"/>
        <w:szCs w:val="22"/>
        <w:lang w:val="es-ES_tradnl"/>
      </w:rPr>
      <w:fldChar w:fldCharType="end"/>
    </w:r>
    <w:r w:rsidRPr="00D45154">
      <w:rPr>
        <w:noProof/>
        <w:snapToGrid w:val="0"/>
        <w:color w:val="808080"/>
        <w:szCs w:val="22"/>
        <w:lang w:val="es-ES_tradnl"/>
      </w:rPr>
      <w:t xml:space="preserve"> de </w:t>
    </w:r>
    <w:r w:rsidRPr="00D45154">
      <w:rPr>
        <w:noProof/>
        <w:snapToGrid w:val="0"/>
        <w:color w:val="808080"/>
        <w:szCs w:val="22"/>
        <w:lang w:val="es-ES_tradnl"/>
      </w:rPr>
      <w:fldChar w:fldCharType="begin"/>
    </w:r>
    <w:r w:rsidRPr="00D45154">
      <w:rPr>
        <w:noProof/>
        <w:snapToGrid w:val="0"/>
        <w:color w:val="808080"/>
        <w:szCs w:val="22"/>
        <w:lang w:val="es-ES_tradnl"/>
      </w:rPr>
      <w:instrText xml:space="preserve"> NUMPAGES </w:instrText>
    </w:r>
    <w:r w:rsidRPr="00D45154">
      <w:rPr>
        <w:noProof/>
        <w:snapToGrid w:val="0"/>
        <w:color w:val="808080"/>
        <w:szCs w:val="22"/>
        <w:lang w:val="es-ES_tradnl"/>
      </w:rPr>
      <w:fldChar w:fldCharType="separate"/>
    </w:r>
    <w:r w:rsidR="00DE5308" w:rsidRPr="00D45154">
      <w:rPr>
        <w:noProof/>
        <w:snapToGrid w:val="0"/>
        <w:color w:val="808080"/>
        <w:szCs w:val="22"/>
        <w:lang w:val="es-ES_tradnl"/>
      </w:rPr>
      <w:t>7</w:t>
    </w:r>
    <w:r w:rsidRPr="00D45154">
      <w:rPr>
        <w:noProof/>
        <w:snapToGrid w:val="0"/>
        <w:color w:val="808080"/>
        <w:szCs w:val="22"/>
        <w:lang w:val="es-ES_tradnl"/>
      </w:rPr>
      <w:fldChar w:fldCharType="end"/>
    </w:r>
  </w:p>
  <w:p w14:paraId="791457E0" w14:textId="77777777" w:rsidR="00F52D73" w:rsidRDefault="00F52D7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1457E7" w14:textId="77777777" w:rsidR="00F52D73" w:rsidRPr="00E03478" w:rsidRDefault="00F52D73" w:rsidP="00D77556">
    <w:pPr>
      <w:spacing w:before="120" w:line="240" w:lineRule="auto"/>
      <w:rPr>
        <w:sz w:val="32"/>
        <w:lang w:val="es-ES_tradnl"/>
      </w:rPr>
    </w:pPr>
    <w:r w:rsidRPr="00D45154">
      <w:rPr>
        <w:noProof/>
        <w:lang w:val="es-ES_tradnl" w:eastAsia="ca-ES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791457F8" wp14:editId="01E3FED9">
              <wp:simplePos x="0" y="0"/>
              <wp:positionH relativeFrom="column">
                <wp:posOffset>3853987</wp:posOffset>
              </wp:positionH>
              <wp:positionV relativeFrom="paragraph">
                <wp:posOffset>-1910348</wp:posOffset>
              </wp:positionV>
              <wp:extent cx="5409565" cy="4993640"/>
              <wp:effectExtent l="93663" t="96837" r="0" b="0"/>
              <wp:wrapNone/>
              <wp:docPr id="34" name="Arco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5409565" cy="4993640"/>
                      </a:xfrm>
                      <a:prstGeom prst="arc">
                        <a:avLst>
                          <a:gd name="adj1" fmla="val 16181886"/>
                          <a:gd name="adj2" fmla="val 13794"/>
                        </a:avLst>
                      </a:prstGeom>
                      <a:noFill/>
                      <a:ln w="215900">
                        <a:solidFill>
                          <a:srgbClr val="E95A0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w14:anchorId="01CC2755" id="Arco 33" o:spid="_x0000_s1026" style="position:absolute;margin-left:303.45pt;margin-top:-150.4pt;width:425.95pt;height:393.2pt;rotation:-90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09565,4993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" path="m2691626,30nsc3375549,-3041,4035340,233174,4538176,661121v558442,475272,874665,1145397,871363,1846552l2704783,2496820c2700397,1664557,2696012,832293,2691626,30xem2691626,30nfc3375549,-3041,4035340,233174,4538176,661121v558442,475272,874665,1145397,871363,1846552e" filled="f" strokecolor="#e95a0c" strokeweight="17pt">
              <v:path arrowok="t" o:connecttype="custom" o:connectlocs="2691626,30;4538176,661121;5409539,2507673" o:connectangles="0,0,0"/>
            </v:shape>
          </w:pict>
        </mc:Fallback>
      </mc:AlternateContent>
    </w:r>
    <w:r w:rsidRPr="00D45154">
      <w:rPr>
        <w:noProof/>
        <w:snapToGrid w:val="0"/>
        <w:szCs w:val="16"/>
        <w:lang w:val="es-ES_tradnl"/>
      </w:rPr>
      <w:t>Professor: Da</w:t>
    </w:r>
    <w:r w:rsidRPr="00E03478">
      <w:rPr>
        <w:snapToGrid w:val="0"/>
        <w:szCs w:val="16"/>
        <w:lang w:val="es-ES_tradnl"/>
      </w:rPr>
      <w:t xml:space="preserve">vid González Roldán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C1632C" w14:textId="77777777" w:rsidR="00E0644B" w:rsidRDefault="00E0644B">
      <w:r>
        <w:separator/>
      </w:r>
    </w:p>
  </w:footnote>
  <w:footnote w:type="continuationSeparator" w:id="0">
    <w:p w14:paraId="4CFB3547" w14:textId="77777777" w:rsidR="00E0644B" w:rsidRDefault="00E0644B">
      <w:r>
        <w:continuationSeparator/>
      </w:r>
    </w:p>
  </w:footnote>
  <w:footnote w:type="continuationNotice" w:id="1">
    <w:p w14:paraId="60E406AB" w14:textId="77777777" w:rsidR="00E0644B" w:rsidRDefault="00E0644B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4111"/>
      <w:gridCol w:w="5245"/>
    </w:tblGrid>
    <w:tr w:rsidR="00F52D73" w:rsidRPr="007C6D77" w14:paraId="791457DD" w14:textId="77777777" w:rsidTr="004614DD">
      <w:trPr>
        <w:trHeight w:val="993"/>
      </w:trPr>
      <w:tc>
        <w:tcPr>
          <w:tcW w:w="4111" w:type="dxa"/>
        </w:tcPr>
        <w:p w14:paraId="791457D9" w14:textId="77777777" w:rsidR="00F52D73" w:rsidRPr="00E368B2" w:rsidRDefault="00F52D73" w:rsidP="00C82616">
          <w:pPr>
            <w:spacing w:line="240" w:lineRule="auto"/>
          </w:pPr>
          <w:r w:rsidRPr="00382ECE">
            <w:rPr>
              <w:noProof/>
              <w:lang w:eastAsia="ca-ES"/>
            </w:rPr>
            <w:drawing>
              <wp:anchor distT="0" distB="0" distL="114300" distR="114300" simplePos="0" relativeHeight="251653632" behindDoc="0" locked="0" layoutInCell="1" allowOverlap="1" wp14:anchorId="791457E8" wp14:editId="13B758BF">
                <wp:simplePos x="0" y="0"/>
                <wp:positionH relativeFrom="column">
                  <wp:posOffset>27452</wp:posOffset>
                </wp:positionH>
                <wp:positionV relativeFrom="paragraph">
                  <wp:posOffset>66235</wp:posOffset>
                </wp:positionV>
                <wp:extent cx="1582615" cy="575496"/>
                <wp:effectExtent l="0" t="0" r="0" b="0"/>
                <wp:wrapNone/>
                <wp:docPr id="2" name="Imagen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n 34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1149" cy="5749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382ECE">
            <w:rPr>
              <w:noProof/>
              <w:lang w:eastAsia="ca-ES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791457EA" wp14:editId="77A90BAD">
                    <wp:simplePos x="0" y="0"/>
                    <wp:positionH relativeFrom="column">
                      <wp:posOffset>-77470</wp:posOffset>
                    </wp:positionH>
                    <wp:positionV relativeFrom="paragraph">
                      <wp:posOffset>-103163</wp:posOffset>
                    </wp:positionV>
                    <wp:extent cx="5966460" cy="45085"/>
                    <wp:effectExtent l="0" t="0" r="0" b="0"/>
                    <wp:wrapNone/>
                    <wp:docPr id="9" name="Rectángulo 2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966460" cy="45085"/>
                            </a:xfrm>
                            <a:prstGeom prst="rect">
                              <a:avLst/>
                            </a:prstGeom>
                            <a:solidFill>
                              <a:srgbClr val="1D296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133198C" id="Rectángulo 26" o:spid="_x0000_s1026" style="position:absolute;margin-left:-6.1pt;margin-top:-8.1pt;width:469.8pt;height:3.5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" fillcolor="#1d2967" stroked="f" strokeweight="2pt"/>
                </w:pict>
              </mc:Fallback>
            </mc:AlternateContent>
          </w:r>
        </w:p>
      </w:tc>
      <w:tc>
        <w:tcPr>
          <w:tcW w:w="5245" w:type="dxa"/>
          <w:shd w:val="clear" w:color="auto" w:fill="FFFFFF" w:themeFill="background1"/>
          <w:vAlign w:val="center"/>
        </w:tcPr>
        <w:p w14:paraId="791457DA" w14:textId="77777777" w:rsidR="00F52D73" w:rsidRPr="004614DD" w:rsidRDefault="00F52D73" w:rsidP="00CD2DE2">
          <w:pPr>
            <w:pStyle w:val="Encabezado"/>
            <w:jc w:val="right"/>
            <w:rPr>
              <w:b/>
              <w:color w:val="FFFFFF" w:themeColor="background1"/>
              <w:sz w:val="12"/>
            </w:rPr>
          </w:pPr>
        </w:p>
        <w:p w14:paraId="791457DB" w14:textId="042F782A" w:rsidR="00F52D73" w:rsidRPr="004614DD" w:rsidRDefault="00F52D73" w:rsidP="00CD2DE2">
          <w:pPr>
            <w:pStyle w:val="Encabezado"/>
            <w:jc w:val="right"/>
            <w:rPr>
              <w:b/>
              <w:bCs/>
              <w:color w:val="1F2A6A"/>
              <w:sz w:val="28"/>
            </w:rPr>
          </w:pPr>
          <w:r w:rsidRPr="004614DD">
            <w:rPr>
              <w:b/>
              <w:bCs/>
              <w:color w:val="1F2A6A"/>
              <w:sz w:val="28"/>
            </w:rPr>
            <w:fldChar w:fldCharType="begin"/>
          </w:r>
          <w:r w:rsidRPr="004614DD">
            <w:rPr>
              <w:b/>
              <w:bCs/>
              <w:color w:val="1F2A6A"/>
              <w:sz w:val="28"/>
            </w:rPr>
            <w:instrText xml:space="preserve"> TITLE   \* MERGEFORMAT </w:instrText>
          </w:r>
          <w:r w:rsidRPr="004614DD">
            <w:rPr>
              <w:b/>
              <w:bCs/>
              <w:color w:val="1F2A6A"/>
              <w:sz w:val="28"/>
            </w:rPr>
            <w:fldChar w:fldCharType="separate"/>
          </w:r>
          <w:r w:rsidR="00F73767">
            <w:rPr>
              <w:b/>
              <w:bCs/>
              <w:color w:val="1F2A6A"/>
              <w:sz w:val="28"/>
            </w:rPr>
            <w:t>DAM2/ASIX2 - PHP: UF1</w:t>
          </w:r>
          <w:r w:rsidRPr="004614DD">
            <w:rPr>
              <w:b/>
              <w:bCs/>
              <w:color w:val="1F2A6A"/>
              <w:sz w:val="28"/>
            </w:rPr>
            <w:fldChar w:fldCharType="end"/>
          </w:r>
        </w:p>
        <w:p w14:paraId="791457DC" w14:textId="7F521434" w:rsidR="00F52D73" w:rsidRPr="009979B7" w:rsidRDefault="00F52D73" w:rsidP="00CD2DE2">
          <w:pPr>
            <w:pStyle w:val="Encabezado"/>
            <w:jc w:val="right"/>
            <w:rPr>
              <w:b/>
              <w:bCs/>
              <w:color w:val="FFFFFF" w:themeColor="background1"/>
              <w:lang w:val="en-US"/>
            </w:rPr>
          </w:pPr>
          <w:r w:rsidRPr="00CD2DE2">
            <w:rPr>
              <w:b/>
              <w:color w:val="1F2A6A"/>
              <w:sz w:val="24"/>
              <w:lang w:val="es-ES_tradnl"/>
            </w:rPr>
            <w:fldChar w:fldCharType="begin"/>
          </w:r>
          <w:r w:rsidRPr="009979B7">
            <w:rPr>
              <w:b/>
              <w:color w:val="1F2A6A"/>
              <w:sz w:val="24"/>
              <w:lang w:val="en-US"/>
            </w:rPr>
            <w:instrText xml:space="preserve"> SUBJECT  \* MERGEFORMAT </w:instrText>
          </w:r>
          <w:r w:rsidRPr="00CD2DE2">
            <w:rPr>
              <w:b/>
              <w:color w:val="1F2A6A"/>
              <w:sz w:val="24"/>
              <w:lang w:val="es-ES_tradnl"/>
            </w:rPr>
            <w:fldChar w:fldCharType="separate"/>
          </w:r>
          <w:r w:rsidR="009F7525" w:rsidRPr="009979B7">
            <w:rPr>
              <w:b/>
              <w:color w:val="1F2A6A"/>
              <w:sz w:val="24"/>
              <w:lang w:val="en-US"/>
            </w:rPr>
            <w:t>UF1 - Entrega #3</w:t>
          </w:r>
          <w:r w:rsidRPr="00CD2DE2">
            <w:rPr>
              <w:b/>
              <w:color w:val="1F2A6A"/>
              <w:sz w:val="24"/>
              <w:lang w:val="es-ES_tradnl"/>
            </w:rPr>
            <w:fldChar w:fldCharType="end"/>
          </w:r>
        </w:p>
      </w:tc>
    </w:tr>
  </w:tbl>
  <w:p w14:paraId="791457DE" w14:textId="77777777" w:rsidR="00F52D73" w:rsidRDefault="00F52D73" w:rsidP="00F3363E">
    <w:r w:rsidRPr="00382ECE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791457EC" wp14:editId="2B31E5AF">
              <wp:simplePos x="0" y="0"/>
              <wp:positionH relativeFrom="column">
                <wp:posOffset>-8890</wp:posOffset>
              </wp:positionH>
              <wp:positionV relativeFrom="paragraph">
                <wp:posOffset>23202</wp:posOffset>
              </wp:positionV>
              <wp:extent cx="5966460" cy="45085"/>
              <wp:effectExtent l="0" t="0" r="0" b="0"/>
              <wp:wrapNone/>
              <wp:docPr id="8" name="Rectángul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66460" cy="45085"/>
                      </a:xfrm>
                      <a:prstGeom prst="rect">
                        <a:avLst/>
                      </a:prstGeom>
                      <a:solidFill>
                        <a:srgbClr val="1D296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C929C3" id="Rectángulo 26" o:spid="_x0000_s1026" style="position:absolute;margin-left:-.7pt;margin-top:1.85pt;width:469.8pt;height:3.5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" fillcolor="#1d2967" stroked="f" strokeweight="2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1457E1" w14:textId="77777777" w:rsidR="00F52D73" w:rsidRDefault="00F52D73">
    <w:r w:rsidRPr="00CD2DE2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791457F0" wp14:editId="16237830">
              <wp:simplePos x="0" y="0"/>
              <wp:positionH relativeFrom="column">
                <wp:posOffset>-419735</wp:posOffset>
              </wp:positionH>
              <wp:positionV relativeFrom="paragraph">
                <wp:posOffset>11953</wp:posOffset>
              </wp:positionV>
              <wp:extent cx="257810" cy="9003030"/>
              <wp:effectExtent l="0" t="0" r="8890" b="7620"/>
              <wp:wrapNone/>
              <wp:docPr id="19" name="Rectángulo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7810" cy="9003030"/>
                      </a:xfrm>
                      <a:prstGeom prst="rect">
                        <a:avLst/>
                      </a:prstGeom>
                      <a:solidFill>
                        <a:srgbClr val="E95A0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C7CCBEC" id="Rectángulo 27" o:spid="_x0000_s1026" style="position:absolute;margin-left:-33.05pt;margin-top:.95pt;width:20.3pt;height:708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" fillcolor="#e95a0c" stroked="f" strokeweight="2pt"/>
          </w:pict>
        </mc:Fallback>
      </mc:AlternateContent>
    </w:r>
  </w:p>
  <w:p w14:paraId="791457E2" w14:textId="77777777" w:rsidR="00F52D73" w:rsidRDefault="00F52D73">
    <w:r w:rsidRPr="00CD2DE2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91457F2" wp14:editId="69C67D36">
              <wp:simplePos x="0" y="0"/>
              <wp:positionH relativeFrom="column">
                <wp:posOffset>-583565</wp:posOffset>
              </wp:positionH>
              <wp:positionV relativeFrom="paragraph">
                <wp:posOffset>238760</wp:posOffset>
              </wp:positionV>
              <wp:extent cx="6906260" cy="224155"/>
              <wp:effectExtent l="0" t="0" r="8890" b="4445"/>
              <wp:wrapNone/>
              <wp:docPr id="18" name="Rectángul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06260" cy="224155"/>
                      </a:xfrm>
                      <a:prstGeom prst="rect">
                        <a:avLst/>
                      </a:prstGeom>
                      <a:solidFill>
                        <a:srgbClr val="1D296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4A2387A" id="Rectángulo 26" o:spid="_x0000_s1026" style="position:absolute;margin-left:-45.95pt;margin-top:18.8pt;width:543.8pt;height:17.6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" fillcolor="#1d2967" stroked="f" strokeweight="2pt"/>
          </w:pict>
        </mc:Fallback>
      </mc:AlternateContent>
    </w:r>
  </w:p>
  <w:p w14:paraId="791457E3" w14:textId="77777777" w:rsidR="00F52D73" w:rsidRDefault="00F52D73"/>
  <w:p w14:paraId="791457E4" w14:textId="77777777" w:rsidR="00F52D73" w:rsidRPr="000445A9" w:rsidRDefault="00F52D73"/>
  <w:p w14:paraId="791457E5" w14:textId="77777777" w:rsidR="00F52D73" w:rsidRDefault="00F52D73"/>
  <w:p w14:paraId="791457E6" w14:textId="77777777" w:rsidR="00F52D73" w:rsidRDefault="00F52D73">
    <w:pPr>
      <w:pStyle w:val="Encabezado"/>
    </w:pPr>
    <w:r w:rsidRPr="007B26A2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91457F4" wp14:editId="1E5770A4">
              <wp:simplePos x="0" y="0"/>
              <wp:positionH relativeFrom="column">
                <wp:posOffset>206548</wp:posOffset>
              </wp:positionH>
              <wp:positionV relativeFrom="paragraph">
                <wp:posOffset>2276841</wp:posOffset>
              </wp:positionV>
              <wp:extent cx="5811520" cy="6431279"/>
              <wp:effectExtent l="0" t="0" r="127318" b="108267"/>
              <wp:wrapNone/>
              <wp:docPr id="33" name="Arco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5811520" cy="6431279"/>
                      </a:xfrm>
                      <a:prstGeom prst="arc">
                        <a:avLst>
                          <a:gd name="adj1" fmla="val 15397357"/>
                          <a:gd name="adj2" fmla="val 365091"/>
                        </a:avLst>
                      </a:prstGeom>
                      <a:noFill/>
                      <a:ln w="215900">
                        <a:solidFill>
                          <a:srgbClr val="E95A0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w14:anchorId="2B040A0F" id="Arco 32" o:spid="_x0000_s1026" style="position:absolute;margin-left:16.25pt;margin-top:179.3pt;width:457.6pt;height:506.4pt;rotation:90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11520,6431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" path="m2166211,105892nsc3152503,-181360,4202680,124638,4933258,912148v631250,680440,949369,1641126,864874,2611824l2905760,3215640,2166211,105892xem2166211,105892nfc3152503,-181360,4202680,124638,4933258,912148v631250,680440,949369,1641126,864874,2611824e" filled="f" strokecolor="#e95a0c" strokeweight="17pt">
              <v:path arrowok="t" o:connecttype="custom" o:connectlocs="2166211,105892;4933258,912148;5798132,3523972" o:connectangles="0,0,0"/>
            </v:shape>
          </w:pict>
        </mc:Fallback>
      </mc:AlternateContent>
    </w:r>
    <w:r>
      <w:rPr>
        <w:rFonts w:cs="Arial"/>
        <w:noProof/>
        <w:sz w:val="24"/>
        <w:szCs w:val="24"/>
        <w:lang w:eastAsia="ca-ES"/>
      </w:rPr>
      <w:drawing>
        <wp:anchor distT="0" distB="0" distL="114300" distR="114300" simplePos="0" relativeHeight="251657728" behindDoc="1" locked="0" layoutInCell="1" allowOverlap="1" wp14:anchorId="791457F6" wp14:editId="5EA4FF3A">
          <wp:simplePos x="0" y="0"/>
          <wp:positionH relativeFrom="column">
            <wp:posOffset>135890</wp:posOffset>
          </wp:positionH>
          <wp:positionV relativeFrom="paragraph">
            <wp:posOffset>1018540</wp:posOffset>
          </wp:positionV>
          <wp:extent cx="5128895" cy="2179320"/>
          <wp:effectExtent l="0" t="0" r="0" b="0"/>
          <wp:wrapTight wrapText="bothSides">
            <wp:wrapPolygon edited="0">
              <wp:start x="4011" y="3776"/>
              <wp:lineTo x="3370" y="4343"/>
              <wp:lineTo x="1925" y="6420"/>
              <wp:lineTo x="1925" y="7175"/>
              <wp:lineTo x="1605" y="8685"/>
              <wp:lineTo x="1444" y="10573"/>
              <wp:lineTo x="1524" y="13217"/>
              <wp:lineTo x="2246" y="16238"/>
              <wp:lineTo x="3851" y="18315"/>
              <wp:lineTo x="5054" y="18315"/>
              <wp:lineTo x="6579" y="16615"/>
              <wp:lineTo x="19896" y="16238"/>
              <wp:lineTo x="20458" y="16049"/>
              <wp:lineTo x="20378" y="7741"/>
              <wp:lineTo x="19255" y="7552"/>
              <wp:lineTo x="6579" y="7175"/>
              <wp:lineTo x="6739" y="6231"/>
              <wp:lineTo x="5776" y="4531"/>
              <wp:lineTo x="4974" y="3776"/>
              <wp:lineTo x="4011" y="3776"/>
            </wp:wrapPolygon>
          </wp:wrapTight>
          <wp:docPr id="1" name="Imagen 1" descr="E:\Documentación y Actas\LOGOS\Logo 14-15\logo_educem+generalitat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Documentación y Actas\LOGOS\Logo 14-15\logo_educem+generalitat-0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28895" cy="2179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63599"/>
    <w:multiLevelType w:val="hybridMultilevel"/>
    <w:tmpl w:val="F22C0A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87D03"/>
    <w:multiLevelType w:val="hybridMultilevel"/>
    <w:tmpl w:val="4DD6A2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6675E"/>
    <w:multiLevelType w:val="multilevel"/>
    <w:tmpl w:val="A2EE10D0"/>
    <w:styleLink w:val="Lista1"/>
    <w:lvl w:ilvl="0">
      <w:numFmt w:val="bullet"/>
      <w:lvlText w:val=""/>
      <w:lvlJc w:val="left"/>
      <w:pPr>
        <w:tabs>
          <w:tab w:val="num" w:pos="567"/>
        </w:tabs>
        <w:ind w:left="567" w:hanging="340"/>
      </w:pPr>
      <w:rPr>
        <w:rFonts w:ascii="Symbol" w:hAnsi="Symbol" w:hint="default"/>
        <w:color w:val="auto"/>
        <w:sz w:val="24"/>
      </w:rPr>
    </w:lvl>
    <w:lvl w:ilvl="1">
      <w:start w:val="1"/>
      <w:numFmt w:val="bullet"/>
      <w:lvlText w:val=""/>
      <w:lvlJc w:val="left"/>
      <w:pPr>
        <w:tabs>
          <w:tab w:val="num" w:pos="907"/>
        </w:tabs>
        <w:ind w:left="907" w:hanging="340"/>
      </w:pPr>
      <w:rPr>
        <w:rFonts w:ascii="Symbol" w:hAnsi="Symbol" w:hint="default"/>
        <w:color w:val="auto"/>
        <w:sz w:val="20"/>
      </w:rPr>
    </w:lvl>
    <w:lvl w:ilvl="2">
      <w:start w:val="1"/>
      <w:numFmt w:val="bullet"/>
      <w:lvlText w:val=""/>
      <w:lvlJc w:val="left"/>
      <w:pPr>
        <w:tabs>
          <w:tab w:val="num" w:pos="1247"/>
        </w:tabs>
        <w:ind w:left="1247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588"/>
        </w:tabs>
        <w:ind w:left="1588" w:hanging="341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28"/>
        </w:tabs>
        <w:ind w:left="1928" w:hanging="34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268"/>
        </w:tabs>
        <w:ind w:left="2268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608"/>
        </w:tabs>
        <w:ind w:left="2608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948"/>
        </w:tabs>
        <w:ind w:left="2948" w:hanging="34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402"/>
        </w:tabs>
        <w:ind w:left="3402" w:hanging="454"/>
      </w:pPr>
      <w:rPr>
        <w:rFonts w:ascii="Wingdings" w:hAnsi="Wingdings" w:hint="default"/>
      </w:rPr>
    </w:lvl>
  </w:abstractNum>
  <w:abstractNum w:abstractNumId="3" w15:restartNumberingAfterBreak="0">
    <w:nsid w:val="401765A6"/>
    <w:multiLevelType w:val="hybridMultilevel"/>
    <w:tmpl w:val="BE2E97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E00B9"/>
    <w:multiLevelType w:val="hybridMultilevel"/>
    <w:tmpl w:val="B254BD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73903"/>
    <w:multiLevelType w:val="hybridMultilevel"/>
    <w:tmpl w:val="179E51A0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CB0960"/>
    <w:multiLevelType w:val="hybridMultilevel"/>
    <w:tmpl w:val="BEFAF9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1F73EA"/>
    <w:multiLevelType w:val="multilevel"/>
    <w:tmpl w:val="363C250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4"/>
  </w:num>
  <w:num w:numId="8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style="v-text-anchor:middle" fillcolor="#fc0" stroke="f">
      <v:fill color="#fc0"/>
      <v:stroke weight="1pt" on="f"/>
      <v:shadow color="silver"/>
      <v:textbox inset="2.31139mm,1.1557mm,2.31139mm,1.1557mm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6D77"/>
    <w:rsid w:val="00005575"/>
    <w:rsid w:val="000076F7"/>
    <w:rsid w:val="00013BE4"/>
    <w:rsid w:val="00015D2E"/>
    <w:rsid w:val="0001695F"/>
    <w:rsid w:val="000202B9"/>
    <w:rsid w:val="00022C17"/>
    <w:rsid w:val="000232EC"/>
    <w:rsid w:val="000252C9"/>
    <w:rsid w:val="000257A4"/>
    <w:rsid w:val="000279D7"/>
    <w:rsid w:val="00031671"/>
    <w:rsid w:val="00036E79"/>
    <w:rsid w:val="00040894"/>
    <w:rsid w:val="00040AB9"/>
    <w:rsid w:val="00041336"/>
    <w:rsid w:val="000415EE"/>
    <w:rsid w:val="0004362D"/>
    <w:rsid w:val="000445A9"/>
    <w:rsid w:val="00045681"/>
    <w:rsid w:val="000463DE"/>
    <w:rsid w:val="00046DC8"/>
    <w:rsid w:val="00046F3C"/>
    <w:rsid w:val="00047AFB"/>
    <w:rsid w:val="000524D0"/>
    <w:rsid w:val="000525E9"/>
    <w:rsid w:val="00052A8E"/>
    <w:rsid w:val="000533C4"/>
    <w:rsid w:val="00053B46"/>
    <w:rsid w:val="000637A0"/>
    <w:rsid w:val="00064553"/>
    <w:rsid w:val="000648EB"/>
    <w:rsid w:val="00064B7D"/>
    <w:rsid w:val="00064F78"/>
    <w:rsid w:val="00065F8B"/>
    <w:rsid w:val="000702C2"/>
    <w:rsid w:val="000713FB"/>
    <w:rsid w:val="00072D4E"/>
    <w:rsid w:val="0007782F"/>
    <w:rsid w:val="000906EF"/>
    <w:rsid w:val="000915E2"/>
    <w:rsid w:val="0009674F"/>
    <w:rsid w:val="00096D24"/>
    <w:rsid w:val="000A35EB"/>
    <w:rsid w:val="000B32E8"/>
    <w:rsid w:val="000B7FEC"/>
    <w:rsid w:val="000C003D"/>
    <w:rsid w:val="000C48DD"/>
    <w:rsid w:val="000C63EA"/>
    <w:rsid w:val="000C6959"/>
    <w:rsid w:val="000D3177"/>
    <w:rsid w:val="000D3A06"/>
    <w:rsid w:val="000E1997"/>
    <w:rsid w:val="000E73ED"/>
    <w:rsid w:val="000E7B70"/>
    <w:rsid w:val="000E7F6B"/>
    <w:rsid w:val="000E7FBD"/>
    <w:rsid w:val="000F0313"/>
    <w:rsid w:val="000F43AA"/>
    <w:rsid w:val="000F6122"/>
    <w:rsid w:val="00101098"/>
    <w:rsid w:val="00102946"/>
    <w:rsid w:val="00102DF7"/>
    <w:rsid w:val="00105528"/>
    <w:rsid w:val="00107A4C"/>
    <w:rsid w:val="00113D4C"/>
    <w:rsid w:val="00114B66"/>
    <w:rsid w:val="00120083"/>
    <w:rsid w:val="00122530"/>
    <w:rsid w:val="00124638"/>
    <w:rsid w:val="00124D94"/>
    <w:rsid w:val="0012568C"/>
    <w:rsid w:val="00126977"/>
    <w:rsid w:val="001277F7"/>
    <w:rsid w:val="0012789D"/>
    <w:rsid w:val="00130695"/>
    <w:rsid w:val="001351E0"/>
    <w:rsid w:val="00135210"/>
    <w:rsid w:val="00135CBB"/>
    <w:rsid w:val="00135F74"/>
    <w:rsid w:val="00136942"/>
    <w:rsid w:val="00136FE3"/>
    <w:rsid w:val="0014018C"/>
    <w:rsid w:val="00140F88"/>
    <w:rsid w:val="0014311D"/>
    <w:rsid w:val="0014338F"/>
    <w:rsid w:val="00143F87"/>
    <w:rsid w:val="00144A41"/>
    <w:rsid w:val="0015362B"/>
    <w:rsid w:val="00154011"/>
    <w:rsid w:val="00154841"/>
    <w:rsid w:val="00155E85"/>
    <w:rsid w:val="001570B0"/>
    <w:rsid w:val="00157432"/>
    <w:rsid w:val="001601C0"/>
    <w:rsid w:val="001602CC"/>
    <w:rsid w:val="00160495"/>
    <w:rsid w:val="0016334E"/>
    <w:rsid w:val="00163A07"/>
    <w:rsid w:val="00164F79"/>
    <w:rsid w:val="00165BB0"/>
    <w:rsid w:val="00170FCF"/>
    <w:rsid w:val="0017205E"/>
    <w:rsid w:val="00172D18"/>
    <w:rsid w:val="00174D27"/>
    <w:rsid w:val="00175B37"/>
    <w:rsid w:val="00176ECB"/>
    <w:rsid w:val="00177CD2"/>
    <w:rsid w:val="00183E72"/>
    <w:rsid w:val="00184083"/>
    <w:rsid w:val="0018732B"/>
    <w:rsid w:val="001910CE"/>
    <w:rsid w:val="0019364B"/>
    <w:rsid w:val="00195714"/>
    <w:rsid w:val="001959AE"/>
    <w:rsid w:val="001A1635"/>
    <w:rsid w:val="001A1F33"/>
    <w:rsid w:val="001A21E1"/>
    <w:rsid w:val="001B3970"/>
    <w:rsid w:val="001B6A4B"/>
    <w:rsid w:val="001C5976"/>
    <w:rsid w:val="001D0094"/>
    <w:rsid w:val="001D0EB2"/>
    <w:rsid w:val="001D226A"/>
    <w:rsid w:val="001D2F7C"/>
    <w:rsid w:val="001D4218"/>
    <w:rsid w:val="001E220B"/>
    <w:rsid w:val="001E2729"/>
    <w:rsid w:val="001E27C6"/>
    <w:rsid w:val="001E4BA5"/>
    <w:rsid w:val="001E583C"/>
    <w:rsid w:val="001E66ED"/>
    <w:rsid w:val="001F0216"/>
    <w:rsid w:val="001F0FA2"/>
    <w:rsid w:val="001F31D6"/>
    <w:rsid w:val="002053A7"/>
    <w:rsid w:val="002056B7"/>
    <w:rsid w:val="002068FD"/>
    <w:rsid w:val="002079A9"/>
    <w:rsid w:val="00210287"/>
    <w:rsid w:val="002108C8"/>
    <w:rsid w:val="002109F3"/>
    <w:rsid w:val="00215249"/>
    <w:rsid w:val="002158FC"/>
    <w:rsid w:val="00215DAC"/>
    <w:rsid w:val="00216342"/>
    <w:rsid w:val="00217E11"/>
    <w:rsid w:val="002221CA"/>
    <w:rsid w:val="00224011"/>
    <w:rsid w:val="002303F9"/>
    <w:rsid w:val="00231F13"/>
    <w:rsid w:val="002334DC"/>
    <w:rsid w:val="002341B1"/>
    <w:rsid w:val="00240CE8"/>
    <w:rsid w:val="002411CD"/>
    <w:rsid w:val="00244941"/>
    <w:rsid w:val="0024565E"/>
    <w:rsid w:val="00251320"/>
    <w:rsid w:val="0025249D"/>
    <w:rsid w:val="002529A1"/>
    <w:rsid w:val="00262928"/>
    <w:rsid w:val="00264E9E"/>
    <w:rsid w:val="00265043"/>
    <w:rsid w:val="00271CF2"/>
    <w:rsid w:val="002741D8"/>
    <w:rsid w:val="00280508"/>
    <w:rsid w:val="00281671"/>
    <w:rsid w:val="002849AE"/>
    <w:rsid w:val="00294BF9"/>
    <w:rsid w:val="002A0D52"/>
    <w:rsid w:val="002A2EF7"/>
    <w:rsid w:val="002A5022"/>
    <w:rsid w:val="002A6E9C"/>
    <w:rsid w:val="002B2286"/>
    <w:rsid w:val="002B5D3C"/>
    <w:rsid w:val="002B68F0"/>
    <w:rsid w:val="002C1163"/>
    <w:rsid w:val="002D0241"/>
    <w:rsid w:val="002D22C3"/>
    <w:rsid w:val="002D3388"/>
    <w:rsid w:val="002D34A8"/>
    <w:rsid w:val="002D3592"/>
    <w:rsid w:val="002D49E7"/>
    <w:rsid w:val="002E118F"/>
    <w:rsid w:val="002E2D70"/>
    <w:rsid w:val="002E5E36"/>
    <w:rsid w:val="002F3D50"/>
    <w:rsid w:val="002F4184"/>
    <w:rsid w:val="002F6C37"/>
    <w:rsid w:val="00301157"/>
    <w:rsid w:val="00301878"/>
    <w:rsid w:val="003022D7"/>
    <w:rsid w:val="0030614A"/>
    <w:rsid w:val="003071AB"/>
    <w:rsid w:val="003114B6"/>
    <w:rsid w:val="0032028E"/>
    <w:rsid w:val="00320B9A"/>
    <w:rsid w:val="00324F9E"/>
    <w:rsid w:val="00325B87"/>
    <w:rsid w:val="0033436E"/>
    <w:rsid w:val="00334743"/>
    <w:rsid w:val="0033524D"/>
    <w:rsid w:val="003361C4"/>
    <w:rsid w:val="0034042D"/>
    <w:rsid w:val="00344001"/>
    <w:rsid w:val="00344470"/>
    <w:rsid w:val="0034727F"/>
    <w:rsid w:val="00357D9D"/>
    <w:rsid w:val="00361BDB"/>
    <w:rsid w:val="00362866"/>
    <w:rsid w:val="00363261"/>
    <w:rsid w:val="003633B6"/>
    <w:rsid w:val="003648B5"/>
    <w:rsid w:val="003663A4"/>
    <w:rsid w:val="003665FD"/>
    <w:rsid w:val="0037730C"/>
    <w:rsid w:val="00380121"/>
    <w:rsid w:val="003833C0"/>
    <w:rsid w:val="0038528C"/>
    <w:rsid w:val="00392FAB"/>
    <w:rsid w:val="00393C20"/>
    <w:rsid w:val="00395119"/>
    <w:rsid w:val="00396601"/>
    <w:rsid w:val="00397673"/>
    <w:rsid w:val="003A2908"/>
    <w:rsid w:val="003A369D"/>
    <w:rsid w:val="003A3721"/>
    <w:rsid w:val="003A6729"/>
    <w:rsid w:val="003B043C"/>
    <w:rsid w:val="003B04F3"/>
    <w:rsid w:val="003B1A87"/>
    <w:rsid w:val="003B2083"/>
    <w:rsid w:val="003B3315"/>
    <w:rsid w:val="003B7DA2"/>
    <w:rsid w:val="003C58F2"/>
    <w:rsid w:val="003C5A6D"/>
    <w:rsid w:val="003D7474"/>
    <w:rsid w:val="003D74DC"/>
    <w:rsid w:val="003E13B5"/>
    <w:rsid w:val="003E4331"/>
    <w:rsid w:val="003E5573"/>
    <w:rsid w:val="003E56C6"/>
    <w:rsid w:val="003F25CE"/>
    <w:rsid w:val="003F4219"/>
    <w:rsid w:val="003F4C9B"/>
    <w:rsid w:val="003F4CAF"/>
    <w:rsid w:val="003F521E"/>
    <w:rsid w:val="003F78CC"/>
    <w:rsid w:val="00400945"/>
    <w:rsid w:val="004009EA"/>
    <w:rsid w:val="00401393"/>
    <w:rsid w:val="00401844"/>
    <w:rsid w:val="004059F2"/>
    <w:rsid w:val="00406B3B"/>
    <w:rsid w:val="00407F39"/>
    <w:rsid w:val="004163F7"/>
    <w:rsid w:val="00417BCE"/>
    <w:rsid w:val="0042002A"/>
    <w:rsid w:val="00420167"/>
    <w:rsid w:val="004208C4"/>
    <w:rsid w:val="00421061"/>
    <w:rsid w:val="004230FF"/>
    <w:rsid w:val="00424D74"/>
    <w:rsid w:val="00425886"/>
    <w:rsid w:val="004266CE"/>
    <w:rsid w:val="00430887"/>
    <w:rsid w:val="0043260A"/>
    <w:rsid w:val="0043528F"/>
    <w:rsid w:val="0043663F"/>
    <w:rsid w:val="004614DD"/>
    <w:rsid w:val="004703AA"/>
    <w:rsid w:val="00471129"/>
    <w:rsid w:val="00471BE9"/>
    <w:rsid w:val="0047324D"/>
    <w:rsid w:val="0047757F"/>
    <w:rsid w:val="004811B7"/>
    <w:rsid w:val="00483DD5"/>
    <w:rsid w:val="004977D6"/>
    <w:rsid w:val="004A11DD"/>
    <w:rsid w:val="004A216C"/>
    <w:rsid w:val="004A33B3"/>
    <w:rsid w:val="004A4148"/>
    <w:rsid w:val="004A4E8A"/>
    <w:rsid w:val="004A5124"/>
    <w:rsid w:val="004A7FDD"/>
    <w:rsid w:val="004B3FF2"/>
    <w:rsid w:val="004B4DAA"/>
    <w:rsid w:val="004B593B"/>
    <w:rsid w:val="004C04E9"/>
    <w:rsid w:val="004C736A"/>
    <w:rsid w:val="004C74B7"/>
    <w:rsid w:val="004D124C"/>
    <w:rsid w:val="004D2F78"/>
    <w:rsid w:val="004D2FA1"/>
    <w:rsid w:val="004D2FDF"/>
    <w:rsid w:val="004D4206"/>
    <w:rsid w:val="004D4D7A"/>
    <w:rsid w:val="004E02BE"/>
    <w:rsid w:val="004E15BB"/>
    <w:rsid w:val="004E7592"/>
    <w:rsid w:val="004F278F"/>
    <w:rsid w:val="004F4FDC"/>
    <w:rsid w:val="00502F90"/>
    <w:rsid w:val="00507CB6"/>
    <w:rsid w:val="00515D1C"/>
    <w:rsid w:val="005169E0"/>
    <w:rsid w:val="005205D9"/>
    <w:rsid w:val="00520944"/>
    <w:rsid w:val="00523C12"/>
    <w:rsid w:val="00524365"/>
    <w:rsid w:val="00524A4A"/>
    <w:rsid w:val="005269BC"/>
    <w:rsid w:val="0053392D"/>
    <w:rsid w:val="005412D7"/>
    <w:rsid w:val="00550A91"/>
    <w:rsid w:val="00551620"/>
    <w:rsid w:val="00560D6A"/>
    <w:rsid w:val="00561645"/>
    <w:rsid w:val="00562E85"/>
    <w:rsid w:val="005633A3"/>
    <w:rsid w:val="0056376C"/>
    <w:rsid w:val="00564B5A"/>
    <w:rsid w:val="00570F82"/>
    <w:rsid w:val="005750A6"/>
    <w:rsid w:val="00575B96"/>
    <w:rsid w:val="005805D4"/>
    <w:rsid w:val="00580A85"/>
    <w:rsid w:val="005919C2"/>
    <w:rsid w:val="00593118"/>
    <w:rsid w:val="005A2F8C"/>
    <w:rsid w:val="005A36AE"/>
    <w:rsid w:val="005A40D6"/>
    <w:rsid w:val="005A43DB"/>
    <w:rsid w:val="005A49A6"/>
    <w:rsid w:val="005A7B32"/>
    <w:rsid w:val="005B11DB"/>
    <w:rsid w:val="005B2730"/>
    <w:rsid w:val="005B38B7"/>
    <w:rsid w:val="005B5D3B"/>
    <w:rsid w:val="005C33F2"/>
    <w:rsid w:val="005C708D"/>
    <w:rsid w:val="005D6041"/>
    <w:rsid w:val="005E4E68"/>
    <w:rsid w:val="005F07CB"/>
    <w:rsid w:val="005F1C8B"/>
    <w:rsid w:val="005F2ED4"/>
    <w:rsid w:val="005F4A68"/>
    <w:rsid w:val="005F72FD"/>
    <w:rsid w:val="0060292E"/>
    <w:rsid w:val="0060559E"/>
    <w:rsid w:val="006079A3"/>
    <w:rsid w:val="006109BC"/>
    <w:rsid w:val="006130F6"/>
    <w:rsid w:val="00613632"/>
    <w:rsid w:val="00616AB7"/>
    <w:rsid w:val="006174C7"/>
    <w:rsid w:val="00620336"/>
    <w:rsid w:val="00624028"/>
    <w:rsid w:val="00626824"/>
    <w:rsid w:val="006272C6"/>
    <w:rsid w:val="006279A4"/>
    <w:rsid w:val="0063150F"/>
    <w:rsid w:val="00631BF1"/>
    <w:rsid w:val="00632BB6"/>
    <w:rsid w:val="006346A8"/>
    <w:rsid w:val="00634E8F"/>
    <w:rsid w:val="00643296"/>
    <w:rsid w:val="00643478"/>
    <w:rsid w:val="006436B8"/>
    <w:rsid w:val="00646CF9"/>
    <w:rsid w:val="00652841"/>
    <w:rsid w:val="00652927"/>
    <w:rsid w:val="00653A7C"/>
    <w:rsid w:val="00655EAF"/>
    <w:rsid w:val="00656B9F"/>
    <w:rsid w:val="006578FF"/>
    <w:rsid w:val="00663176"/>
    <w:rsid w:val="00665945"/>
    <w:rsid w:val="006740B3"/>
    <w:rsid w:val="00677660"/>
    <w:rsid w:val="0068037F"/>
    <w:rsid w:val="00682633"/>
    <w:rsid w:val="00683906"/>
    <w:rsid w:val="0068393C"/>
    <w:rsid w:val="00685F31"/>
    <w:rsid w:val="00687255"/>
    <w:rsid w:val="00693228"/>
    <w:rsid w:val="0069436C"/>
    <w:rsid w:val="00694DBC"/>
    <w:rsid w:val="00695BAA"/>
    <w:rsid w:val="006A078F"/>
    <w:rsid w:val="006A1BF0"/>
    <w:rsid w:val="006A203F"/>
    <w:rsid w:val="006A4F26"/>
    <w:rsid w:val="006A6756"/>
    <w:rsid w:val="006B0688"/>
    <w:rsid w:val="006B0C54"/>
    <w:rsid w:val="006B6BAC"/>
    <w:rsid w:val="006B75F4"/>
    <w:rsid w:val="006B7B52"/>
    <w:rsid w:val="006B7C23"/>
    <w:rsid w:val="006C1E5F"/>
    <w:rsid w:val="006C3ED4"/>
    <w:rsid w:val="006C49FC"/>
    <w:rsid w:val="006C4F53"/>
    <w:rsid w:val="006C56CE"/>
    <w:rsid w:val="006C5F2E"/>
    <w:rsid w:val="006C65AF"/>
    <w:rsid w:val="006D01DA"/>
    <w:rsid w:val="006D2DB1"/>
    <w:rsid w:val="006D5E7A"/>
    <w:rsid w:val="006D6046"/>
    <w:rsid w:val="006D7EE8"/>
    <w:rsid w:val="006E181A"/>
    <w:rsid w:val="006E4B1F"/>
    <w:rsid w:val="006E61E7"/>
    <w:rsid w:val="006E6BD6"/>
    <w:rsid w:val="006E7536"/>
    <w:rsid w:val="006E790E"/>
    <w:rsid w:val="006E7F1D"/>
    <w:rsid w:val="006F3595"/>
    <w:rsid w:val="006F35B7"/>
    <w:rsid w:val="006F7B24"/>
    <w:rsid w:val="00700C03"/>
    <w:rsid w:val="0070197B"/>
    <w:rsid w:val="00704F5D"/>
    <w:rsid w:val="00715904"/>
    <w:rsid w:val="007160F7"/>
    <w:rsid w:val="0071612D"/>
    <w:rsid w:val="00720E25"/>
    <w:rsid w:val="0072256A"/>
    <w:rsid w:val="00722588"/>
    <w:rsid w:val="00722B04"/>
    <w:rsid w:val="007232B1"/>
    <w:rsid w:val="00723876"/>
    <w:rsid w:val="00727C78"/>
    <w:rsid w:val="00730367"/>
    <w:rsid w:val="00730EF4"/>
    <w:rsid w:val="0073237D"/>
    <w:rsid w:val="00734257"/>
    <w:rsid w:val="007370CE"/>
    <w:rsid w:val="007371B2"/>
    <w:rsid w:val="00740FE8"/>
    <w:rsid w:val="007418F4"/>
    <w:rsid w:val="00742437"/>
    <w:rsid w:val="00742725"/>
    <w:rsid w:val="00747EF2"/>
    <w:rsid w:val="00750AD8"/>
    <w:rsid w:val="0075143C"/>
    <w:rsid w:val="007519B9"/>
    <w:rsid w:val="00751DB2"/>
    <w:rsid w:val="00752BA3"/>
    <w:rsid w:val="00754455"/>
    <w:rsid w:val="007554F2"/>
    <w:rsid w:val="007559B7"/>
    <w:rsid w:val="00762938"/>
    <w:rsid w:val="00763387"/>
    <w:rsid w:val="007650F5"/>
    <w:rsid w:val="00766118"/>
    <w:rsid w:val="00766226"/>
    <w:rsid w:val="0076753A"/>
    <w:rsid w:val="007717BD"/>
    <w:rsid w:val="00773B3C"/>
    <w:rsid w:val="00775922"/>
    <w:rsid w:val="007770B2"/>
    <w:rsid w:val="007802C4"/>
    <w:rsid w:val="007864CA"/>
    <w:rsid w:val="007902F5"/>
    <w:rsid w:val="00790A15"/>
    <w:rsid w:val="00790F7F"/>
    <w:rsid w:val="00795D55"/>
    <w:rsid w:val="00797EFA"/>
    <w:rsid w:val="007A2F15"/>
    <w:rsid w:val="007A44A8"/>
    <w:rsid w:val="007A651C"/>
    <w:rsid w:val="007B26A2"/>
    <w:rsid w:val="007B39A5"/>
    <w:rsid w:val="007C6D77"/>
    <w:rsid w:val="007D1E19"/>
    <w:rsid w:val="007D260F"/>
    <w:rsid w:val="007D464D"/>
    <w:rsid w:val="007D5AB1"/>
    <w:rsid w:val="007D6CDA"/>
    <w:rsid w:val="007E12F3"/>
    <w:rsid w:val="007E308F"/>
    <w:rsid w:val="007E7EF8"/>
    <w:rsid w:val="007F01CB"/>
    <w:rsid w:val="007F0F6A"/>
    <w:rsid w:val="007F27D3"/>
    <w:rsid w:val="007F3357"/>
    <w:rsid w:val="007F7ED0"/>
    <w:rsid w:val="00811F6A"/>
    <w:rsid w:val="008129D6"/>
    <w:rsid w:val="0081527D"/>
    <w:rsid w:val="008202CA"/>
    <w:rsid w:val="0082129C"/>
    <w:rsid w:val="00821347"/>
    <w:rsid w:val="00821CA7"/>
    <w:rsid w:val="008221A3"/>
    <w:rsid w:val="00822C4A"/>
    <w:rsid w:val="00824327"/>
    <w:rsid w:val="008261E9"/>
    <w:rsid w:val="00826AD5"/>
    <w:rsid w:val="0082788C"/>
    <w:rsid w:val="008316FA"/>
    <w:rsid w:val="00832BB7"/>
    <w:rsid w:val="008337C5"/>
    <w:rsid w:val="008349F6"/>
    <w:rsid w:val="0083551A"/>
    <w:rsid w:val="00840C15"/>
    <w:rsid w:val="00841D3A"/>
    <w:rsid w:val="00842E54"/>
    <w:rsid w:val="0085071E"/>
    <w:rsid w:val="00852885"/>
    <w:rsid w:val="00856811"/>
    <w:rsid w:val="00860677"/>
    <w:rsid w:val="0086299A"/>
    <w:rsid w:val="0086377F"/>
    <w:rsid w:val="00863975"/>
    <w:rsid w:val="0086529B"/>
    <w:rsid w:val="00875DF1"/>
    <w:rsid w:val="00881855"/>
    <w:rsid w:val="008818A5"/>
    <w:rsid w:val="00886450"/>
    <w:rsid w:val="0088673F"/>
    <w:rsid w:val="008869D7"/>
    <w:rsid w:val="0089401F"/>
    <w:rsid w:val="00894376"/>
    <w:rsid w:val="00896C3E"/>
    <w:rsid w:val="008A1925"/>
    <w:rsid w:val="008A288C"/>
    <w:rsid w:val="008A6C54"/>
    <w:rsid w:val="008A797E"/>
    <w:rsid w:val="008B4E4D"/>
    <w:rsid w:val="008C6B43"/>
    <w:rsid w:val="008D37D9"/>
    <w:rsid w:val="008E2317"/>
    <w:rsid w:val="008E752F"/>
    <w:rsid w:val="008F156C"/>
    <w:rsid w:val="008F2CF8"/>
    <w:rsid w:val="008F4DFE"/>
    <w:rsid w:val="008F5A88"/>
    <w:rsid w:val="008F71EA"/>
    <w:rsid w:val="009010E6"/>
    <w:rsid w:val="00901CF4"/>
    <w:rsid w:val="009144B2"/>
    <w:rsid w:val="009147A9"/>
    <w:rsid w:val="009170B1"/>
    <w:rsid w:val="00920722"/>
    <w:rsid w:val="00922C9E"/>
    <w:rsid w:val="00923454"/>
    <w:rsid w:val="00924620"/>
    <w:rsid w:val="00925B95"/>
    <w:rsid w:val="0093041D"/>
    <w:rsid w:val="00930C95"/>
    <w:rsid w:val="00934AA9"/>
    <w:rsid w:val="00935050"/>
    <w:rsid w:val="00943763"/>
    <w:rsid w:val="00950436"/>
    <w:rsid w:val="009535D5"/>
    <w:rsid w:val="00953865"/>
    <w:rsid w:val="009538AA"/>
    <w:rsid w:val="00953A95"/>
    <w:rsid w:val="00962E78"/>
    <w:rsid w:val="009651CD"/>
    <w:rsid w:val="00970317"/>
    <w:rsid w:val="009724D4"/>
    <w:rsid w:val="009727A4"/>
    <w:rsid w:val="00973326"/>
    <w:rsid w:val="00975C61"/>
    <w:rsid w:val="00975E98"/>
    <w:rsid w:val="009762B8"/>
    <w:rsid w:val="009809DE"/>
    <w:rsid w:val="00984726"/>
    <w:rsid w:val="009848D4"/>
    <w:rsid w:val="009855DA"/>
    <w:rsid w:val="00990FF0"/>
    <w:rsid w:val="00992BB5"/>
    <w:rsid w:val="00992D57"/>
    <w:rsid w:val="009947CC"/>
    <w:rsid w:val="009979B7"/>
    <w:rsid w:val="009A7DE2"/>
    <w:rsid w:val="009B046F"/>
    <w:rsid w:val="009B25E2"/>
    <w:rsid w:val="009B36B0"/>
    <w:rsid w:val="009C09EC"/>
    <w:rsid w:val="009D1E7D"/>
    <w:rsid w:val="009D4C58"/>
    <w:rsid w:val="009E4E29"/>
    <w:rsid w:val="009E67BF"/>
    <w:rsid w:val="009E6D5D"/>
    <w:rsid w:val="009F18AB"/>
    <w:rsid w:val="009F1C0F"/>
    <w:rsid w:val="009F2369"/>
    <w:rsid w:val="009F2759"/>
    <w:rsid w:val="009F5134"/>
    <w:rsid w:val="009F5C13"/>
    <w:rsid w:val="009F7525"/>
    <w:rsid w:val="00A0411E"/>
    <w:rsid w:val="00A0769A"/>
    <w:rsid w:val="00A079DB"/>
    <w:rsid w:val="00A10C40"/>
    <w:rsid w:val="00A10E54"/>
    <w:rsid w:val="00A11734"/>
    <w:rsid w:val="00A11884"/>
    <w:rsid w:val="00A12F01"/>
    <w:rsid w:val="00A152FA"/>
    <w:rsid w:val="00A219BF"/>
    <w:rsid w:val="00A22ABD"/>
    <w:rsid w:val="00A237CC"/>
    <w:rsid w:val="00A24442"/>
    <w:rsid w:val="00A25D93"/>
    <w:rsid w:val="00A25DDA"/>
    <w:rsid w:val="00A269B3"/>
    <w:rsid w:val="00A270FB"/>
    <w:rsid w:val="00A30716"/>
    <w:rsid w:val="00A31B08"/>
    <w:rsid w:val="00A33570"/>
    <w:rsid w:val="00A3432E"/>
    <w:rsid w:val="00A36CEB"/>
    <w:rsid w:val="00A37099"/>
    <w:rsid w:val="00A427C6"/>
    <w:rsid w:val="00A43135"/>
    <w:rsid w:val="00A4566E"/>
    <w:rsid w:val="00A4639C"/>
    <w:rsid w:val="00A4659D"/>
    <w:rsid w:val="00A473DB"/>
    <w:rsid w:val="00A47F14"/>
    <w:rsid w:val="00A604B7"/>
    <w:rsid w:val="00A60FA6"/>
    <w:rsid w:val="00A6344B"/>
    <w:rsid w:val="00A706A9"/>
    <w:rsid w:val="00A70E4E"/>
    <w:rsid w:val="00A71160"/>
    <w:rsid w:val="00A72F86"/>
    <w:rsid w:val="00A75B9F"/>
    <w:rsid w:val="00A75CBB"/>
    <w:rsid w:val="00A7742B"/>
    <w:rsid w:val="00A81C6E"/>
    <w:rsid w:val="00A86B1F"/>
    <w:rsid w:val="00A86E9D"/>
    <w:rsid w:val="00A8783B"/>
    <w:rsid w:val="00A9046C"/>
    <w:rsid w:val="00A97CBC"/>
    <w:rsid w:val="00AA5DA7"/>
    <w:rsid w:val="00AA6929"/>
    <w:rsid w:val="00AA7249"/>
    <w:rsid w:val="00AB3DDF"/>
    <w:rsid w:val="00AB5F96"/>
    <w:rsid w:val="00AB73F6"/>
    <w:rsid w:val="00AC483B"/>
    <w:rsid w:val="00AC48C4"/>
    <w:rsid w:val="00AC617F"/>
    <w:rsid w:val="00AD1A87"/>
    <w:rsid w:val="00AD2037"/>
    <w:rsid w:val="00AD278D"/>
    <w:rsid w:val="00AD3666"/>
    <w:rsid w:val="00AD587D"/>
    <w:rsid w:val="00AD7470"/>
    <w:rsid w:val="00AE1809"/>
    <w:rsid w:val="00AE5B37"/>
    <w:rsid w:val="00AF03C4"/>
    <w:rsid w:val="00AF0562"/>
    <w:rsid w:val="00AF0DFB"/>
    <w:rsid w:val="00AF15B1"/>
    <w:rsid w:val="00B021B3"/>
    <w:rsid w:val="00B02E9D"/>
    <w:rsid w:val="00B109A7"/>
    <w:rsid w:val="00B14CCB"/>
    <w:rsid w:val="00B213D5"/>
    <w:rsid w:val="00B23C1E"/>
    <w:rsid w:val="00B2452E"/>
    <w:rsid w:val="00B2488A"/>
    <w:rsid w:val="00B32A47"/>
    <w:rsid w:val="00B35922"/>
    <w:rsid w:val="00B3725C"/>
    <w:rsid w:val="00B37951"/>
    <w:rsid w:val="00B42960"/>
    <w:rsid w:val="00B44124"/>
    <w:rsid w:val="00B45700"/>
    <w:rsid w:val="00B459C9"/>
    <w:rsid w:val="00B45F9A"/>
    <w:rsid w:val="00B463FA"/>
    <w:rsid w:val="00B47B07"/>
    <w:rsid w:val="00B51F28"/>
    <w:rsid w:val="00B53213"/>
    <w:rsid w:val="00B53F8A"/>
    <w:rsid w:val="00B546D0"/>
    <w:rsid w:val="00B570B0"/>
    <w:rsid w:val="00B57B7B"/>
    <w:rsid w:val="00B60CF2"/>
    <w:rsid w:val="00B63070"/>
    <w:rsid w:val="00B65881"/>
    <w:rsid w:val="00B663FF"/>
    <w:rsid w:val="00B67318"/>
    <w:rsid w:val="00B67BB2"/>
    <w:rsid w:val="00B71DD5"/>
    <w:rsid w:val="00B76295"/>
    <w:rsid w:val="00B7655B"/>
    <w:rsid w:val="00B77363"/>
    <w:rsid w:val="00B81B00"/>
    <w:rsid w:val="00B83E1F"/>
    <w:rsid w:val="00B909E9"/>
    <w:rsid w:val="00BA0258"/>
    <w:rsid w:val="00BA238F"/>
    <w:rsid w:val="00BA3EF1"/>
    <w:rsid w:val="00BA6327"/>
    <w:rsid w:val="00BA6977"/>
    <w:rsid w:val="00BB4169"/>
    <w:rsid w:val="00BB4403"/>
    <w:rsid w:val="00BB5A02"/>
    <w:rsid w:val="00BB63D5"/>
    <w:rsid w:val="00BC1ADE"/>
    <w:rsid w:val="00BC23C7"/>
    <w:rsid w:val="00BC315C"/>
    <w:rsid w:val="00BD1A0A"/>
    <w:rsid w:val="00BD2407"/>
    <w:rsid w:val="00BD4A21"/>
    <w:rsid w:val="00BE0166"/>
    <w:rsid w:val="00BE518F"/>
    <w:rsid w:val="00BE6632"/>
    <w:rsid w:val="00BE69F5"/>
    <w:rsid w:val="00BF552D"/>
    <w:rsid w:val="00BF5560"/>
    <w:rsid w:val="00BF7140"/>
    <w:rsid w:val="00C032EE"/>
    <w:rsid w:val="00C03BC0"/>
    <w:rsid w:val="00C068FB"/>
    <w:rsid w:val="00C13F13"/>
    <w:rsid w:val="00C16FE2"/>
    <w:rsid w:val="00C212C9"/>
    <w:rsid w:val="00C22CE9"/>
    <w:rsid w:val="00C270E6"/>
    <w:rsid w:val="00C27F47"/>
    <w:rsid w:val="00C31D32"/>
    <w:rsid w:val="00C3420B"/>
    <w:rsid w:val="00C35CA6"/>
    <w:rsid w:val="00C4110D"/>
    <w:rsid w:val="00C412E4"/>
    <w:rsid w:val="00C47A94"/>
    <w:rsid w:val="00C5072E"/>
    <w:rsid w:val="00C5213A"/>
    <w:rsid w:val="00C533D4"/>
    <w:rsid w:val="00C55F4D"/>
    <w:rsid w:val="00C56BC4"/>
    <w:rsid w:val="00C57F72"/>
    <w:rsid w:val="00C621F4"/>
    <w:rsid w:val="00C64D16"/>
    <w:rsid w:val="00C70391"/>
    <w:rsid w:val="00C7213B"/>
    <w:rsid w:val="00C7309D"/>
    <w:rsid w:val="00C74FFA"/>
    <w:rsid w:val="00C752BF"/>
    <w:rsid w:val="00C7713B"/>
    <w:rsid w:val="00C82616"/>
    <w:rsid w:val="00C856E9"/>
    <w:rsid w:val="00C858C9"/>
    <w:rsid w:val="00C863D8"/>
    <w:rsid w:val="00C87F58"/>
    <w:rsid w:val="00C90741"/>
    <w:rsid w:val="00C94A7F"/>
    <w:rsid w:val="00C94C23"/>
    <w:rsid w:val="00C95E22"/>
    <w:rsid w:val="00C96F5C"/>
    <w:rsid w:val="00CA0A6E"/>
    <w:rsid w:val="00CA1AE9"/>
    <w:rsid w:val="00CB01C6"/>
    <w:rsid w:val="00CB3054"/>
    <w:rsid w:val="00CB37C8"/>
    <w:rsid w:val="00CB69DB"/>
    <w:rsid w:val="00CB7A3C"/>
    <w:rsid w:val="00CB7B63"/>
    <w:rsid w:val="00CC0A19"/>
    <w:rsid w:val="00CC22E4"/>
    <w:rsid w:val="00CC2DA5"/>
    <w:rsid w:val="00CC2EAD"/>
    <w:rsid w:val="00CC48C5"/>
    <w:rsid w:val="00CD000A"/>
    <w:rsid w:val="00CD2B29"/>
    <w:rsid w:val="00CD2DE2"/>
    <w:rsid w:val="00CD7775"/>
    <w:rsid w:val="00CE45B4"/>
    <w:rsid w:val="00CE51B6"/>
    <w:rsid w:val="00CE7149"/>
    <w:rsid w:val="00CE75FD"/>
    <w:rsid w:val="00D00BDF"/>
    <w:rsid w:val="00D01B00"/>
    <w:rsid w:val="00D03D4B"/>
    <w:rsid w:val="00D04965"/>
    <w:rsid w:val="00D06F06"/>
    <w:rsid w:val="00D141DF"/>
    <w:rsid w:val="00D14B4E"/>
    <w:rsid w:val="00D16132"/>
    <w:rsid w:val="00D2224D"/>
    <w:rsid w:val="00D22439"/>
    <w:rsid w:val="00D225BE"/>
    <w:rsid w:val="00D22F40"/>
    <w:rsid w:val="00D24333"/>
    <w:rsid w:val="00D311F3"/>
    <w:rsid w:val="00D3423C"/>
    <w:rsid w:val="00D345A3"/>
    <w:rsid w:val="00D366C7"/>
    <w:rsid w:val="00D368C1"/>
    <w:rsid w:val="00D42F2D"/>
    <w:rsid w:val="00D44CF0"/>
    <w:rsid w:val="00D45154"/>
    <w:rsid w:val="00D515F6"/>
    <w:rsid w:val="00D52649"/>
    <w:rsid w:val="00D575A8"/>
    <w:rsid w:val="00D60B2D"/>
    <w:rsid w:val="00D66C47"/>
    <w:rsid w:val="00D67069"/>
    <w:rsid w:val="00D678A9"/>
    <w:rsid w:val="00D704D7"/>
    <w:rsid w:val="00D734DF"/>
    <w:rsid w:val="00D73D17"/>
    <w:rsid w:val="00D759A9"/>
    <w:rsid w:val="00D770A4"/>
    <w:rsid w:val="00D77260"/>
    <w:rsid w:val="00D77556"/>
    <w:rsid w:val="00D80B5A"/>
    <w:rsid w:val="00D843BC"/>
    <w:rsid w:val="00D8590D"/>
    <w:rsid w:val="00D920E6"/>
    <w:rsid w:val="00D93775"/>
    <w:rsid w:val="00D966EE"/>
    <w:rsid w:val="00D9681A"/>
    <w:rsid w:val="00DA03EB"/>
    <w:rsid w:val="00DA4718"/>
    <w:rsid w:val="00DA5C31"/>
    <w:rsid w:val="00DA7D5D"/>
    <w:rsid w:val="00DB0118"/>
    <w:rsid w:val="00DB12C3"/>
    <w:rsid w:val="00DB3D30"/>
    <w:rsid w:val="00DB3D97"/>
    <w:rsid w:val="00DC0B05"/>
    <w:rsid w:val="00DC237C"/>
    <w:rsid w:val="00DC386D"/>
    <w:rsid w:val="00DC7D8F"/>
    <w:rsid w:val="00DD6CB8"/>
    <w:rsid w:val="00DE5308"/>
    <w:rsid w:val="00DF0C23"/>
    <w:rsid w:val="00DF2355"/>
    <w:rsid w:val="00DF254B"/>
    <w:rsid w:val="00DF5400"/>
    <w:rsid w:val="00E00EFB"/>
    <w:rsid w:val="00E0106B"/>
    <w:rsid w:val="00E0209A"/>
    <w:rsid w:val="00E03478"/>
    <w:rsid w:val="00E056B2"/>
    <w:rsid w:val="00E0644B"/>
    <w:rsid w:val="00E11DBC"/>
    <w:rsid w:val="00E14555"/>
    <w:rsid w:val="00E176B5"/>
    <w:rsid w:val="00E1773E"/>
    <w:rsid w:val="00E17C4F"/>
    <w:rsid w:val="00E21D4C"/>
    <w:rsid w:val="00E2393B"/>
    <w:rsid w:val="00E31BE2"/>
    <w:rsid w:val="00E325DC"/>
    <w:rsid w:val="00E33834"/>
    <w:rsid w:val="00E33A27"/>
    <w:rsid w:val="00E368B2"/>
    <w:rsid w:val="00E37E69"/>
    <w:rsid w:val="00E403BF"/>
    <w:rsid w:val="00E40BEE"/>
    <w:rsid w:val="00E40C1E"/>
    <w:rsid w:val="00E42045"/>
    <w:rsid w:val="00E42B6B"/>
    <w:rsid w:val="00E562B3"/>
    <w:rsid w:val="00E63065"/>
    <w:rsid w:val="00E640A8"/>
    <w:rsid w:val="00E71490"/>
    <w:rsid w:val="00E718BB"/>
    <w:rsid w:val="00E71C51"/>
    <w:rsid w:val="00E74CFE"/>
    <w:rsid w:val="00E75986"/>
    <w:rsid w:val="00E75E2A"/>
    <w:rsid w:val="00E760DA"/>
    <w:rsid w:val="00E81D41"/>
    <w:rsid w:val="00E82180"/>
    <w:rsid w:val="00E84470"/>
    <w:rsid w:val="00E86829"/>
    <w:rsid w:val="00E86DA7"/>
    <w:rsid w:val="00E918E2"/>
    <w:rsid w:val="00E932CB"/>
    <w:rsid w:val="00EA6836"/>
    <w:rsid w:val="00EA6D5E"/>
    <w:rsid w:val="00EA730C"/>
    <w:rsid w:val="00EB1108"/>
    <w:rsid w:val="00EB14E1"/>
    <w:rsid w:val="00EB16E3"/>
    <w:rsid w:val="00EC06DF"/>
    <w:rsid w:val="00EC0C20"/>
    <w:rsid w:val="00EC1B5C"/>
    <w:rsid w:val="00EC2DF4"/>
    <w:rsid w:val="00EC4DCD"/>
    <w:rsid w:val="00EC4DFC"/>
    <w:rsid w:val="00EC6C6C"/>
    <w:rsid w:val="00EC7913"/>
    <w:rsid w:val="00ED1953"/>
    <w:rsid w:val="00ED3813"/>
    <w:rsid w:val="00ED6B67"/>
    <w:rsid w:val="00EE5A54"/>
    <w:rsid w:val="00EE671A"/>
    <w:rsid w:val="00EF1274"/>
    <w:rsid w:val="00EF473B"/>
    <w:rsid w:val="00F0174D"/>
    <w:rsid w:val="00F03CA6"/>
    <w:rsid w:val="00F047F8"/>
    <w:rsid w:val="00F057AE"/>
    <w:rsid w:val="00F0646C"/>
    <w:rsid w:val="00F06610"/>
    <w:rsid w:val="00F07572"/>
    <w:rsid w:val="00F07938"/>
    <w:rsid w:val="00F07EAD"/>
    <w:rsid w:val="00F10EF4"/>
    <w:rsid w:val="00F13E9C"/>
    <w:rsid w:val="00F17C7E"/>
    <w:rsid w:val="00F217FC"/>
    <w:rsid w:val="00F24893"/>
    <w:rsid w:val="00F26421"/>
    <w:rsid w:val="00F27615"/>
    <w:rsid w:val="00F27972"/>
    <w:rsid w:val="00F31262"/>
    <w:rsid w:val="00F319F9"/>
    <w:rsid w:val="00F3363E"/>
    <w:rsid w:val="00F448D6"/>
    <w:rsid w:val="00F44FCB"/>
    <w:rsid w:val="00F507DC"/>
    <w:rsid w:val="00F521E8"/>
    <w:rsid w:val="00F52D73"/>
    <w:rsid w:val="00F57454"/>
    <w:rsid w:val="00F57601"/>
    <w:rsid w:val="00F61763"/>
    <w:rsid w:val="00F6325A"/>
    <w:rsid w:val="00F63EDF"/>
    <w:rsid w:val="00F64FA7"/>
    <w:rsid w:val="00F65474"/>
    <w:rsid w:val="00F65C0A"/>
    <w:rsid w:val="00F66249"/>
    <w:rsid w:val="00F72EF7"/>
    <w:rsid w:val="00F73767"/>
    <w:rsid w:val="00F75C67"/>
    <w:rsid w:val="00F7616C"/>
    <w:rsid w:val="00F92F34"/>
    <w:rsid w:val="00F93432"/>
    <w:rsid w:val="00F93C8A"/>
    <w:rsid w:val="00F940E9"/>
    <w:rsid w:val="00F97C1E"/>
    <w:rsid w:val="00FA4341"/>
    <w:rsid w:val="00FB226C"/>
    <w:rsid w:val="00FB2F21"/>
    <w:rsid w:val="00FB30C9"/>
    <w:rsid w:val="00FB3F64"/>
    <w:rsid w:val="00FC0381"/>
    <w:rsid w:val="00FC3AEE"/>
    <w:rsid w:val="00FC409A"/>
    <w:rsid w:val="00FC57AE"/>
    <w:rsid w:val="00FC5880"/>
    <w:rsid w:val="00FC6023"/>
    <w:rsid w:val="00FD0365"/>
    <w:rsid w:val="00FD3123"/>
    <w:rsid w:val="00FD7A2F"/>
    <w:rsid w:val="00FE1442"/>
    <w:rsid w:val="00FE713E"/>
    <w:rsid w:val="00FF0CE1"/>
    <w:rsid w:val="00FF2897"/>
    <w:rsid w:val="00FF3619"/>
    <w:rsid w:val="00FF47D6"/>
    <w:rsid w:val="00FF51EF"/>
    <w:rsid w:val="00FF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 fillcolor="#fc0" stroke="f">
      <v:fill color="#fc0"/>
      <v:stroke weight="1pt" on="f"/>
      <v:shadow color="silver"/>
      <v:textbox inset="2.31139mm,1.1557mm,2.31139mm,1.1557mm"/>
    </o:shapedefaults>
    <o:shapelayout v:ext="edit">
      <o:idmap v:ext="edit" data="1"/>
    </o:shapelayout>
  </w:shapeDefaults>
  <w:decimalSymbol w:val=","/>
  <w:listSeparator w:val=";"/>
  <w14:docId w14:val="7914579C"/>
  <w15:docId w15:val="{6281CADF-83D5-4030-A3A9-3235D17EF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9674F"/>
    <w:pPr>
      <w:spacing w:line="360" w:lineRule="auto"/>
      <w:jc w:val="both"/>
    </w:pPr>
    <w:rPr>
      <w:rFonts w:asciiTheme="minorHAnsi" w:hAnsiTheme="minorHAnsi"/>
      <w:sz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E03478"/>
    <w:pPr>
      <w:keepNext/>
      <w:pageBreakBefore/>
      <w:numPr>
        <w:numId w:val="1"/>
      </w:numPr>
      <w:spacing w:after="240"/>
      <w:ind w:left="431" w:hanging="431"/>
      <w:outlineLvl w:val="0"/>
    </w:pPr>
    <w:rPr>
      <w:b/>
      <w:caps/>
      <w:color w:val="1F2A6A"/>
      <w:kern w:val="28"/>
      <w:sz w:val="28"/>
    </w:rPr>
  </w:style>
  <w:style w:type="paragraph" w:styleId="Ttulo2">
    <w:name w:val="heading 2"/>
    <w:basedOn w:val="Normal"/>
    <w:next w:val="Normal"/>
    <w:link w:val="Ttulo2Car"/>
    <w:qFormat/>
    <w:rsid w:val="00CA1AE9"/>
    <w:pPr>
      <w:keepNext/>
      <w:numPr>
        <w:ilvl w:val="1"/>
        <w:numId w:val="1"/>
      </w:numPr>
      <w:spacing w:before="360" w:after="240"/>
      <w:outlineLvl w:val="1"/>
    </w:pPr>
    <w:rPr>
      <w:b/>
      <w:smallCaps/>
      <w:color w:val="000000" w:themeColor="text1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360" w:after="240"/>
      <w:outlineLvl w:val="2"/>
    </w:pPr>
    <w:rPr>
      <w:i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i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Lista1">
    <w:name w:val="Lista1"/>
    <w:basedOn w:val="Sinlista"/>
    <w:rsid w:val="002B68F0"/>
    <w:pPr>
      <w:numPr>
        <w:numId w:val="2"/>
      </w:numPr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ndice1">
    <w:name w:val="index 1"/>
    <w:basedOn w:val="Normal"/>
    <w:next w:val="Normal"/>
    <w:autoRedefine/>
    <w:semiHidden/>
    <w:pPr>
      <w:ind w:left="240" w:hanging="240"/>
    </w:pPr>
    <w:rPr>
      <w:rFonts w:ascii="Times New Roman" w:hAnsi="Times New Roman"/>
      <w:sz w:val="20"/>
    </w:rPr>
  </w:style>
  <w:style w:type="paragraph" w:styleId="ndice2">
    <w:name w:val="index 2"/>
    <w:basedOn w:val="Normal"/>
    <w:next w:val="Normal"/>
    <w:autoRedefine/>
    <w:semiHidden/>
    <w:pPr>
      <w:ind w:left="480" w:hanging="240"/>
    </w:pPr>
    <w:rPr>
      <w:rFonts w:ascii="Times New Roman" w:hAnsi="Times New Roman"/>
      <w:sz w:val="20"/>
    </w:rPr>
  </w:style>
  <w:style w:type="paragraph" w:styleId="ndice3">
    <w:name w:val="index 3"/>
    <w:basedOn w:val="Normal"/>
    <w:next w:val="Normal"/>
    <w:autoRedefine/>
    <w:semiHidden/>
    <w:pPr>
      <w:ind w:left="720" w:hanging="240"/>
    </w:pPr>
    <w:rPr>
      <w:rFonts w:ascii="Times New Roman" w:hAnsi="Times New Roman"/>
      <w:sz w:val="20"/>
    </w:rPr>
  </w:style>
  <w:style w:type="paragraph" w:styleId="ndice4">
    <w:name w:val="index 4"/>
    <w:basedOn w:val="Normal"/>
    <w:next w:val="Normal"/>
    <w:autoRedefine/>
    <w:semiHidden/>
    <w:pPr>
      <w:ind w:left="960" w:hanging="240"/>
    </w:pPr>
    <w:rPr>
      <w:rFonts w:ascii="Times New Roman" w:hAnsi="Times New Roman"/>
      <w:sz w:val="20"/>
    </w:rPr>
  </w:style>
  <w:style w:type="paragraph" w:styleId="ndice5">
    <w:name w:val="index 5"/>
    <w:basedOn w:val="Normal"/>
    <w:next w:val="Normal"/>
    <w:autoRedefine/>
    <w:semiHidden/>
    <w:pPr>
      <w:ind w:left="1200" w:hanging="240"/>
    </w:pPr>
    <w:rPr>
      <w:rFonts w:ascii="Times New Roman" w:hAnsi="Times New Roman"/>
      <w:sz w:val="20"/>
    </w:rPr>
  </w:style>
  <w:style w:type="paragraph" w:styleId="ndice6">
    <w:name w:val="index 6"/>
    <w:basedOn w:val="Normal"/>
    <w:next w:val="Normal"/>
    <w:autoRedefine/>
    <w:semiHidden/>
    <w:pPr>
      <w:ind w:left="1440" w:hanging="240"/>
    </w:pPr>
    <w:rPr>
      <w:rFonts w:ascii="Times New Roman" w:hAnsi="Times New Roman"/>
      <w:sz w:val="20"/>
    </w:rPr>
  </w:style>
  <w:style w:type="paragraph" w:styleId="ndice7">
    <w:name w:val="index 7"/>
    <w:basedOn w:val="Normal"/>
    <w:next w:val="Normal"/>
    <w:autoRedefine/>
    <w:semiHidden/>
    <w:pPr>
      <w:ind w:left="1680" w:hanging="240"/>
    </w:pPr>
    <w:rPr>
      <w:rFonts w:ascii="Times New Roman" w:hAnsi="Times New Roman"/>
      <w:sz w:val="20"/>
    </w:rPr>
  </w:style>
  <w:style w:type="paragraph" w:styleId="ndice8">
    <w:name w:val="index 8"/>
    <w:basedOn w:val="Normal"/>
    <w:next w:val="Normal"/>
    <w:autoRedefine/>
    <w:semiHidden/>
    <w:pPr>
      <w:ind w:left="1920" w:hanging="240"/>
    </w:pPr>
    <w:rPr>
      <w:rFonts w:ascii="Times New Roman" w:hAnsi="Times New Roman"/>
      <w:sz w:val="20"/>
    </w:rPr>
  </w:style>
  <w:style w:type="paragraph" w:styleId="ndice9">
    <w:name w:val="index 9"/>
    <w:basedOn w:val="Normal"/>
    <w:next w:val="Normal"/>
    <w:autoRedefine/>
    <w:semiHidden/>
    <w:pPr>
      <w:ind w:left="2160" w:hanging="240"/>
    </w:pPr>
    <w:rPr>
      <w:rFonts w:ascii="Times New Roman" w:hAnsi="Times New Roman"/>
      <w:sz w:val="20"/>
    </w:rPr>
  </w:style>
  <w:style w:type="paragraph" w:styleId="Ttulodendice">
    <w:name w:val="index heading"/>
    <w:basedOn w:val="Normal"/>
    <w:next w:val="ndice1"/>
    <w:semiHidden/>
    <w:pPr>
      <w:spacing w:before="120" w:after="120"/>
    </w:pPr>
    <w:rPr>
      <w:rFonts w:ascii="Times New Roman" w:hAnsi="Times New Roman"/>
      <w:b/>
      <w:i/>
      <w:sz w:val="20"/>
    </w:rPr>
  </w:style>
  <w:style w:type="paragraph" w:styleId="TDC1">
    <w:name w:val="toc 1"/>
    <w:basedOn w:val="Normal"/>
    <w:next w:val="Normal"/>
    <w:autoRedefine/>
    <w:uiPriority w:val="39"/>
    <w:pPr>
      <w:spacing w:before="120" w:after="240"/>
      <w:jc w:val="left"/>
    </w:pPr>
    <w:rPr>
      <w:rFonts w:ascii="Times New Roman" w:hAnsi="Times New Roman" w:cs="Arial"/>
      <w:bCs/>
      <w:caps/>
      <w:noProof/>
      <w:sz w:val="20"/>
      <w:szCs w:val="22"/>
    </w:rPr>
  </w:style>
  <w:style w:type="paragraph" w:styleId="TDC2">
    <w:name w:val="toc 2"/>
    <w:basedOn w:val="Normal"/>
    <w:next w:val="Normal"/>
    <w:autoRedefine/>
    <w:uiPriority w:val="39"/>
    <w:pPr>
      <w:spacing w:before="120"/>
      <w:ind w:left="220"/>
      <w:jc w:val="left"/>
    </w:pPr>
    <w:rPr>
      <w:rFonts w:ascii="Times New Roman" w:hAnsi="Times New Roman"/>
      <w:iCs/>
      <w:caps/>
      <w:sz w:val="20"/>
      <w:szCs w:val="24"/>
    </w:rPr>
  </w:style>
  <w:style w:type="paragraph" w:styleId="TDC3">
    <w:name w:val="toc 3"/>
    <w:basedOn w:val="Normal"/>
    <w:next w:val="Normal"/>
    <w:autoRedefine/>
    <w:uiPriority w:val="39"/>
    <w:pPr>
      <w:ind w:left="440"/>
      <w:jc w:val="left"/>
    </w:pPr>
    <w:rPr>
      <w:rFonts w:ascii="Times New Roman" w:hAnsi="Times New Roman"/>
      <w:i/>
      <w:sz w:val="20"/>
      <w:szCs w:val="24"/>
    </w:rPr>
  </w:style>
  <w:style w:type="paragraph" w:styleId="TDC4">
    <w:name w:val="toc 4"/>
    <w:basedOn w:val="Normal"/>
    <w:next w:val="Normal"/>
    <w:autoRedefine/>
    <w:semiHidden/>
    <w:pPr>
      <w:ind w:left="660"/>
      <w:jc w:val="left"/>
    </w:pPr>
    <w:rPr>
      <w:rFonts w:ascii="Times New Roman" w:hAnsi="Times New Roman"/>
      <w:szCs w:val="24"/>
    </w:rPr>
  </w:style>
  <w:style w:type="paragraph" w:styleId="TDC5">
    <w:name w:val="toc 5"/>
    <w:basedOn w:val="Normal"/>
    <w:next w:val="Normal"/>
    <w:autoRedefine/>
    <w:semiHidden/>
    <w:pPr>
      <w:ind w:left="880"/>
      <w:jc w:val="left"/>
    </w:pPr>
    <w:rPr>
      <w:rFonts w:ascii="Times New Roman" w:hAnsi="Times New Roman"/>
      <w:szCs w:val="24"/>
    </w:rPr>
  </w:style>
  <w:style w:type="paragraph" w:styleId="TDC6">
    <w:name w:val="toc 6"/>
    <w:basedOn w:val="Normal"/>
    <w:next w:val="Normal"/>
    <w:autoRedefine/>
    <w:semiHidden/>
    <w:pPr>
      <w:ind w:left="1100"/>
      <w:jc w:val="left"/>
    </w:pPr>
    <w:rPr>
      <w:rFonts w:ascii="Times New Roman" w:hAnsi="Times New Roman"/>
      <w:szCs w:val="24"/>
    </w:rPr>
  </w:style>
  <w:style w:type="paragraph" w:styleId="TDC7">
    <w:name w:val="toc 7"/>
    <w:basedOn w:val="Normal"/>
    <w:next w:val="Normal"/>
    <w:autoRedefine/>
    <w:semiHidden/>
    <w:pPr>
      <w:ind w:left="1320"/>
      <w:jc w:val="left"/>
    </w:pPr>
    <w:rPr>
      <w:rFonts w:ascii="Times New Roman" w:hAnsi="Times New Roman"/>
      <w:szCs w:val="24"/>
    </w:rPr>
  </w:style>
  <w:style w:type="paragraph" w:styleId="TDC8">
    <w:name w:val="toc 8"/>
    <w:basedOn w:val="Normal"/>
    <w:next w:val="Normal"/>
    <w:autoRedefine/>
    <w:semiHidden/>
    <w:pPr>
      <w:ind w:left="1540"/>
      <w:jc w:val="left"/>
    </w:pPr>
    <w:rPr>
      <w:rFonts w:ascii="Times New Roman" w:hAnsi="Times New Roman"/>
      <w:szCs w:val="24"/>
    </w:rPr>
  </w:style>
  <w:style w:type="paragraph" w:styleId="TDC9">
    <w:name w:val="toc 9"/>
    <w:basedOn w:val="Normal"/>
    <w:next w:val="Normal"/>
    <w:autoRedefine/>
    <w:semiHidden/>
    <w:pPr>
      <w:ind w:left="1760"/>
      <w:jc w:val="left"/>
    </w:pPr>
    <w:rPr>
      <w:rFonts w:ascii="Times New Roman" w:hAnsi="Times New Roman"/>
      <w:szCs w:val="24"/>
    </w:rPr>
  </w:style>
  <w:style w:type="character" w:styleId="Nmerodepgina">
    <w:name w:val="page number"/>
    <w:basedOn w:val="Fuentedeprrafopredeter"/>
  </w:style>
  <w:style w:type="character" w:styleId="Hipervnculo">
    <w:name w:val="Hyperlink"/>
    <w:uiPriority w:val="99"/>
    <w:rPr>
      <w:color w:val="0000FF"/>
      <w:u w:val="single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 w:val="20"/>
    </w:rPr>
  </w:style>
  <w:style w:type="paragraph" w:styleId="Textonotapie">
    <w:name w:val="footnote text"/>
    <w:basedOn w:val="Normal"/>
    <w:semiHidden/>
    <w:rPr>
      <w:sz w:val="20"/>
    </w:rPr>
  </w:style>
  <w:style w:type="character" w:styleId="Refdenotaalpie">
    <w:name w:val="footnote reference"/>
    <w:semiHidden/>
    <w:rPr>
      <w:vertAlign w:val="superscript"/>
    </w:rPr>
  </w:style>
  <w:style w:type="paragraph" w:customStyle="1" w:styleId="Group">
    <w:name w:val="Group"/>
    <w:basedOn w:val="Normal"/>
    <w:next w:val="Normal"/>
    <w:rPr>
      <w:rFonts w:ascii="Palatino" w:hAnsi="Palatino"/>
      <w:b/>
      <w:sz w:val="24"/>
      <w:lang w:eastAsia="pt-PT"/>
    </w:rPr>
  </w:style>
  <w:style w:type="paragraph" w:customStyle="1" w:styleId="docSubtitulo">
    <w:name w:val="doc.Subtitulo"/>
    <w:basedOn w:val="Normal"/>
    <w:rsid w:val="00FB30C9"/>
    <w:pPr>
      <w:spacing w:before="240"/>
      <w:ind w:left="1134"/>
    </w:pPr>
    <w:rPr>
      <w:sz w:val="28"/>
    </w:rPr>
  </w:style>
  <w:style w:type="paragraph" w:styleId="Textodeglobo">
    <w:name w:val="Balloon Text"/>
    <w:basedOn w:val="Normal"/>
    <w:semiHidden/>
    <w:rsid w:val="00943763"/>
    <w:rPr>
      <w:rFonts w:ascii="Tahoma" w:hAnsi="Tahoma" w:cs="Tahoma"/>
      <w:sz w:val="16"/>
      <w:szCs w:val="16"/>
    </w:rPr>
  </w:style>
  <w:style w:type="paragraph" w:styleId="Textonotaalfinal">
    <w:name w:val="endnote text"/>
    <w:basedOn w:val="Normal"/>
    <w:semiHidden/>
    <w:rsid w:val="005A36AE"/>
    <w:pPr>
      <w:spacing w:line="240" w:lineRule="auto"/>
      <w:jc w:val="left"/>
    </w:pPr>
    <w:rPr>
      <w:rFonts w:ascii="Times New Roman" w:hAnsi="Times New Roman"/>
      <w:sz w:val="20"/>
    </w:rPr>
  </w:style>
  <w:style w:type="character" w:styleId="Refdenotaalfinal">
    <w:name w:val="endnote reference"/>
    <w:semiHidden/>
    <w:rsid w:val="005A36AE"/>
    <w:rPr>
      <w:vertAlign w:val="superscript"/>
    </w:rPr>
  </w:style>
  <w:style w:type="character" w:customStyle="1" w:styleId="Ttulo1Car">
    <w:name w:val="Título 1 Car"/>
    <w:link w:val="Ttulo1"/>
    <w:rsid w:val="00E03478"/>
    <w:rPr>
      <w:rFonts w:asciiTheme="minorHAnsi" w:hAnsiTheme="minorHAnsi"/>
      <w:b/>
      <w:caps/>
      <w:color w:val="1F2A6A"/>
      <w:kern w:val="28"/>
      <w:sz w:val="28"/>
      <w:lang w:eastAsia="en-US"/>
    </w:rPr>
  </w:style>
  <w:style w:type="paragraph" w:customStyle="1" w:styleId="docTitulo">
    <w:name w:val="doc.Titulo"/>
    <w:basedOn w:val="Normal"/>
    <w:rsid w:val="00FB30C9"/>
    <w:pPr>
      <w:spacing w:before="5040"/>
      <w:ind w:left="3544" w:hanging="2410"/>
      <w:jc w:val="left"/>
    </w:pPr>
    <w:rPr>
      <w:b/>
      <w:sz w:val="32"/>
      <w:szCs w:val="32"/>
    </w:rPr>
  </w:style>
  <w:style w:type="paragraph" w:styleId="Textosinformato">
    <w:name w:val="Plain Text"/>
    <w:basedOn w:val="Normal"/>
    <w:rsid w:val="00DD6CB8"/>
    <w:pPr>
      <w:spacing w:line="240" w:lineRule="auto"/>
      <w:jc w:val="left"/>
    </w:pPr>
    <w:rPr>
      <w:rFonts w:ascii="Courier New" w:hAnsi="Courier New" w:cs="Courier New"/>
      <w:sz w:val="20"/>
    </w:rPr>
  </w:style>
  <w:style w:type="character" w:customStyle="1" w:styleId="Ttulo2Car">
    <w:name w:val="Título 2 Car"/>
    <w:link w:val="Ttulo2"/>
    <w:rsid w:val="00CA1AE9"/>
    <w:rPr>
      <w:rFonts w:asciiTheme="minorHAnsi" w:hAnsiTheme="minorHAnsi"/>
      <w:b/>
      <w:smallCaps/>
      <w:color w:val="000000" w:themeColor="text1"/>
      <w:sz w:val="22"/>
      <w:lang w:eastAsia="en-US"/>
    </w:rPr>
  </w:style>
  <w:style w:type="paragraph" w:customStyle="1" w:styleId="docVersion">
    <w:name w:val="doc.Version"/>
    <w:basedOn w:val="Normal"/>
    <w:rsid w:val="00FB30C9"/>
    <w:pPr>
      <w:spacing w:before="600"/>
      <w:ind w:left="1134"/>
    </w:pPr>
    <w:rPr>
      <w:sz w:val="24"/>
    </w:rPr>
  </w:style>
  <w:style w:type="paragraph" w:customStyle="1" w:styleId="docFecha">
    <w:name w:val="doc.Fecha"/>
    <w:basedOn w:val="Normal"/>
    <w:rsid w:val="00FB30C9"/>
    <w:pPr>
      <w:ind w:left="1134"/>
    </w:pPr>
    <w:rPr>
      <w:sz w:val="24"/>
    </w:rPr>
  </w:style>
  <w:style w:type="paragraph" w:customStyle="1" w:styleId="ctrlversCabecera">
    <w:name w:val="ctrlvers.Cabecera"/>
    <w:basedOn w:val="Normal"/>
    <w:rsid w:val="00FB30C9"/>
    <w:pPr>
      <w:spacing w:before="120"/>
    </w:pPr>
    <w:rPr>
      <w:b/>
    </w:rPr>
  </w:style>
  <w:style w:type="paragraph" w:customStyle="1" w:styleId="ctlversLinea">
    <w:name w:val="ctlvers.Linea"/>
    <w:basedOn w:val="Normal"/>
    <w:rsid w:val="00FB30C9"/>
    <w:pPr>
      <w:spacing w:before="120" w:after="120" w:line="240" w:lineRule="auto"/>
      <w:jc w:val="left"/>
    </w:pPr>
  </w:style>
  <w:style w:type="paragraph" w:customStyle="1" w:styleId="tocTitulo">
    <w:name w:val="toc.Titulo"/>
    <w:basedOn w:val="Normal"/>
    <w:rsid w:val="00FB30C9"/>
    <w:rPr>
      <w:b/>
      <w:caps/>
      <w:kern w:val="28"/>
      <w:sz w:val="28"/>
    </w:rPr>
  </w:style>
  <w:style w:type="paragraph" w:styleId="Revisin">
    <w:name w:val="Revision"/>
    <w:hidden/>
    <w:uiPriority w:val="99"/>
    <w:semiHidden/>
    <w:rsid w:val="00B213D5"/>
    <w:rPr>
      <w:rFonts w:ascii="Arial" w:hAnsi="Arial"/>
      <w:sz w:val="22"/>
      <w:lang w:eastAsia="en-US"/>
    </w:rPr>
  </w:style>
  <w:style w:type="paragraph" w:styleId="Prrafodelista">
    <w:name w:val="List Paragraph"/>
    <w:basedOn w:val="Normal"/>
    <w:uiPriority w:val="34"/>
    <w:qFormat/>
    <w:rsid w:val="00DF5400"/>
    <w:pPr>
      <w:ind w:left="720"/>
      <w:contextualSpacing/>
    </w:pPr>
  </w:style>
  <w:style w:type="paragraph" w:customStyle="1" w:styleId="Default">
    <w:name w:val="Default"/>
    <w:rsid w:val="00B67BB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1910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1910C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aclsica2">
    <w:name w:val="Table Classic 2"/>
    <w:basedOn w:val="Tablanormal"/>
    <w:rsid w:val="00AB3DDF"/>
    <w:pPr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rsid w:val="00040894"/>
    <w:pPr>
      <w:spacing w:line="360" w:lineRule="auto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styleId="Hipervnculovisitado">
    <w:name w:val="FollowedHyperlink"/>
    <w:basedOn w:val="Fuentedeprrafopredeter"/>
    <w:rsid w:val="00F0646C"/>
    <w:rPr>
      <w:color w:val="800080" w:themeColor="followed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269B3"/>
    <w:rPr>
      <w:color w:val="808080"/>
      <w:shd w:val="clear" w:color="auto" w:fill="E6E6E6"/>
    </w:rPr>
  </w:style>
  <w:style w:type="table" w:styleId="Sombreadomedio2-nfasis1">
    <w:name w:val="Medium Shading 2 Accent 1"/>
    <w:basedOn w:val="Tablanormal"/>
    <w:uiPriority w:val="64"/>
    <w:rsid w:val="007554F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aconcuadrcula4-nfasis1">
    <w:name w:val="Grid Table 4 Accent 1"/>
    <w:basedOn w:val="Tablanormal"/>
    <w:uiPriority w:val="49"/>
    <w:rsid w:val="00F75C6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9947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7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7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8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15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5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08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8854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291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42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87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38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26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9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2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7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62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53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185631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9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874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39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87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037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3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4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5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9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fonts.google.com/" TargetMode="External"/><Relationship Id="rId18" Type="http://schemas.openxmlformats.org/officeDocument/2006/relationships/hyperlink" Target="https://fontawesome.com/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www.freeimages.com/es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unsplash.com/" TargetMode="External"/><Relationship Id="rId20" Type="http://schemas.openxmlformats.org/officeDocument/2006/relationships/hyperlink" Target="https://www.php.net/manual/es/function.password-hash.php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2.xml"/><Relationship Id="rId5" Type="http://schemas.openxmlformats.org/officeDocument/2006/relationships/customXml" Target="../customXml/item5.xml"/><Relationship Id="rId15" Type="http://schemas.openxmlformats.org/officeDocument/2006/relationships/hyperlink" Target="https://www.pexels.com/ca-es/" TargetMode="External"/><Relationship Id="rId23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hyperlink" Target="https://www.php.net/manual/es/function.password-verify.php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pixabay.com/es/" TargetMode="Externa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GONZALEZ\Downloads\PlantillaProposta%20Tecnic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3ae569bb-ac1d-498d-b0de-e04ee48747a4">CHD7FXHTFVHX-85-22</_dlc_DocId>
    <_dlc_DocIdUrl xmlns="3ae569bb-ac1d-498d-b0de-e04ee48747a4">
      <Url>http://one0056-ts01:8190/AlvicEuropa/espanya/_layouts/DocIdRedir.aspx?ID=CHD7FXHTFVHX-85-22</Url>
      <Description>CHD7FXHTFVHX-85-22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D58C6F9CB23E144843E8DB4F6F30B1A" ma:contentTypeVersion="1" ma:contentTypeDescription="Crear nuevo documento." ma:contentTypeScope="" ma:versionID="14795747f5468c3f3b5671b32c38c43b">
  <xsd:schema xmlns:xsd="http://www.w3.org/2001/XMLSchema" xmlns:xs="http://www.w3.org/2001/XMLSchema" xmlns:p="http://schemas.microsoft.com/office/2006/metadata/properties" xmlns:ns2="3ae569bb-ac1d-498d-b0de-e04ee48747a4" targetNamespace="http://schemas.microsoft.com/office/2006/metadata/properties" ma:root="true" ma:fieldsID="37204941762c46b5bd29f462fb5e9cf3" ns2:_="">
    <xsd:import namespace="3ae569bb-ac1d-498d-b0de-e04ee48747a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e569bb-ac1d-498d-b0de-e04ee48747a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AD65F7-5967-4E35-9F01-F2AC4BB37C62}">
  <ds:schemaRefs>
    <ds:schemaRef ds:uri="http://schemas.microsoft.com/office/2006/metadata/properties"/>
    <ds:schemaRef ds:uri="http://schemas.microsoft.com/office/infopath/2007/PartnerControls"/>
    <ds:schemaRef ds:uri="3ae569bb-ac1d-498d-b0de-e04ee48747a4"/>
  </ds:schemaRefs>
</ds:datastoreItem>
</file>

<file path=customXml/itemProps2.xml><?xml version="1.0" encoding="utf-8"?>
<ds:datastoreItem xmlns:ds="http://schemas.openxmlformats.org/officeDocument/2006/customXml" ds:itemID="{F9883793-A21E-4CAC-B7E7-1BC939CE92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42267A-984C-4A35-98FB-892ADD3BE57C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C068FC60-CD1B-4C40-A5F5-E1CC064F41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e569bb-ac1d-498d-b0de-e04ee48747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9C8D898-842F-4FC4-9C0B-84CE341F3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PlantillaProposta Tecnica.dotx</Template>
  <TotalTime>1394</TotalTime>
  <Pages>8</Pages>
  <Words>1203</Words>
  <Characters>6620</Characters>
  <Application>Microsoft Office Word</Application>
  <DocSecurity>0</DocSecurity>
  <Lines>55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>DAM2/ASIX2 - PHP: UF1</vt:lpstr>
      <vt:lpstr>PROJECTE - Proposta tècnica</vt:lpstr>
    </vt:vector>
  </TitlesOfParts>
  <Company>Educem</Company>
  <LinksUpToDate>false</LinksUpToDate>
  <CharactersWithSpaces>7808</CharactersWithSpaces>
  <SharedDoc>false</SharedDoc>
  <HLinks>
    <vt:vector size="42" baseType="variant">
      <vt:variant>
        <vt:i4>1638450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_Toc229481197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_Toc229481196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_Toc229481195</vt:lpwstr>
      </vt:variant>
      <vt:variant>
        <vt:i4>1638450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_Toc229481194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_Toc229481193</vt:lpwstr>
      </vt:variant>
      <vt:variant>
        <vt:i4>1638450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_Toc229481192</vt:lpwstr>
      </vt:variant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_Toc229481191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DAM2/ASIX2 - PHP: UF1</dc:title>
  <dc:subject>UF1 - Entrega #3</dc:subject>
  <dc:creator/>
  <cp:lastModifiedBy>Alvaro RS</cp:lastModifiedBy>
  <cp:revision>396</cp:revision>
  <cp:lastPrinted>2015-07-06T09:36:00Z</cp:lastPrinted>
  <dcterms:created xsi:type="dcterms:W3CDTF">2017-09-13T06:20:00Z</dcterms:created>
  <dcterms:modified xsi:type="dcterms:W3CDTF">2021-02-04T21:30:00Z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0x010100DD58C6F9CB23E144843E8DB4F6F30B1A</vt:lpwstr>
  </property>
  <property fmtid="{D5CDD505-2E9C-101B-9397-08002B2CF9AE}" pid="3" name="_dlc_DocIdItemGuid">
    <vt:lpwstr>bc11f656-35b2-4586-9eb5-329329074ef4</vt:lpwstr>
  </property>
</Properties>
</file>