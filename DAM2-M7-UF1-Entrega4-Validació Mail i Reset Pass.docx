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7914579C" w14:textId="1C108B60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F73767">
        <w:rPr>
          <w:color w:val="1F2A6A"/>
          <w:sz w:val="48"/>
        </w:rPr>
        <w:t>DAM2/ASIX2 - PHP: UF1</w:t>
      </w:r>
      <w:r w:rsidRPr="00160495">
        <w:rPr>
          <w:color w:val="1F2A6A"/>
          <w:sz w:val="48"/>
        </w:rPr>
        <w:fldChar w:fldCharType="end"/>
      </w:r>
    </w:p>
    <w:p w14:paraId="7914579D" w14:textId="23443B1F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9F7525">
        <w:rPr>
          <w:color w:val="1F2A6A"/>
          <w:sz w:val="40"/>
        </w:rPr>
        <w:t>UF1 - Entrega #3</w:t>
      </w:r>
      <w:r w:rsidRPr="00160495">
        <w:rPr>
          <w:color w:val="1F2A6A"/>
          <w:sz w:val="40"/>
        </w:rPr>
        <w:fldChar w:fldCharType="end"/>
      </w:r>
    </w:p>
    <w:p w14:paraId="7914579E" w14:textId="77777777" w:rsidR="006F7B24" w:rsidRPr="00160495" w:rsidRDefault="006F7B24" w:rsidP="00524365">
      <w:pPr>
        <w:pStyle w:val="docFecha"/>
      </w:pPr>
    </w:p>
    <w:p w14:paraId="7914579F" w14:textId="124E841B" w:rsidR="003114B6" w:rsidRPr="00160495" w:rsidRDefault="00E40C1E" w:rsidP="00524365">
      <w:pPr>
        <w:pStyle w:val="docFecha"/>
        <w:rPr>
          <w:sz w:val="28"/>
        </w:rPr>
      </w:pPr>
      <w:r>
        <w:rPr>
          <w:sz w:val="28"/>
        </w:rPr>
        <w:t>0</w:t>
      </w:r>
      <w:r w:rsidR="009F7525">
        <w:rPr>
          <w:sz w:val="28"/>
        </w:rPr>
        <w:t>8</w:t>
      </w:r>
      <w:r w:rsidR="00A22ABD">
        <w:rPr>
          <w:sz w:val="28"/>
        </w:rPr>
        <w:t xml:space="preserve"> </w:t>
      </w:r>
      <w:r>
        <w:rPr>
          <w:sz w:val="28"/>
        </w:rPr>
        <w:t xml:space="preserve">de </w:t>
      </w:r>
      <w:r w:rsidR="009F7525">
        <w:rPr>
          <w:sz w:val="28"/>
        </w:rPr>
        <w:t>Gener</w:t>
      </w:r>
      <w:r w:rsidR="00953865"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 w:rsidR="00953865">
        <w:rPr>
          <w:sz w:val="28"/>
        </w:rPr>
        <w:t>2</w:t>
      </w:r>
      <w:r w:rsidR="009F7525">
        <w:rPr>
          <w:sz w:val="28"/>
        </w:rPr>
        <w:t>1</w:t>
      </w:r>
    </w:p>
    <w:p w14:paraId="791457A0" w14:textId="3A4ED71D" w:rsidR="007B26A2" w:rsidRPr="00160495" w:rsidRDefault="00EA6836" w:rsidP="00524365">
      <w:pPr>
        <w:pStyle w:val="docFecha"/>
        <w:rPr>
          <w:sz w:val="28"/>
        </w:rPr>
      </w:pPr>
      <w:r>
        <w:rPr>
          <w:sz w:val="28"/>
        </w:rPr>
        <w:t xml:space="preserve">Versió </w:t>
      </w:r>
      <w:r w:rsidR="00D44CF0">
        <w:rPr>
          <w:sz w:val="28"/>
        </w:rPr>
        <w:t>1</w:t>
      </w:r>
      <w:r w:rsidR="00953865">
        <w:rPr>
          <w:sz w:val="28"/>
        </w:rPr>
        <w:t>.0</w:t>
      </w:r>
    </w:p>
    <w:p w14:paraId="791457A1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6275685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2783"/>
        <w:gridCol w:w="1701"/>
        <w:gridCol w:w="2551"/>
        <w:gridCol w:w="1280"/>
      </w:tblGrid>
      <w:tr w:rsidR="00CD2DE2" w:rsidRPr="00160495" w14:paraId="791457A7" w14:textId="77777777" w:rsidTr="00BA6327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2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3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4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5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6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A22ABD" w:rsidRPr="00160495" w14:paraId="4BCD4220" w14:textId="77777777" w:rsidTr="00BA632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396BA4D" w14:textId="63E5B897" w:rsidR="00A22ABD" w:rsidRPr="00160495" w:rsidRDefault="000915E2" w:rsidP="00E12B09">
            <w:r>
              <w:t>1.0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75EA59" w14:textId="716DC1C9" w:rsidR="00A22ABD" w:rsidRPr="00160495" w:rsidRDefault="00F73767" w:rsidP="00E12B09">
            <w:r>
              <w:t>Primera versió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EAC3D86" w14:textId="0AEF17DB" w:rsidR="00A22ABD" w:rsidRPr="00160495" w:rsidRDefault="000915E2" w:rsidP="00E12B09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0C1101A" w14:textId="31C596A9" w:rsidR="00A22ABD" w:rsidRDefault="000915E2" w:rsidP="00E12B09">
            <w:r>
              <w:t xml:space="preserve">Alumnes </w:t>
            </w:r>
            <w:r w:rsidR="00F73767">
              <w:t>DAM2/ASIX2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99387CB" w14:textId="74B7DA59" w:rsidR="00A22ABD" w:rsidRDefault="00F73767" w:rsidP="00E12B09">
            <w:r>
              <w:t>0</w:t>
            </w:r>
            <w:r w:rsidR="009F7525">
              <w:t>8</w:t>
            </w:r>
            <w:r w:rsidR="000915E2">
              <w:t>/</w:t>
            </w:r>
            <w:r w:rsidR="009F7525">
              <w:t>0</w:t>
            </w:r>
            <w:r>
              <w:t>1</w:t>
            </w:r>
            <w:r w:rsidR="000915E2">
              <w:t>/202</w:t>
            </w:r>
            <w:r w:rsidR="009F7525">
              <w:t>1</w:t>
            </w:r>
          </w:p>
        </w:tc>
      </w:tr>
    </w:tbl>
    <w:p w14:paraId="791457AE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62756851"/>
      <w:r w:rsidRPr="00160495">
        <w:lastRenderedPageBreak/>
        <w:t>Índ</w:t>
      </w:r>
      <w:r w:rsidR="007B26A2" w:rsidRPr="00160495">
        <w:t>ex</w:t>
      </w:r>
      <w:bookmarkEnd w:id="2"/>
    </w:p>
    <w:p w14:paraId="76D48B74" w14:textId="4BC320DF" w:rsidR="00241E31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62756850" w:history="1">
        <w:r w:rsidR="00241E31" w:rsidRPr="00940AA4">
          <w:rPr>
            <w:rStyle w:val="Hipervnculo"/>
          </w:rPr>
          <w:t>Control de Versions</w:t>
        </w:r>
        <w:r w:rsidR="00241E31">
          <w:rPr>
            <w:webHidden/>
          </w:rPr>
          <w:tab/>
        </w:r>
        <w:r w:rsidR="00241E31">
          <w:rPr>
            <w:webHidden/>
          </w:rPr>
          <w:fldChar w:fldCharType="begin"/>
        </w:r>
        <w:r w:rsidR="00241E31">
          <w:rPr>
            <w:webHidden/>
          </w:rPr>
          <w:instrText xml:space="preserve"> PAGEREF _Toc62756850 \h </w:instrText>
        </w:r>
        <w:r w:rsidR="00241E31">
          <w:rPr>
            <w:webHidden/>
          </w:rPr>
        </w:r>
        <w:r w:rsidR="00241E31">
          <w:rPr>
            <w:webHidden/>
          </w:rPr>
          <w:fldChar w:fldCharType="separate"/>
        </w:r>
        <w:r w:rsidR="00241E31">
          <w:rPr>
            <w:webHidden/>
          </w:rPr>
          <w:t>2</w:t>
        </w:r>
        <w:r w:rsidR="00241E31">
          <w:rPr>
            <w:webHidden/>
          </w:rPr>
          <w:fldChar w:fldCharType="end"/>
        </w:r>
      </w:hyperlink>
    </w:p>
    <w:p w14:paraId="52F6CE9C" w14:textId="4A57FED3" w:rsidR="00241E31" w:rsidRDefault="00C72895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62756851" w:history="1">
        <w:r w:rsidR="00241E31" w:rsidRPr="00940AA4">
          <w:rPr>
            <w:rStyle w:val="Hipervnculo"/>
          </w:rPr>
          <w:t>Índex</w:t>
        </w:r>
        <w:r w:rsidR="00241E31">
          <w:rPr>
            <w:webHidden/>
          </w:rPr>
          <w:tab/>
        </w:r>
        <w:r w:rsidR="00241E31">
          <w:rPr>
            <w:webHidden/>
          </w:rPr>
          <w:fldChar w:fldCharType="begin"/>
        </w:r>
        <w:r w:rsidR="00241E31">
          <w:rPr>
            <w:webHidden/>
          </w:rPr>
          <w:instrText xml:space="preserve"> PAGEREF _Toc62756851 \h </w:instrText>
        </w:r>
        <w:r w:rsidR="00241E31">
          <w:rPr>
            <w:webHidden/>
          </w:rPr>
        </w:r>
        <w:r w:rsidR="00241E31">
          <w:rPr>
            <w:webHidden/>
          </w:rPr>
          <w:fldChar w:fldCharType="separate"/>
        </w:r>
        <w:r w:rsidR="00241E31">
          <w:rPr>
            <w:webHidden/>
          </w:rPr>
          <w:t>3</w:t>
        </w:r>
        <w:r w:rsidR="00241E31">
          <w:rPr>
            <w:webHidden/>
          </w:rPr>
          <w:fldChar w:fldCharType="end"/>
        </w:r>
      </w:hyperlink>
    </w:p>
    <w:p w14:paraId="61611F0C" w14:textId="3FC41725" w:rsidR="00241E31" w:rsidRDefault="00C72895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62756852" w:history="1">
        <w:r w:rsidR="00241E31" w:rsidRPr="00940AA4">
          <w:rPr>
            <w:rStyle w:val="Hipervnculo"/>
          </w:rPr>
          <w:t>1</w:t>
        </w:r>
        <w:r w:rsidR="00241E31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241E31" w:rsidRPr="00940AA4">
          <w:rPr>
            <w:rStyle w:val="Hipervnculo"/>
          </w:rPr>
          <w:t>Pràctica #4 – vERIFICACIÓ DE cORREU I reset pass a Imaginest</w:t>
        </w:r>
        <w:r w:rsidR="00241E31">
          <w:rPr>
            <w:webHidden/>
          </w:rPr>
          <w:tab/>
        </w:r>
        <w:r w:rsidR="00241E31">
          <w:rPr>
            <w:webHidden/>
          </w:rPr>
          <w:fldChar w:fldCharType="begin"/>
        </w:r>
        <w:r w:rsidR="00241E31">
          <w:rPr>
            <w:webHidden/>
          </w:rPr>
          <w:instrText xml:space="preserve"> PAGEREF _Toc62756852 \h </w:instrText>
        </w:r>
        <w:r w:rsidR="00241E31">
          <w:rPr>
            <w:webHidden/>
          </w:rPr>
        </w:r>
        <w:r w:rsidR="00241E31">
          <w:rPr>
            <w:webHidden/>
          </w:rPr>
          <w:fldChar w:fldCharType="separate"/>
        </w:r>
        <w:r w:rsidR="00241E31">
          <w:rPr>
            <w:webHidden/>
          </w:rPr>
          <w:t>4</w:t>
        </w:r>
        <w:r w:rsidR="00241E31">
          <w:rPr>
            <w:webHidden/>
          </w:rPr>
          <w:fldChar w:fldCharType="end"/>
        </w:r>
      </w:hyperlink>
    </w:p>
    <w:p w14:paraId="65F0EA2C" w14:textId="11EF62A1" w:rsidR="00241E31" w:rsidRDefault="00C7289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2756853" w:history="1">
        <w:r w:rsidR="00241E31" w:rsidRPr="00940AA4">
          <w:rPr>
            <w:rStyle w:val="Hipervnculo"/>
            <w:noProof/>
          </w:rPr>
          <w:t>1.1</w:t>
        </w:r>
        <w:r w:rsidR="00241E31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241E31" w:rsidRPr="00940AA4">
          <w:rPr>
            <w:rStyle w:val="Hipervnculo"/>
            <w:noProof/>
          </w:rPr>
          <w:t>Enunciat</w:t>
        </w:r>
        <w:r w:rsidR="00241E31">
          <w:rPr>
            <w:noProof/>
            <w:webHidden/>
          </w:rPr>
          <w:tab/>
        </w:r>
        <w:r w:rsidR="00241E31">
          <w:rPr>
            <w:noProof/>
            <w:webHidden/>
          </w:rPr>
          <w:fldChar w:fldCharType="begin"/>
        </w:r>
        <w:r w:rsidR="00241E31">
          <w:rPr>
            <w:noProof/>
            <w:webHidden/>
          </w:rPr>
          <w:instrText xml:space="preserve"> PAGEREF _Toc62756853 \h </w:instrText>
        </w:r>
        <w:r w:rsidR="00241E31">
          <w:rPr>
            <w:noProof/>
            <w:webHidden/>
          </w:rPr>
        </w:r>
        <w:r w:rsidR="00241E31">
          <w:rPr>
            <w:noProof/>
            <w:webHidden/>
          </w:rPr>
          <w:fldChar w:fldCharType="separate"/>
        </w:r>
        <w:r w:rsidR="00241E31">
          <w:rPr>
            <w:noProof/>
            <w:webHidden/>
          </w:rPr>
          <w:t>4</w:t>
        </w:r>
        <w:r w:rsidR="00241E31">
          <w:rPr>
            <w:noProof/>
            <w:webHidden/>
          </w:rPr>
          <w:fldChar w:fldCharType="end"/>
        </w:r>
      </w:hyperlink>
    </w:p>
    <w:p w14:paraId="66547984" w14:textId="708A2952" w:rsidR="00241E31" w:rsidRDefault="00C7289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2756854" w:history="1">
        <w:r w:rsidR="00241E31" w:rsidRPr="00940AA4">
          <w:rPr>
            <w:rStyle w:val="Hipervnculo"/>
            <w:noProof/>
          </w:rPr>
          <w:t>1.2</w:t>
        </w:r>
        <w:r w:rsidR="00241E31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241E31" w:rsidRPr="00940AA4">
          <w:rPr>
            <w:rStyle w:val="Hipervnculo"/>
            <w:noProof/>
          </w:rPr>
          <w:t>Requeriments</w:t>
        </w:r>
        <w:r w:rsidR="00241E31">
          <w:rPr>
            <w:noProof/>
            <w:webHidden/>
          </w:rPr>
          <w:tab/>
        </w:r>
        <w:r w:rsidR="00241E31">
          <w:rPr>
            <w:noProof/>
            <w:webHidden/>
          </w:rPr>
          <w:fldChar w:fldCharType="begin"/>
        </w:r>
        <w:r w:rsidR="00241E31">
          <w:rPr>
            <w:noProof/>
            <w:webHidden/>
          </w:rPr>
          <w:instrText xml:space="preserve"> PAGEREF _Toc62756854 \h </w:instrText>
        </w:r>
        <w:r w:rsidR="00241E31">
          <w:rPr>
            <w:noProof/>
            <w:webHidden/>
          </w:rPr>
        </w:r>
        <w:r w:rsidR="00241E31">
          <w:rPr>
            <w:noProof/>
            <w:webHidden/>
          </w:rPr>
          <w:fldChar w:fldCharType="separate"/>
        </w:r>
        <w:r w:rsidR="00241E31">
          <w:rPr>
            <w:noProof/>
            <w:webHidden/>
          </w:rPr>
          <w:t>4</w:t>
        </w:r>
        <w:r w:rsidR="00241E31">
          <w:rPr>
            <w:noProof/>
            <w:webHidden/>
          </w:rPr>
          <w:fldChar w:fldCharType="end"/>
        </w:r>
      </w:hyperlink>
    </w:p>
    <w:p w14:paraId="51C6AD7F" w14:textId="05CBD60B" w:rsidR="00241E31" w:rsidRDefault="00C7289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62756855" w:history="1">
        <w:r w:rsidR="00241E31" w:rsidRPr="00940AA4">
          <w:rPr>
            <w:rStyle w:val="Hipervnculo"/>
            <w:noProof/>
          </w:rPr>
          <w:t>1.3</w:t>
        </w:r>
        <w:r w:rsidR="00241E31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241E31" w:rsidRPr="00940AA4">
          <w:rPr>
            <w:rStyle w:val="Hipervnculo"/>
            <w:noProof/>
          </w:rPr>
          <w:t>Entrega</w:t>
        </w:r>
        <w:r w:rsidR="00241E31">
          <w:rPr>
            <w:noProof/>
            <w:webHidden/>
          </w:rPr>
          <w:tab/>
        </w:r>
        <w:r w:rsidR="00241E31">
          <w:rPr>
            <w:noProof/>
            <w:webHidden/>
          </w:rPr>
          <w:fldChar w:fldCharType="begin"/>
        </w:r>
        <w:r w:rsidR="00241E31">
          <w:rPr>
            <w:noProof/>
            <w:webHidden/>
          </w:rPr>
          <w:instrText xml:space="preserve"> PAGEREF _Toc62756855 \h </w:instrText>
        </w:r>
        <w:r w:rsidR="00241E31">
          <w:rPr>
            <w:noProof/>
            <w:webHidden/>
          </w:rPr>
        </w:r>
        <w:r w:rsidR="00241E31">
          <w:rPr>
            <w:noProof/>
            <w:webHidden/>
          </w:rPr>
          <w:fldChar w:fldCharType="separate"/>
        </w:r>
        <w:r w:rsidR="00241E31">
          <w:rPr>
            <w:noProof/>
            <w:webHidden/>
          </w:rPr>
          <w:t>7</w:t>
        </w:r>
        <w:r w:rsidR="00241E31">
          <w:rPr>
            <w:noProof/>
            <w:webHidden/>
          </w:rPr>
          <w:fldChar w:fldCharType="end"/>
        </w:r>
      </w:hyperlink>
    </w:p>
    <w:p w14:paraId="791457B7" w14:textId="4DFAB43B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791457B8" w14:textId="21C31239" w:rsidR="009B25E2" w:rsidRDefault="00CA1AE9" w:rsidP="003B3315">
      <w:pPr>
        <w:pStyle w:val="Ttulo1"/>
      </w:pPr>
      <w:bookmarkStart w:id="7" w:name="_Toc6275685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6208C7">
        <w:t>4</w:t>
      </w:r>
      <w:r w:rsidR="00930C95">
        <w:t xml:space="preserve"> – </w:t>
      </w:r>
      <w:r w:rsidR="005E78B4">
        <w:t>vERIFICACIÓ DE cORREU I reset pass a</w:t>
      </w:r>
      <w:r w:rsidR="00BB4403">
        <w:t xml:space="preserve"> Imaginest</w:t>
      </w:r>
      <w:bookmarkEnd w:id="7"/>
    </w:p>
    <w:p w14:paraId="40185331" w14:textId="47CCAA47" w:rsidR="00C863D8" w:rsidRPr="00C863D8" w:rsidRDefault="00065F8B" w:rsidP="00C863D8">
      <w:pPr>
        <w:pStyle w:val="Ttulo2"/>
      </w:pPr>
      <w:bookmarkStart w:id="8" w:name="_Toc62756853"/>
      <w:r>
        <w:t>Enunciat</w:t>
      </w:r>
      <w:bookmarkEnd w:id="8"/>
    </w:p>
    <w:p w14:paraId="52C23BFA" w14:textId="1910B107" w:rsidR="00003270" w:rsidRDefault="005E78B4" w:rsidP="00C66527">
      <w:pPr>
        <w:shd w:val="clear" w:color="auto" w:fill="FFFF00"/>
        <w:rPr>
          <w:noProof/>
        </w:rPr>
      </w:pPr>
      <w:r>
        <w:rPr>
          <w:noProof/>
        </w:rPr>
        <w:t>Arran de la feina feta fins al moment amb</w:t>
      </w:r>
      <w:r w:rsidR="009D4C58">
        <w:rPr>
          <w:noProof/>
        </w:rPr>
        <w:t xml:space="preserve"> “</w:t>
      </w:r>
      <w:r w:rsidR="009D4C58" w:rsidRPr="00301157">
        <w:rPr>
          <w:b/>
          <w:bCs/>
          <w:noProof/>
        </w:rPr>
        <w:t>ImagiNest</w:t>
      </w:r>
      <w:r w:rsidR="009D4C58">
        <w:rPr>
          <w:noProof/>
        </w:rPr>
        <w:t>”</w:t>
      </w:r>
      <w:r>
        <w:rPr>
          <w:noProof/>
        </w:rPr>
        <w:t>, hem aconseguit</w:t>
      </w:r>
      <w:r w:rsidR="007A747F">
        <w:rPr>
          <w:noProof/>
        </w:rPr>
        <w:t xml:space="preserve"> disposar ja d’un sistema de login d’usuaris totalment operatiu i connectat a la BDs</w:t>
      </w:r>
      <w:r w:rsidR="009E67BF">
        <w:rPr>
          <w:noProof/>
        </w:rPr>
        <w:t>.</w:t>
      </w:r>
      <w:r w:rsidR="007A747F">
        <w:rPr>
          <w:noProof/>
        </w:rPr>
        <w:t xml:space="preserve"> </w:t>
      </w:r>
    </w:p>
    <w:p w14:paraId="30641676" w14:textId="77777777" w:rsidR="007E6C14" w:rsidRDefault="007E6C14" w:rsidP="001F0216">
      <w:pPr>
        <w:rPr>
          <w:noProof/>
        </w:rPr>
      </w:pPr>
    </w:p>
    <w:p w14:paraId="2AA1843F" w14:textId="5DA86C91" w:rsidR="0087213F" w:rsidRPr="00125CD7" w:rsidRDefault="007A747F" w:rsidP="001F0216">
      <w:pPr>
        <w:rPr>
          <w:noProof/>
          <w:highlight w:val="yellow"/>
        </w:rPr>
      </w:pPr>
      <w:r w:rsidRPr="00125CD7">
        <w:rPr>
          <w:noProof/>
          <w:highlight w:val="yellow"/>
        </w:rPr>
        <w:t>Ara completarem aquesta</w:t>
      </w:r>
      <w:r w:rsidR="00003270" w:rsidRPr="00125CD7">
        <w:rPr>
          <w:noProof/>
          <w:highlight w:val="yellow"/>
        </w:rPr>
        <w:t xml:space="preserve"> primera etapa, afegint un sistema de </w:t>
      </w:r>
      <w:r w:rsidR="00580341" w:rsidRPr="00125CD7">
        <w:rPr>
          <w:noProof/>
          <w:highlight w:val="yellow"/>
        </w:rPr>
        <w:t xml:space="preserve">verificació de correus electrònics que </w:t>
      </w:r>
      <w:r w:rsidR="00E13DA4" w:rsidRPr="00125CD7">
        <w:rPr>
          <w:noProof/>
          <w:highlight w:val="yellow"/>
        </w:rPr>
        <w:t>es basarà</w:t>
      </w:r>
      <w:r w:rsidR="00580341" w:rsidRPr="00125CD7">
        <w:rPr>
          <w:noProof/>
          <w:highlight w:val="yellow"/>
        </w:rPr>
        <w:t xml:space="preserve"> en l’enviament</w:t>
      </w:r>
      <w:r w:rsidR="005D11E6" w:rsidRPr="00125CD7">
        <w:rPr>
          <w:noProof/>
          <w:highlight w:val="yellow"/>
        </w:rPr>
        <w:t xml:space="preserve"> al </w:t>
      </w:r>
      <w:r w:rsidR="00E208BB" w:rsidRPr="00125CD7">
        <w:rPr>
          <w:noProof/>
          <w:highlight w:val="yellow"/>
        </w:rPr>
        <w:t>correu</w:t>
      </w:r>
      <w:r w:rsidR="005D11E6" w:rsidRPr="00125CD7">
        <w:rPr>
          <w:noProof/>
          <w:highlight w:val="yellow"/>
        </w:rPr>
        <w:t xml:space="preserve"> de l’usuari</w:t>
      </w:r>
      <w:r w:rsidR="00580341" w:rsidRPr="00125CD7">
        <w:rPr>
          <w:noProof/>
          <w:highlight w:val="yellow"/>
        </w:rPr>
        <w:t xml:space="preserve"> d’un</w:t>
      </w:r>
      <w:r w:rsidR="00D94CA1" w:rsidRPr="00125CD7">
        <w:rPr>
          <w:noProof/>
          <w:highlight w:val="yellow"/>
        </w:rPr>
        <w:t>a url d’activació única</w:t>
      </w:r>
      <w:r w:rsidR="00E208BB" w:rsidRPr="00125CD7">
        <w:rPr>
          <w:noProof/>
          <w:highlight w:val="yellow"/>
        </w:rPr>
        <w:t>.</w:t>
      </w:r>
      <w:r w:rsidR="00D94CA1" w:rsidRPr="00125CD7">
        <w:rPr>
          <w:noProof/>
          <w:highlight w:val="yellow"/>
        </w:rPr>
        <w:t xml:space="preserve"> Aquest procés</w:t>
      </w:r>
      <w:r w:rsidR="005D11E6" w:rsidRPr="00125CD7">
        <w:rPr>
          <w:noProof/>
          <w:highlight w:val="yellow"/>
        </w:rPr>
        <w:t xml:space="preserve"> es farà </w:t>
      </w:r>
      <w:r w:rsidR="00D94CA1" w:rsidRPr="00125CD7">
        <w:rPr>
          <w:noProof/>
          <w:highlight w:val="yellow"/>
        </w:rPr>
        <w:t>en e</w:t>
      </w:r>
      <w:r w:rsidR="007E6C14" w:rsidRPr="00125CD7">
        <w:rPr>
          <w:noProof/>
          <w:highlight w:val="yellow"/>
        </w:rPr>
        <w:t>l moment de tancar el registre</w:t>
      </w:r>
      <w:r w:rsidR="00D94CA1" w:rsidRPr="00125CD7">
        <w:rPr>
          <w:noProof/>
          <w:highlight w:val="yellow"/>
        </w:rPr>
        <w:t xml:space="preserve"> de l’usuari</w:t>
      </w:r>
      <w:r w:rsidR="007E6C14" w:rsidRPr="00125CD7">
        <w:rPr>
          <w:noProof/>
          <w:highlight w:val="yellow"/>
        </w:rPr>
        <w:t xml:space="preserve"> i la seva funció serà la</w:t>
      </w:r>
      <w:r w:rsidR="00580341" w:rsidRPr="00125CD7">
        <w:rPr>
          <w:noProof/>
          <w:highlight w:val="yellow"/>
        </w:rPr>
        <w:t xml:space="preserve"> d’activar </w:t>
      </w:r>
      <w:r w:rsidR="007458BF" w:rsidRPr="00125CD7">
        <w:rPr>
          <w:noProof/>
          <w:highlight w:val="yellow"/>
        </w:rPr>
        <w:t xml:space="preserve">el compte de </w:t>
      </w:r>
      <w:r w:rsidR="00580341" w:rsidRPr="00125CD7">
        <w:rPr>
          <w:noProof/>
          <w:highlight w:val="yellow"/>
        </w:rPr>
        <w:t>l’usuari</w:t>
      </w:r>
      <w:r w:rsidR="00424E4F" w:rsidRPr="00125CD7">
        <w:rPr>
          <w:noProof/>
          <w:highlight w:val="yellow"/>
        </w:rPr>
        <w:t xml:space="preserve"> i per tant permetre’n el login</w:t>
      </w:r>
      <w:r w:rsidR="0087213F" w:rsidRPr="00125CD7">
        <w:rPr>
          <w:noProof/>
          <w:highlight w:val="yellow"/>
        </w:rPr>
        <w:t>.</w:t>
      </w:r>
    </w:p>
    <w:p w14:paraId="1F88514B" w14:textId="0E929EC4" w:rsidR="0087213F" w:rsidRDefault="0087213F" w:rsidP="001F0216">
      <w:pPr>
        <w:rPr>
          <w:noProof/>
        </w:rPr>
      </w:pPr>
      <w:r w:rsidRPr="00125CD7">
        <w:rPr>
          <w:noProof/>
          <w:highlight w:val="yellow"/>
        </w:rPr>
        <w:t xml:space="preserve">També </w:t>
      </w:r>
      <w:r w:rsidR="0010605C" w:rsidRPr="00125CD7">
        <w:rPr>
          <w:noProof/>
          <w:highlight w:val="yellow"/>
        </w:rPr>
        <w:t>afegirem</w:t>
      </w:r>
      <w:r w:rsidRPr="00125CD7">
        <w:rPr>
          <w:noProof/>
          <w:highlight w:val="yellow"/>
        </w:rPr>
        <w:t xml:space="preserve"> una funció que permeti el reset del password en cas que l’usuari l</w:t>
      </w:r>
      <w:r w:rsidR="00424E4F" w:rsidRPr="00125CD7">
        <w:rPr>
          <w:noProof/>
          <w:highlight w:val="yellow"/>
        </w:rPr>
        <w:t>a</w:t>
      </w:r>
      <w:r w:rsidRPr="00125CD7">
        <w:rPr>
          <w:noProof/>
          <w:highlight w:val="yellow"/>
        </w:rPr>
        <w:t xml:space="preserve"> perdi o l’oblidi</w:t>
      </w:r>
      <w:r w:rsidR="007458BF" w:rsidRPr="00125CD7">
        <w:rPr>
          <w:noProof/>
          <w:highlight w:val="yellow"/>
        </w:rPr>
        <w:t>.</w:t>
      </w:r>
    </w:p>
    <w:p w14:paraId="3BF13D55" w14:textId="77777777" w:rsidR="00B91A47" w:rsidRDefault="00B91A47" w:rsidP="001F0216"/>
    <w:p w14:paraId="37AE604E" w14:textId="77BF486F" w:rsidR="00EC4DFC" w:rsidRDefault="007D464D" w:rsidP="00A6344B">
      <w:pPr>
        <w:pStyle w:val="Ttulo2"/>
        <w:ind w:left="720" w:hanging="720"/>
      </w:pPr>
      <w:bookmarkStart w:id="9" w:name="_Toc62756854"/>
      <w:r>
        <w:t>Requeriments</w:t>
      </w:r>
      <w:bookmarkEnd w:id="9"/>
    </w:p>
    <w:p w14:paraId="01006A4C" w14:textId="7B7C31AC" w:rsidR="00301157" w:rsidRPr="00B00B56" w:rsidRDefault="006F4AC4" w:rsidP="00301157">
      <w:pPr>
        <w:rPr>
          <w:noProof/>
          <w:highlight w:val="yellow"/>
        </w:rPr>
      </w:pPr>
      <w:r w:rsidRPr="00B00B56">
        <w:rPr>
          <w:noProof/>
          <w:highlight w:val="yellow"/>
        </w:rPr>
        <w:t xml:space="preserve">Per tal de permetre la verificació del correu electrònic dels </w:t>
      </w:r>
      <w:r w:rsidR="00013AF3" w:rsidRPr="00B00B56">
        <w:rPr>
          <w:noProof/>
          <w:highlight w:val="yellow"/>
        </w:rPr>
        <w:t>usuaris</w:t>
      </w:r>
      <w:r w:rsidR="003D53AC" w:rsidRPr="00B00B56">
        <w:rPr>
          <w:noProof/>
          <w:highlight w:val="yellow"/>
        </w:rPr>
        <w:t>, així com per resetejar les contrasenyes,</w:t>
      </w:r>
      <w:r w:rsidR="00013AF3" w:rsidRPr="00B00B56">
        <w:rPr>
          <w:noProof/>
          <w:highlight w:val="yellow"/>
        </w:rPr>
        <w:t xml:space="preserve"> ens caldrà modificar la nostra </w:t>
      </w:r>
      <w:r w:rsidR="0090055D" w:rsidRPr="00B00B56">
        <w:rPr>
          <w:noProof/>
          <w:highlight w:val="yellow"/>
        </w:rPr>
        <w:t>estructura de BDs.</w:t>
      </w:r>
    </w:p>
    <w:p w14:paraId="462ED270" w14:textId="33D9BE64" w:rsidR="000E7FBD" w:rsidRPr="00B00B56" w:rsidRDefault="000B2162" w:rsidP="00BB4403">
      <w:pPr>
        <w:pStyle w:val="Prrafodelista"/>
        <w:numPr>
          <w:ilvl w:val="0"/>
          <w:numId w:val="4"/>
        </w:numPr>
        <w:rPr>
          <w:noProof/>
          <w:highlight w:val="yellow"/>
        </w:rPr>
      </w:pPr>
      <w:r w:rsidRPr="00B00B56">
        <w:rPr>
          <w:noProof/>
          <w:highlight w:val="yellow"/>
        </w:rPr>
        <w:t>Camps a afegir a la</w:t>
      </w:r>
      <w:r w:rsidR="000E7FBD" w:rsidRPr="00B00B56">
        <w:rPr>
          <w:noProof/>
          <w:highlight w:val="yellow"/>
        </w:rPr>
        <w:t xml:space="preserve"> taula anomenada “users”:</w:t>
      </w:r>
    </w:p>
    <w:p w14:paraId="51B723C5" w14:textId="77777777" w:rsidR="0085103A" w:rsidRPr="00B00B56" w:rsidRDefault="0085103A" w:rsidP="0085103A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B00B56">
        <w:rPr>
          <w:b/>
          <w:bCs/>
          <w:noProof/>
          <w:highlight w:val="yellow"/>
        </w:rPr>
        <w:t>activationDate:</w:t>
      </w:r>
      <w:r w:rsidRPr="00B00B56">
        <w:rPr>
          <w:noProof/>
          <w:highlight w:val="yellow"/>
        </w:rPr>
        <w:t xml:space="preserve"> DateTime</w:t>
      </w:r>
    </w:p>
    <w:p w14:paraId="4D781F57" w14:textId="41FCD771" w:rsidR="005169E0" w:rsidRPr="00B00B56" w:rsidRDefault="00E0154B" w:rsidP="00BB4403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B00B56">
        <w:rPr>
          <w:b/>
          <w:bCs/>
          <w:noProof/>
          <w:highlight w:val="yellow"/>
        </w:rPr>
        <w:t>activation</w:t>
      </w:r>
      <w:r w:rsidR="00013AF3" w:rsidRPr="00B00B56">
        <w:rPr>
          <w:b/>
          <w:bCs/>
          <w:noProof/>
          <w:highlight w:val="yellow"/>
        </w:rPr>
        <w:t>Cod</w:t>
      </w:r>
      <w:r w:rsidR="009D02D0" w:rsidRPr="00B00B56">
        <w:rPr>
          <w:b/>
          <w:bCs/>
          <w:noProof/>
          <w:highlight w:val="yellow"/>
        </w:rPr>
        <w:t>e:</w:t>
      </w:r>
      <w:r w:rsidR="00013AF3" w:rsidRPr="00B00B56">
        <w:rPr>
          <w:b/>
          <w:bCs/>
          <w:noProof/>
          <w:color w:val="FF0000"/>
          <w:highlight w:val="yellow"/>
        </w:rPr>
        <w:t xml:space="preserve"> </w:t>
      </w:r>
      <w:r w:rsidR="009D3701" w:rsidRPr="00B00B56">
        <w:rPr>
          <w:noProof/>
          <w:highlight w:val="yellow"/>
        </w:rPr>
        <w:t>Char(</w:t>
      </w:r>
      <w:r w:rsidR="00F4573E" w:rsidRPr="00B00B56">
        <w:rPr>
          <w:noProof/>
          <w:highlight w:val="yellow"/>
        </w:rPr>
        <w:t>64</w:t>
      </w:r>
      <w:r w:rsidR="009D3701" w:rsidRPr="00B00B56">
        <w:rPr>
          <w:noProof/>
          <w:highlight w:val="yellow"/>
        </w:rPr>
        <w:t>)</w:t>
      </w:r>
    </w:p>
    <w:p w14:paraId="1C07C4C2" w14:textId="77777777" w:rsidR="009A5956" w:rsidRPr="00B00B56" w:rsidRDefault="009A5956" w:rsidP="009A5956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B00B56">
        <w:rPr>
          <w:b/>
          <w:bCs/>
          <w:noProof/>
          <w:highlight w:val="yellow"/>
        </w:rPr>
        <w:t>resetPass:</w:t>
      </w:r>
      <w:r w:rsidRPr="00B00B56">
        <w:rPr>
          <w:noProof/>
          <w:highlight w:val="yellow"/>
        </w:rPr>
        <w:t xml:space="preserve"> TinyInt(1)</w:t>
      </w:r>
    </w:p>
    <w:p w14:paraId="62A31F2A" w14:textId="64F0CDA0" w:rsidR="009A5956" w:rsidRPr="00B00B56" w:rsidRDefault="009A5956" w:rsidP="009A5956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B00B56">
        <w:rPr>
          <w:b/>
          <w:bCs/>
          <w:noProof/>
          <w:highlight w:val="yellow"/>
        </w:rPr>
        <w:t>resetPass</w:t>
      </w:r>
      <w:r w:rsidR="00F84610" w:rsidRPr="00B00B56">
        <w:rPr>
          <w:b/>
          <w:bCs/>
          <w:noProof/>
          <w:highlight w:val="yellow"/>
        </w:rPr>
        <w:t>Expiry</w:t>
      </w:r>
      <w:r w:rsidRPr="00B00B56">
        <w:rPr>
          <w:b/>
          <w:bCs/>
          <w:noProof/>
          <w:highlight w:val="yellow"/>
        </w:rPr>
        <w:t>:</w:t>
      </w:r>
      <w:r w:rsidRPr="00B00B56">
        <w:rPr>
          <w:noProof/>
          <w:highlight w:val="yellow"/>
        </w:rPr>
        <w:t xml:space="preserve"> DateTime</w:t>
      </w:r>
    </w:p>
    <w:p w14:paraId="51E77DA8" w14:textId="2B2C8624" w:rsidR="009A217C" w:rsidRPr="00B00B56" w:rsidRDefault="00E0154B" w:rsidP="009A217C">
      <w:pPr>
        <w:pStyle w:val="Prrafodelista"/>
        <w:numPr>
          <w:ilvl w:val="1"/>
          <w:numId w:val="4"/>
        </w:numPr>
        <w:rPr>
          <w:noProof/>
          <w:highlight w:val="yellow"/>
        </w:rPr>
      </w:pPr>
      <w:r w:rsidRPr="00B00B56">
        <w:rPr>
          <w:b/>
          <w:bCs/>
          <w:noProof/>
          <w:highlight w:val="yellow"/>
        </w:rPr>
        <w:t>resetPass</w:t>
      </w:r>
      <w:r w:rsidR="009A217C" w:rsidRPr="00B00B56">
        <w:rPr>
          <w:b/>
          <w:bCs/>
          <w:noProof/>
          <w:highlight w:val="yellow"/>
        </w:rPr>
        <w:t>Code:</w:t>
      </w:r>
      <w:r w:rsidR="009A217C" w:rsidRPr="00B00B56">
        <w:rPr>
          <w:b/>
          <w:bCs/>
          <w:noProof/>
          <w:color w:val="FF0000"/>
          <w:highlight w:val="yellow"/>
        </w:rPr>
        <w:t xml:space="preserve"> </w:t>
      </w:r>
      <w:r w:rsidR="009A217C" w:rsidRPr="00B00B56">
        <w:rPr>
          <w:noProof/>
          <w:highlight w:val="yellow"/>
        </w:rPr>
        <w:t>Char(64)</w:t>
      </w:r>
    </w:p>
    <w:p w14:paraId="265EB717" w14:textId="14DB139E" w:rsidR="009D02D0" w:rsidRDefault="004725B3" w:rsidP="00101098">
      <w:pPr>
        <w:rPr>
          <w:noProof/>
        </w:rPr>
      </w:pPr>
      <w:r w:rsidRPr="00B00B56">
        <w:rPr>
          <w:noProof/>
          <w:highlight w:val="yellow"/>
        </w:rPr>
        <w:t>A més a més, caldrà que desactiveu que el valor per defecte del camp active</w:t>
      </w:r>
      <w:r w:rsidR="0085103A" w:rsidRPr="00B00B56">
        <w:rPr>
          <w:noProof/>
          <w:highlight w:val="yellow"/>
        </w:rPr>
        <w:t xml:space="preserve"> sigui 1 (o True)</w:t>
      </w:r>
      <w:r w:rsidR="008F0F3D" w:rsidRPr="00B00B56">
        <w:rPr>
          <w:noProof/>
          <w:highlight w:val="yellow"/>
        </w:rPr>
        <w:t xml:space="preserve"> si així ho havíeu fet. Ara el valor per defecte d’aquest camp haurà de ser 0, és a dir, per defecte els usuaris es creen inactius i per tant no podran fer login fins a activar-se.</w:t>
      </w:r>
    </w:p>
    <w:p w14:paraId="6E596DE3" w14:textId="77777777" w:rsidR="004725B3" w:rsidRDefault="004725B3" w:rsidP="00101098">
      <w:pPr>
        <w:rPr>
          <w:noProof/>
        </w:rPr>
      </w:pPr>
    </w:p>
    <w:p w14:paraId="5E970A11" w14:textId="5A816120" w:rsidR="003663A4" w:rsidRPr="008C2766" w:rsidRDefault="00122C26" w:rsidP="00101098">
      <w:pPr>
        <w:rPr>
          <w:noProof/>
          <w:highlight w:val="yellow"/>
        </w:rPr>
      </w:pPr>
      <w:r w:rsidRPr="008C2766">
        <w:rPr>
          <w:noProof/>
          <w:highlight w:val="yellow"/>
        </w:rPr>
        <w:t>Funcionament del sistema de verificació del correu electrònic</w:t>
      </w:r>
      <w:r w:rsidR="003663A4" w:rsidRPr="008C2766">
        <w:rPr>
          <w:noProof/>
          <w:highlight w:val="yellow"/>
        </w:rPr>
        <w:t>:</w:t>
      </w:r>
    </w:p>
    <w:p w14:paraId="652AAE90" w14:textId="36B3F1B2" w:rsidR="00424E4F" w:rsidRPr="008C2766" w:rsidRDefault="00D4453A" w:rsidP="00424E4F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8C2766">
        <w:rPr>
          <w:noProof/>
          <w:highlight w:val="yellow"/>
        </w:rPr>
        <w:t>Durant el procés de registre de l’usuari, caldrà generar un valor aleatori que s’utilitzarà per permetre posteriorment l’activació de l’usuari.</w:t>
      </w:r>
      <w:r w:rsidR="00F4573E" w:rsidRPr="008C2766">
        <w:rPr>
          <w:noProof/>
          <w:highlight w:val="yellow"/>
        </w:rPr>
        <w:t xml:space="preserve"> Aquest valor recomano generar-lo calculant un </w:t>
      </w:r>
      <w:r w:rsidR="00F4573E" w:rsidRPr="008C2766">
        <w:rPr>
          <w:noProof/>
          <w:highlight w:val="yellow"/>
        </w:rPr>
        <w:lastRenderedPageBreak/>
        <w:t>SHA-256 a</w:t>
      </w:r>
      <w:r w:rsidR="00E425D8" w:rsidRPr="008C2766">
        <w:rPr>
          <w:noProof/>
          <w:highlight w:val="yellow"/>
        </w:rPr>
        <w:t xml:space="preserve"> un valor </w:t>
      </w:r>
      <w:r w:rsidR="00881E31" w:rsidRPr="008C2766">
        <w:rPr>
          <w:noProof/>
          <w:highlight w:val="yellow"/>
        </w:rPr>
        <w:t xml:space="preserve">aleatori. Per calcular un SHA-256, podeu consultar la següent funció de PHP: </w:t>
      </w:r>
      <w:hyperlink r:id="rId12" w:history="1">
        <w:r w:rsidR="00881E31" w:rsidRPr="008C2766">
          <w:rPr>
            <w:rStyle w:val="Hipervnculo"/>
            <w:noProof/>
            <w:highlight w:val="yellow"/>
          </w:rPr>
          <w:t>https://www.php.net/manual/en/function.hash.php</w:t>
        </w:r>
      </w:hyperlink>
    </w:p>
    <w:p w14:paraId="0374FA62" w14:textId="3AC6E032" w:rsidR="00881E31" w:rsidRPr="008C2766" w:rsidRDefault="00B83500" w:rsidP="00424E4F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8C2766">
        <w:rPr>
          <w:noProof/>
          <w:highlight w:val="yellow"/>
        </w:rPr>
        <w:t xml:space="preserve">El codi de 64 caràcters generat s’ha de desar al camp de BDs </w:t>
      </w:r>
      <w:r w:rsidR="002B37B4" w:rsidRPr="008C2766">
        <w:rPr>
          <w:noProof/>
          <w:highlight w:val="yellow"/>
        </w:rPr>
        <w:t>activation</w:t>
      </w:r>
      <w:r w:rsidRPr="008C2766">
        <w:rPr>
          <w:noProof/>
          <w:highlight w:val="yellow"/>
        </w:rPr>
        <w:t>Code, ja que el necessitarem per poder activar l’usuari.</w:t>
      </w:r>
    </w:p>
    <w:p w14:paraId="2EF9BE19" w14:textId="17AC3DDA" w:rsidR="00B83500" w:rsidRPr="00B610B8" w:rsidRDefault="004E17D9" w:rsidP="00424E4F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B610B8">
        <w:rPr>
          <w:noProof/>
          <w:highlight w:val="yellow"/>
        </w:rPr>
        <w:t xml:space="preserve">Una vegada registrat l’usuari a la nostra BDs, fent ús de la llibreria </w:t>
      </w:r>
      <w:r w:rsidRPr="00B610B8">
        <w:rPr>
          <w:b/>
          <w:bCs/>
          <w:noProof/>
          <w:highlight w:val="yellow"/>
          <w:u w:val="single"/>
        </w:rPr>
        <w:t>PHPMailer</w:t>
      </w:r>
      <w:r w:rsidR="00661E5D" w:rsidRPr="00B610B8">
        <w:rPr>
          <w:noProof/>
          <w:highlight w:val="yellow"/>
        </w:rPr>
        <w:t xml:space="preserve"> procediu a enviar un correu electrònic a l’usuari</w:t>
      </w:r>
      <w:r w:rsidR="007F74CB" w:rsidRPr="00B610B8">
        <w:rPr>
          <w:noProof/>
          <w:highlight w:val="yellow"/>
        </w:rPr>
        <w:t>, donant-li la benvinguda a la plataforma i facilitant-li la URL d’activació.</w:t>
      </w:r>
    </w:p>
    <w:p w14:paraId="45CD898B" w14:textId="080C92F6" w:rsidR="007F74CB" w:rsidRPr="00B610B8" w:rsidRDefault="00DF490E" w:rsidP="00DF490E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B610B8">
        <w:rPr>
          <w:noProof/>
          <w:highlight w:val="yellow"/>
        </w:rPr>
        <w:t>El mail de benvinguda, s’ha d’escriure amb HTML i ha de mostrar la nostra imatge corporativa.</w:t>
      </w:r>
    </w:p>
    <w:p w14:paraId="656EA1F6" w14:textId="13B248DF" w:rsidR="00DF490E" w:rsidRPr="00732DE4" w:rsidRDefault="00DF490E" w:rsidP="00DF490E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32DE4">
        <w:rPr>
          <w:noProof/>
          <w:highlight w:val="yellow"/>
        </w:rPr>
        <w:t>El mail de benvinguda contindrà en un anchor (&lt;a&gt;) l’enllaç al nostre script de verificació. Aquesta serà una URL única amb els paràmetres d’entrada del script passats per mètode GET.</w:t>
      </w:r>
    </w:p>
    <w:p w14:paraId="61281667" w14:textId="47371102" w:rsidR="00FE1A71" w:rsidRPr="00732DE4" w:rsidRDefault="004528F6" w:rsidP="00FE1A71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32DE4">
        <w:rPr>
          <w:noProof/>
          <w:highlight w:val="yellow"/>
        </w:rPr>
        <w:t xml:space="preserve">Si suposem que el nostre script de verificació </w:t>
      </w:r>
      <w:r w:rsidR="003309FF" w:rsidRPr="00732DE4">
        <w:rPr>
          <w:noProof/>
          <w:highlight w:val="yellow"/>
        </w:rPr>
        <w:t>encarregat d’activar els</w:t>
      </w:r>
      <w:r w:rsidRPr="00732DE4">
        <w:rPr>
          <w:noProof/>
          <w:highlight w:val="yellow"/>
        </w:rPr>
        <w:t xml:space="preserve"> comptes</w:t>
      </w:r>
      <w:r w:rsidR="003309FF" w:rsidRPr="00732DE4">
        <w:rPr>
          <w:noProof/>
          <w:highlight w:val="yellow"/>
        </w:rPr>
        <w:t xml:space="preserve"> d’usuaris</w:t>
      </w:r>
      <w:r w:rsidRPr="00732DE4">
        <w:rPr>
          <w:noProof/>
          <w:highlight w:val="yellow"/>
        </w:rPr>
        <w:t xml:space="preserve"> </w:t>
      </w:r>
      <w:r w:rsidR="00FE1A71" w:rsidRPr="00732DE4">
        <w:rPr>
          <w:noProof/>
          <w:highlight w:val="yellow"/>
        </w:rPr>
        <w:t>s’anomena</w:t>
      </w:r>
      <w:r w:rsidR="003309FF" w:rsidRPr="00732DE4">
        <w:rPr>
          <w:noProof/>
          <w:highlight w:val="yellow"/>
        </w:rPr>
        <w:t xml:space="preserve"> “mailCheckAccount.php” </w:t>
      </w:r>
      <w:r w:rsidR="00FE1A71" w:rsidRPr="00732DE4">
        <w:rPr>
          <w:noProof/>
          <w:highlight w:val="yellow"/>
        </w:rPr>
        <w:t>i es troba a l’arrel del nostre domini, suposant que aquest fos “</w:t>
      </w:r>
      <w:r w:rsidR="00470358" w:rsidRPr="00732DE4">
        <w:rPr>
          <w:noProof/>
          <w:highlight w:val="yellow"/>
        </w:rPr>
        <w:t>imaginest.com”</w:t>
      </w:r>
      <w:r w:rsidR="001C6C8B" w:rsidRPr="00732DE4">
        <w:rPr>
          <w:noProof/>
          <w:highlight w:val="yellow"/>
        </w:rPr>
        <w:t>,</w:t>
      </w:r>
      <w:r w:rsidR="00470358" w:rsidRPr="00732DE4">
        <w:rPr>
          <w:noProof/>
          <w:highlight w:val="yellow"/>
        </w:rPr>
        <w:t xml:space="preserve"> </w:t>
      </w:r>
      <w:r w:rsidR="001C6C8B" w:rsidRPr="00732DE4">
        <w:rPr>
          <w:noProof/>
          <w:highlight w:val="yellow"/>
        </w:rPr>
        <w:t>u</w:t>
      </w:r>
      <w:r w:rsidR="00470358" w:rsidRPr="00732DE4">
        <w:rPr>
          <w:noProof/>
          <w:highlight w:val="yellow"/>
        </w:rPr>
        <w:t>na possible URL a generar seria:</w:t>
      </w:r>
      <w:r w:rsidR="0061768B" w:rsidRPr="00732DE4">
        <w:rPr>
          <w:noProof/>
          <w:highlight w:val="yellow"/>
        </w:rPr>
        <w:t xml:space="preserve"> </w:t>
      </w:r>
      <w:hyperlink r:id="rId13" w:history="1">
        <w:r w:rsidR="00142842" w:rsidRPr="00732DE4">
          <w:rPr>
            <w:rStyle w:val="Hipervnculo"/>
            <w:noProof/>
            <w:highlight w:val="yellow"/>
          </w:rPr>
          <w:t>https://imaginest.com/mailCheckAccount.php?code=d600474b1b8e50d3633c91c0cf1efc454b79c9624a43fd7de441ee71745726ab&amp;mail=dgonzalez@educem.com</w:t>
        </w:r>
      </w:hyperlink>
      <w:r w:rsidR="00142842" w:rsidRPr="00732DE4">
        <w:rPr>
          <w:noProof/>
          <w:highlight w:val="yellow"/>
        </w:rPr>
        <w:t>.</w:t>
      </w:r>
    </w:p>
    <w:p w14:paraId="60A814FC" w14:textId="65D5B54A" w:rsidR="00470358" w:rsidRPr="00732DE4" w:rsidRDefault="00142842" w:rsidP="00142842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32DE4">
        <w:rPr>
          <w:noProof/>
          <w:highlight w:val="yellow"/>
        </w:rPr>
        <w:t xml:space="preserve">Si analitzem l’exemple anterior, veurem que l’enllaç conté el codi aleatori generat, així com el mail de l’usuari contra </w:t>
      </w:r>
      <w:r w:rsidR="009C6A5D" w:rsidRPr="00732DE4">
        <w:rPr>
          <w:noProof/>
          <w:highlight w:val="yellow"/>
        </w:rPr>
        <w:t>el qual s’ha de verificar. Són els paràmetres “code” i “mail” que es passen en format GET al script “mailCheckAccount.php”.</w:t>
      </w:r>
    </w:p>
    <w:p w14:paraId="5298CD98" w14:textId="393B7C38" w:rsidR="009C6A5D" w:rsidRPr="00732DE4" w:rsidRDefault="00DE22AF" w:rsidP="00142842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32DE4">
        <w:rPr>
          <w:noProof/>
          <w:highlight w:val="yellow"/>
        </w:rPr>
        <w:t xml:space="preserve">Per fer-ho més amigable, feu que a l’enllaç no es mostri la URL com a tal, sinó </w:t>
      </w:r>
      <w:r w:rsidR="00407982" w:rsidRPr="00732DE4">
        <w:rPr>
          <w:noProof/>
          <w:highlight w:val="yellow"/>
        </w:rPr>
        <w:t>el text “Active your account Now!”.</w:t>
      </w:r>
    </w:p>
    <w:p w14:paraId="3A194A69" w14:textId="1D06831A" w:rsidR="00AD3169" w:rsidRPr="00732DE4" w:rsidRDefault="00AD3169" w:rsidP="00142842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732DE4">
        <w:rPr>
          <w:noProof/>
          <w:highlight w:val="yellow"/>
        </w:rPr>
        <w:t>Recordeu a substituir el domini per alló que pertoqui en el vostre cas.</w:t>
      </w:r>
    </w:p>
    <w:p w14:paraId="1DE04534" w14:textId="15709F97" w:rsidR="00AD3169" w:rsidRPr="00BE3EC2" w:rsidRDefault="00FF367A" w:rsidP="00AD3169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BE3EC2">
        <w:rPr>
          <w:noProof/>
          <w:highlight w:val="yellow"/>
        </w:rPr>
        <w:t>El script de Verificació “mailCheckAccount.php” únicament cal</w:t>
      </w:r>
      <w:r w:rsidR="008E7841" w:rsidRPr="00BE3EC2">
        <w:rPr>
          <w:noProof/>
          <w:highlight w:val="yellow"/>
        </w:rPr>
        <w:t xml:space="preserve"> que verifiqui que les dades contingu</w:t>
      </w:r>
      <w:r w:rsidR="004673D4" w:rsidRPr="00BE3EC2">
        <w:rPr>
          <w:noProof/>
          <w:highlight w:val="yellow"/>
        </w:rPr>
        <w:t>de</w:t>
      </w:r>
      <w:r w:rsidR="008E7841" w:rsidRPr="00BE3EC2">
        <w:rPr>
          <w:noProof/>
          <w:highlight w:val="yellow"/>
        </w:rPr>
        <w:t>s en els paràmetres d’entrada via GET són correcte</w:t>
      </w:r>
      <w:r w:rsidR="00D96CA0" w:rsidRPr="00BE3EC2">
        <w:rPr>
          <w:noProof/>
          <w:highlight w:val="yellow"/>
        </w:rPr>
        <w:t>s. De ser-ho, activarà l’usuari (posarà un 1 al camp active de BDs) i esborrarà el codi de la BDs (el posarà a Null). Tanmateix, caldrà desar la data i hora d’activació al camp activationDate.</w:t>
      </w:r>
    </w:p>
    <w:p w14:paraId="152D1DFF" w14:textId="39E078AB" w:rsidR="00D96CA0" w:rsidRPr="00BE3EC2" w:rsidRDefault="00D96CA0" w:rsidP="00AD3169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BE3EC2">
        <w:rPr>
          <w:noProof/>
          <w:highlight w:val="yellow"/>
        </w:rPr>
        <w:t>Una vegada completada la verificació de l’usuari, s’haurà de redirigir</w:t>
      </w:r>
      <w:r w:rsidR="00286288" w:rsidRPr="00BE3EC2">
        <w:rPr>
          <w:noProof/>
          <w:highlight w:val="yellow"/>
        </w:rPr>
        <w:t xml:space="preserve"> l’usuari</w:t>
      </w:r>
      <w:r w:rsidRPr="00BE3EC2">
        <w:rPr>
          <w:noProof/>
          <w:highlight w:val="yellow"/>
        </w:rPr>
        <w:t xml:space="preserve"> a la web principal, on es mostrarà un avís indicant si la verificació s’ha completat amb èxit o no.</w:t>
      </w:r>
    </w:p>
    <w:p w14:paraId="5DE6F3D5" w14:textId="2FDE8810" w:rsidR="00286288" w:rsidRDefault="00286288" w:rsidP="00286288">
      <w:pPr>
        <w:rPr>
          <w:noProof/>
        </w:rPr>
      </w:pPr>
    </w:p>
    <w:p w14:paraId="0716942D" w14:textId="77777777" w:rsidR="00D3495D" w:rsidRDefault="00D3495D" w:rsidP="00286288">
      <w:pPr>
        <w:rPr>
          <w:noProof/>
        </w:rPr>
      </w:pPr>
    </w:p>
    <w:p w14:paraId="1B17D1C2" w14:textId="456E42AE" w:rsidR="001C3336" w:rsidRPr="00CB2AB6" w:rsidRDefault="00286288" w:rsidP="00286288">
      <w:pPr>
        <w:rPr>
          <w:noProof/>
          <w:highlight w:val="yellow"/>
        </w:rPr>
      </w:pPr>
      <w:r w:rsidRPr="00CB2AB6">
        <w:rPr>
          <w:noProof/>
          <w:highlight w:val="yellow"/>
        </w:rPr>
        <w:lastRenderedPageBreak/>
        <w:t>Funcionament del sistema de reset de contrasenya:</w:t>
      </w:r>
    </w:p>
    <w:p w14:paraId="7382042C" w14:textId="3200EDF2" w:rsidR="00286288" w:rsidRPr="00CB2AB6" w:rsidRDefault="00C37D32" w:rsidP="00286288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CB2AB6">
        <w:rPr>
          <w:noProof/>
          <w:highlight w:val="yellow"/>
        </w:rPr>
        <w:t>Per el procés de reset de contrasenya</w:t>
      </w:r>
      <w:r w:rsidR="009C640E" w:rsidRPr="00CB2AB6">
        <w:rPr>
          <w:noProof/>
          <w:highlight w:val="yellow"/>
        </w:rPr>
        <w:t>, el que farem serà</w:t>
      </w:r>
      <w:r w:rsidR="005F427B" w:rsidRPr="00CB2AB6">
        <w:rPr>
          <w:noProof/>
          <w:highlight w:val="yellow"/>
        </w:rPr>
        <w:t xml:space="preserve"> incloure a la pàgina principal un enllaç </w:t>
      </w:r>
      <w:r w:rsidR="005E433D" w:rsidRPr="00CB2AB6">
        <w:rPr>
          <w:noProof/>
          <w:highlight w:val="yellow"/>
        </w:rPr>
        <w:t>que quedi més disimulat i que indiqui “</w:t>
      </w:r>
      <w:r w:rsidR="00D03F95" w:rsidRPr="00CB2AB6">
        <w:rPr>
          <w:noProof/>
          <w:highlight w:val="yellow"/>
        </w:rPr>
        <w:t>Forgot Password?”</w:t>
      </w:r>
      <w:r w:rsidR="000A4DD9" w:rsidRPr="00CB2AB6">
        <w:rPr>
          <w:noProof/>
          <w:highlight w:val="yellow"/>
        </w:rPr>
        <w:t>. Aquest enllaç al clickar-hi ens haurà de mostrar un Pop-up on introduïr el nostre nom d’usuari o correu electrònic</w:t>
      </w:r>
      <w:r w:rsidR="00FA145F" w:rsidRPr="00CB2AB6">
        <w:rPr>
          <w:noProof/>
          <w:highlight w:val="yellow"/>
        </w:rPr>
        <w:t xml:space="preserve">, així com un botó que mostri el text “Send </w:t>
      </w:r>
      <w:r w:rsidR="001C3336" w:rsidRPr="00CB2AB6">
        <w:rPr>
          <w:noProof/>
          <w:highlight w:val="yellow"/>
        </w:rPr>
        <w:t>Reset Password Email”.</w:t>
      </w:r>
    </w:p>
    <w:p w14:paraId="68B5237F" w14:textId="06BF0840" w:rsidR="001C3336" w:rsidRPr="00CB2AB6" w:rsidRDefault="00D2686F" w:rsidP="00286288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CB2AB6">
        <w:rPr>
          <w:noProof/>
          <w:highlight w:val="yellow"/>
        </w:rPr>
        <w:t>Per tal de mostrar el Popup</w:t>
      </w:r>
      <w:r w:rsidR="00D32A63" w:rsidRPr="00CB2AB6">
        <w:rPr>
          <w:noProof/>
          <w:highlight w:val="yellow"/>
        </w:rPr>
        <w:t>,</w:t>
      </w:r>
      <w:r w:rsidRPr="00CB2AB6">
        <w:rPr>
          <w:noProof/>
          <w:highlight w:val="yellow"/>
        </w:rPr>
        <w:t xml:space="preserve"> el més senzill és fer-ho ajudant-nos de JS</w:t>
      </w:r>
      <w:r w:rsidR="00D32A63" w:rsidRPr="00CB2AB6">
        <w:rPr>
          <w:noProof/>
          <w:highlight w:val="yellow"/>
        </w:rPr>
        <w:t xml:space="preserve"> i/o</w:t>
      </w:r>
      <w:r w:rsidRPr="00CB2AB6">
        <w:rPr>
          <w:noProof/>
          <w:highlight w:val="yellow"/>
        </w:rPr>
        <w:t xml:space="preserve"> fent ús de les facilitats que ens proporcion</w:t>
      </w:r>
      <w:r w:rsidR="00E00AD2" w:rsidRPr="00CB2AB6">
        <w:rPr>
          <w:noProof/>
          <w:highlight w:val="yellow"/>
        </w:rPr>
        <w:t>en frameworks com Bootstrap. Un altre opció es buscar exemples a través de CodePen o similars.</w:t>
      </w:r>
    </w:p>
    <w:p w14:paraId="47108B06" w14:textId="1EA19549" w:rsidR="00E00AD2" w:rsidRPr="00CB2AB6" w:rsidRDefault="00E00AD2" w:rsidP="00286288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CB2AB6">
        <w:rPr>
          <w:noProof/>
          <w:highlight w:val="yellow"/>
        </w:rPr>
        <w:t xml:space="preserve">Al final, una vegada </w:t>
      </w:r>
      <w:r w:rsidR="00E74CBD" w:rsidRPr="00CB2AB6">
        <w:rPr>
          <w:noProof/>
          <w:highlight w:val="yellow"/>
        </w:rPr>
        <w:t>es faci click sobre “Send Reset Password Email”, el que s’ha d’acabar fent és una petició POST a un script php anomenat “resetPassword</w:t>
      </w:r>
      <w:r w:rsidR="006B6F1B" w:rsidRPr="00CB2AB6">
        <w:rPr>
          <w:noProof/>
          <w:highlight w:val="yellow"/>
        </w:rPr>
        <w:t>Send</w:t>
      </w:r>
      <w:r w:rsidR="00E74CBD" w:rsidRPr="00CB2AB6">
        <w:rPr>
          <w:noProof/>
          <w:highlight w:val="yellow"/>
        </w:rPr>
        <w:t>.php”</w:t>
      </w:r>
      <w:r w:rsidR="00D91C47" w:rsidRPr="00CB2AB6">
        <w:rPr>
          <w:noProof/>
          <w:highlight w:val="yellow"/>
        </w:rPr>
        <w:t xml:space="preserve"> que s’encarregarà d’enviar un correu a l’usuari per tal de resetejar la contrasenya.</w:t>
      </w:r>
    </w:p>
    <w:p w14:paraId="37E8E3DE" w14:textId="0E66181E" w:rsidR="00582B83" w:rsidRPr="00301A3F" w:rsidRDefault="00582B83" w:rsidP="00286288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301A3F">
        <w:rPr>
          <w:noProof/>
          <w:highlight w:val="yellow"/>
        </w:rPr>
        <w:t>El script “resetPasswordSend.php”</w:t>
      </w:r>
      <w:r w:rsidR="00C756C3" w:rsidRPr="00301A3F">
        <w:rPr>
          <w:noProof/>
          <w:highlight w:val="yellow"/>
        </w:rPr>
        <w:t>, caldrà quea actualitzi abans però les dades de l’usuari generant un codi aleatori</w:t>
      </w:r>
      <w:r w:rsidR="00D3495D" w:rsidRPr="00301A3F">
        <w:rPr>
          <w:noProof/>
          <w:highlight w:val="yellow"/>
        </w:rPr>
        <w:t xml:space="preserve"> (camp resetPassCode)</w:t>
      </w:r>
      <w:r w:rsidR="00C756C3" w:rsidRPr="00301A3F">
        <w:rPr>
          <w:noProof/>
          <w:highlight w:val="yellow"/>
        </w:rPr>
        <w:t xml:space="preserve"> de manera anàloga al cas de l’activació d’usuaris,</w:t>
      </w:r>
      <w:r w:rsidR="009C19DD" w:rsidRPr="00301A3F">
        <w:rPr>
          <w:noProof/>
          <w:highlight w:val="yellow"/>
        </w:rPr>
        <w:t xml:space="preserve"> activant a “1” la sol·licitud del reset de password (camp resetPas</w:t>
      </w:r>
      <w:r w:rsidR="009A5956" w:rsidRPr="00301A3F">
        <w:rPr>
          <w:noProof/>
          <w:highlight w:val="yellow"/>
        </w:rPr>
        <w:t>s</w:t>
      </w:r>
      <w:r w:rsidR="009C19DD" w:rsidRPr="00301A3F">
        <w:rPr>
          <w:noProof/>
          <w:highlight w:val="yellow"/>
        </w:rPr>
        <w:t>)</w:t>
      </w:r>
      <w:r w:rsidR="006C4B5A" w:rsidRPr="00301A3F">
        <w:rPr>
          <w:noProof/>
          <w:highlight w:val="yellow"/>
        </w:rPr>
        <w:t xml:space="preserve"> i desant la data de caducitat</w:t>
      </w:r>
      <w:r w:rsidR="00D3495D" w:rsidRPr="00301A3F">
        <w:rPr>
          <w:noProof/>
          <w:highlight w:val="yellow"/>
        </w:rPr>
        <w:t xml:space="preserve"> (</w:t>
      </w:r>
      <w:r w:rsidR="00F84610" w:rsidRPr="00301A3F">
        <w:rPr>
          <w:noProof/>
          <w:highlight w:val="yellow"/>
        </w:rPr>
        <w:t>resetPassExpiry</w:t>
      </w:r>
      <w:r w:rsidR="00D3495D" w:rsidRPr="00301A3F">
        <w:rPr>
          <w:noProof/>
          <w:highlight w:val="yellow"/>
        </w:rPr>
        <w:t>)</w:t>
      </w:r>
      <w:r w:rsidR="006C4B5A" w:rsidRPr="00301A3F">
        <w:rPr>
          <w:noProof/>
          <w:highlight w:val="yellow"/>
        </w:rPr>
        <w:t xml:space="preserve"> del procés de reseteig, que establirem en 30 minuts una vegada feta la</w:t>
      </w:r>
      <w:r w:rsidR="00655C6A" w:rsidRPr="00301A3F">
        <w:rPr>
          <w:noProof/>
          <w:highlight w:val="yellow"/>
        </w:rPr>
        <w:t xml:space="preserve"> </w:t>
      </w:r>
      <w:r w:rsidR="006C4B5A" w:rsidRPr="00301A3F">
        <w:rPr>
          <w:noProof/>
          <w:highlight w:val="yellow"/>
        </w:rPr>
        <w:t>sol·licitud.</w:t>
      </w:r>
    </w:p>
    <w:p w14:paraId="1A120E9E" w14:textId="1FD7CDA2" w:rsidR="00D91C47" w:rsidRPr="000616C7" w:rsidRDefault="0040072F" w:rsidP="00286288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0616C7">
        <w:rPr>
          <w:noProof/>
          <w:highlight w:val="yellow"/>
        </w:rPr>
        <w:t>El procés d’enviament de correu electrònic</w:t>
      </w:r>
      <w:r w:rsidR="00666F17" w:rsidRPr="000616C7">
        <w:rPr>
          <w:noProof/>
          <w:highlight w:val="yellow"/>
        </w:rPr>
        <w:t xml:space="preserve"> pel reset de password</w:t>
      </w:r>
      <w:r w:rsidRPr="000616C7">
        <w:rPr>
          <w:noProof/>
          <w:highlight w:val="yellow"/>
        </w:rPr>
        <w:t xml:space="preserve"> s’ha de fer de forma </w:t>
      </w:r>
      <w:r w:rsidR="00655C6A" w:rsidRPr="000616C7">
        <w:rPr>
          <w:noProof/>
          <w:highlight w:val="yellow"/>
        </w:rPr>
        <w:t>equivalent</w:t>
      </w:r>
      <w:r w:rsidRPr="000616C7">
        <w:rPr>
          <w:noProof/>
          <w:highlight w:val="yellow"/>
        </w:rPr>
        <w:t xml:space="preserve"> al vist en el procés d’activació de comptes d’usuari.</w:t>
      </w:r>
    </w:p>
    <w:p w14:paraId="1A77D317" w14:textId="0808B8A8" w:rsidR="0040072F" w:rsidRPr="000616C7" w:rsidRDefault="0040072F" w:rsidP="000E5663">
      <w:pPr>
        <w:pStyle w:val="Prrafodelista"/>
        <w:numPr>
          <w:ilvl w:val="0"/>
          <w:numId w:val="9"/>
        </w:numPr>
        <w:rPr>
          <w:noProof/>
          <w:highlight w:val="yellow"/>
        </w:rPr>
      </w:pPr>
      <w:r w:rsidRPr="000616C7">
        <w:rPr>
          <w:noProof/>
          <w:highlight w:val="yellow"/>
        </w:rPr>
        <w:t xml:space="preserve">El correu però, ara </w:t>
      </w:r>
      <w:r w:rsidR="00DB75AA" w:rsidRPr="000616C7">
        <w:rPr>
          <w:noProof/>
          <w:highlight w:val="yellow"/>
        </w:rPr>
        <w:t xml:space="preserve">indicarà a l’usuari que s’ha sol·licitat un </w:t>
      </w:r>
      <w:r w:rsidR="00666F17" w:rsidRPr="000616C7">
        <w:rPr>
          <w:noProof/>
          <w:highlight w:val="yellow"/>
        </w:rPr>
        <w:t>reseteig</w:t>
      </w:r>
      <w:r w:rsidR="00DB75AA" w:rsidRPr="000616C7">
        <w:rPr>
          <w:noProof/>
          <w:highlight w:val="yellow"/>
        </w:rPr>
        <w:t xml:space="preserve"> de contrasenya i que si vol procedir, caldrà que faci click sobre l’enllaç que es facilita</w:t>
      </w:r>
      <w:r w:rsidR="00666F17" w:rsidRPr="000616C7">
        <w:rPr>
          <w:noProof/>
          <w:highlight w:val="yellow"/>
        </w:rPr>
        <w:t xml:space="preserve"> </w:t>
      </w:r>
      <w:r w:rsidR="00582B83" w:rsidRPr="000616C7">
        <w:rPr>
          <w:noProof/>
          <w:highlight w:val="yellow"/>
        </w:rPr>
        <w:t>abans de determinada data i hora</w:t>
      </w:r>
      <w:r w:rsidR="00DB75AA" w:rsidRPr="000616C7">
        <w:rPr>
          <w:noProof/>
          <w:highlight w:val="yellow"/>
        </w:rPr>
        <w:t>.</w:t>
      </w:r>
      <w:r w:rsidR="00D07B50" w:rsidRPr="000616C7">
        <w:rPr>
          <w:noProof/>
          <w:highlight w:val="yellow"/>
        </w:rPr>
        <w:t xml:space="preserve"> Aquest enllaç, serà un anchor amb una URL única amb els paràmetres d’entrada del script passat</w:t>
      </w:r>
      <w:r w:rsidR="0071472B" w:rsidRPr="000616C7">
        <w:rPr>
          <w:noProof/>
          <w:highlight w:val="yellow"/>
        </w:rPr>
        <w:t>s</w:t>
      </w:r>
      <w:r w:rsidR="00D07B50" w:rsidRPr="000616C7">
        <w:rPr>
          <w:noProof/>
          <w:highlight w:val="yellow"/>
        </w:rPr>
        <w:t xml:space="preserve"> per mètode GET.</w:t>
      </w:r>
    </w:p>
    <w:p w14:paraId="644E9344" w14:textId="2901D5FB" w:rsidR="00982DBD" w:rsidRPr="00BD01C0" w:rsidRDefault="00655C6A" w:rsidP="000E5663">
      <w:pPr>
        <w:pStyle w:val="Prrafodelista"/>
        <w:numPr>
          <w:ilvl w:val="0"/>
          <w:numId w:val="9"/>
        </w:numPr>
        <w:rPr>
          <w:noProof/>
          <w:highlight w:val="yellow"/>
        </w:rPr>
      </w:pPr>
      <w:r w:rsidRPr="00BD01C0">
        <w:rPr>
          <w:noProof/>
          <w:highlight w:val="yellow"/>
        </w:rPr>
        <w:t xml:space="preserve">Si suposem que el nostre script de </w:t>
      </w:r>
      <w:r w:rsidR="00C475B5" w:rsidRPr="00BD01C0">
        <w:rPr>
          <w:noProof/>
          <w:highlight w:val="yellow"/>
        </w:rPr>
        <w:t>reset de password</w:t>
      </w:r>
      <w:r w:rsidRPr="00BD01C0">
        <w:rPr>
          <w:noProof/>
          <w:highlight w:val="yellow"/>
        </w:rPr>
        <w:t xml:space="preserve"> s’anomena “</w:t>
      </w:r>
      <w:r w:rsidR="00C475B5" w:rsidRPr="00BD01C0">
        <w:rPr>
          <w:noProof/>
          <w:highlight w:val="yellow"/>
        </w:rPr>
        <w:t>resetPassword</w:t>
      </w:r>
      <w:r w:rsidRPr="00BD01C0">
        <w:rPr>
          <w:noProof/>
          <w:highlight w:val="yellow"/>
        </w:rPr>
        <w:t>.php” i es troba a l’arrel del nostre domini, suposant que aquest fos “imaginest.com”</w:t>
      </w:r>
      <w:r w:rsidR="001C6C8B" w:rsidRPr="00BD01C0">
        <w:rPr>
          <w:noProof/>
          <w:highlight w:val="yellow"/>
        </w:rPr>
        <w:t>,</w:t>
      </w:r>
      <w:r w:rsidRPr="00BD01C0">
        <w:rPr>
          <w:noProof/>
          <w:highlight w:val="yellow"/>
        </w:rPr>
        <w:t xml:space="preserve"> </w:t>
      </w:r>
      <w:r w:rsidR="001C6C8B" w:rsidRPr="00BD01C0">
        <w:rPr>
          <w:noProof/>
          <w:highlight w:val="yellow"/>
        </w:rPr>
        <w:t>u</w:t>
      </w:r>
      <w:r w:rsidRPr="00BD01C0">
        <w:rPr>
          <w:noProof/>
          <w:highlight w:val="yellow"/>
        </w:rPr>
        <w:t xml:space="preserve">na possible URL a generar seria: </w:t>
      </w:r>
    </w:p>
    <w:p w14:paraId="4CEBD3EC" w14:textId="404243BE" w:rsidR="00655C6A" w:rsidRPr="00BD01C0" w:rsidRDefault="00C72895" w:rsidP="000E5663">
      <w:pPr>
        <w:pStyle w:val="Prrafodelista"/>
        <w:numPr>
          <w:ilvl w:val="1"/>
          <w:numId w:val="9"/>
        </w:numPr>
        <w:rPr>
          <w:noProof/>
          <w:highlight w:val="yellow"/>
        </w:rPr>
      </w:pPr>
      <w:hyperlink r:id="rId14" w:history="1">
        <w:r w:rsidR="00982DBD" w:rsidRPr="00BD01C0">
          <w:rPr>
            <w:rStyle w:val="Hipervnculo"/>
            <w:noProof/>
            <w:highlight w:val="yellow"/>
          </w:rPr>
          <w:t>https://imaginest.com/resetPassword.php?code=d600474b1b8e50d3633c91c0cf1efc454b79c9624a43fd7de441ee71745726ab&amp;mail=dgonzalez@educem.com</w:t>
        </w:r>
      </w:hyperlink>
      <w:r w:rsidR="00655C6A" w:rsidRPr="00BD01C0">
        <w:rPr>
          <w:noProof/>
          <w:highlight w:val="yellow"/>
        </w:rPr>
        <w:t>.</w:t>
      </w:r>
    </w:p>
    <w:p w14:paraId="492DAD75" w14:textId="3D3D0703" w:rsidR="00982DBD" w:rsidRDefault="00982DBD" w:rsidP="001C6C8B">
      <w:pPr>
        <w:pStyle w:val="Prrafodelista"/>
        <w:ind w:left="1800"/>
        <w:rPr>
          <w:noProof/>
        </w:rPr>
      </w:pPr>
      <w:r w:rsidRPr="00BD01C0">
        <w:rPr>
          <w:noProof/>
          <w:highlight w:val="yellow"/>
        </w:rPr>
        <w:t>Un altre possibilitat seria:</w:t>
      </w:r>
    </w:p>
    <w:p w14:paraId="6942DF0B" w14:textId="2FCA19D8" w:rsidR="00982DBD" w:rsidRPr="007F50C3" w:rsidRDefault="00C72895" w:rsidP="000E5663">
      <w:pPr>
        <w:pStyle w:val="Prrafodelista"/>
        <w:numPr>
          <w:ilvl w:val="1"/>
          <w:numId w:val="9"/>
        </w:numPr>
        <w:rPr>
          <w:noProof/>
          <w:highlight w:val="red"/>
        </w:rPr>
      </w:pPr>
      <w:hyperlink r:id="rId15" w:history="1">
        <w:r w:rsidR="00982DBD" w:rsidRPr="007F50C3">
          <w:rPr>
            <w:rStyle w:val="Hipervnculo"/>
            <w:noProof/>
            <w:highlight w:val="red"/>
          </w:rPr>
          <w:t>https://imaginest.com/resetPassword.php?code=d600474b1b8e50d3633c91c0cf1efc454b79c9624a43fd7de441ee71745726ab&amp;user=dgonzalez</w:t>
        </w:r>
      </w:hyperlink>
      <w:r w:rsidR="00982DBD" w:rsidRPr="007F50C3">
        <w:rPr>
          <w:noProof/>
          <w:highlight w:val="red"/>
        </w:rPr>
        <w:t>.</w:t>
      </w:r>
    </w:p>
    <w:p w14:paraId="0E2DEF23" w14:textId="1CCDDA03" w:rsidR="00655C6A" w:rsidRPr="00BD01C0" w:rsidRDefault="00655C6A" w:rsidP="000E5663">
      <w:pPr>
        <w:pStyle w:val="Prrafodelista"/>
        <w:numPr>
          <w:ilvl w:val="0"/>
          <w:numId w:val="9"/>
        </w:numPr>
        <w:rPr>
          <w:noProof/>
          <w:highlight w:val="yellow"/>
        </w:rPr>
      </w:pPr>
      <w:r w:rsidRPr="00BD01C0">
        <w:rPr>
          <w:noProof/>
          <w:highlight w:val="yellow"/>
        </w:rPr>
        <w:lastRenderedPageBreak/>
        <w:t xml:space="preserve">Si analitzem l’exemple anterior, veurem que l’enllaç conté el codi aleatori generat, així com el mail </w:t>
      </w:r>
      <w:r w:rsidR="00982DBD" w:rsidRPr="00BD01C0">
        <w:rPr>
          <w:noProof/>
          <w:highlight w:val="yellow"/>
        </w:rPr>
        <w:t xml:space="preserve">o el nom </w:t>
      </w:r>
      <w:r w:rsidRPr="00BD01C0">
        <w:rPr>
          <w:noProof/>
          <w:highlight w:val="yellow"/>
        </w:rPr>
        <w:t>de l’usuari contra el qual s’ha de verificar. Són els paràmetres “code” i “mail”</w:t>
      </w:r>
      <w:r w:rsidR="00982DBD" w:rsidRPr="00BD01C0">
        <w:rPr>
          <w:noProof/>
          <w:highlight w:val="yellow"/>
        </w:rPr>
        <w:t xml:space="preserve"> (o “user”)</w:t>
      </w:r>
      <w:r w:rsidRPr="00BD01C0">
        <w:rPr>
          <w:noProof/>
          <w:highlight w:val="yellow"/>
        </w:rPr>
        <w:t xml:space="preserve"> que es passen en format GET al script “</w:t>
      </w:r>
      <w:r w:rsidR="00982DBD" w:rsidRPr="00BD01C0">
        <w:rPr>
          <w:noProof/>
          <w:highlight w:val="yellow"/>
        </w:rPr>
        <w:t>rese</w:t>
      </w:r>
      <w:r w:rsidRPr="00BD01C0">
        <w:rPr>
          <w:noProof/>
          <w:highlight w:val="yellow"/>
        </w:rPr>
        <w:t>t</w:t>
      </w:r>
      <w:r w:rsidR="00982DBD" w:rsidRPr="00BD01C0">
        <w:rPr>
          <w:noProof/>
          <w:highlight w:val="yellow"/>
        </w:rPr>
        <w:t>Password</w:t>
      </w:r>
      <w:r w:rsidRPr="00BD01C0">
        <w:rPr>
          <w:noProof/>
          <w:highlight w:val="yellow"/>
        </w:rPr>
        <w:t>.php”.</w:t>
      </w:r>
    </w:p>
    <w:p w14:paraId="133BC27F" w14:textId="511B4FBB" w:rsidR="00655C6A" w:rsidRPr="00BD01C0" w:rsidRDefault="00655C6A" w:rsidP="000E5663">
      <w:pPr>
        <w:pStyle w:val="Prrafodelista"/>
        <w:numPr>
          <w:ilvl w:val="0"/>
          <w:numId w:val="9"/>
        </w:numPr>
        <w:rPr>
          <w:noProof/>
          <w:highlight w:val="yellow"/>
        </w:rPr>
      </w:pPr>
      <w:r w:rsidRPr="00BD01C0">
        <w:rPr>
          <w:noProof/>
          <w:highlight w:val="yellow"/>
        </w:rPr>
        <w:t>Per fer-ho més amigable, feu que a l’enllaç no es mostri la URL com a tal, sinó el text “</w:t>
      </w:r>
      <w:r w:rsidR="005E0C0A" w:rsidRPr="00BD01C0">
        <w:rPr>
          <w:noProof/>
          <w:highlight w:val="yellow"/>
        </w:rPr>
        <w:t>I want to Reset My Password</w:t>
      </w:r>
      <w:r w:rsidRPr="00BD01C0">
        <w:rPr>
          <w:noProof/>
          <w:highlight w:val="yellow"/>
        </w:rPr>
        <w:t>”.</w:t>
      </w:r>
    </w:p>
    <w:p w14:paraId="51CF42B2" w14:textId="5B04352E" w:rsidR="004673D4" w:rsidRPr="009F777A" w:rsidRDefault="004673D4" w:rsidP="004673D4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9F777A">
        <w:rPr>
          <w:noProof/>
          <w:highlight w:val="yellow"/>
        </w:rPr>
        <w:t>El script de Verificació “resetPassword.php”</w:t>
      </w:r>
      <w:r w:rsidR="006B20A9" w:rsidRPr="009F777A">
        <w:rPr>
          <w:noProof/>
          <w:highlight w:val="yellow"/>
        </w:rPr>
        <w:t xml:space="preserve"> presentarà el següent comportament</w:t>
      </w:r>
      <w:r w:rsidRPr="009F777A">
        <w:rPr>
          <w:noProof/>
          <w:highlight w:val="yellow"/>
        </w:rPr>
        <w:t xml:space="preserve">. </w:t>
      </w:r>
    </w:p>
    <w:p w14:paraId="1CECC909" w14:textId="65D5CADB" w:rsidR="004673D4" w:rsidRPr="009F777A" w:rsidRDefault="006B20A9" w:rsidP="004673D4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9F777A">
        <w:rPr>
          <w:noProof/>
          <w:highlight w:val="yellow"/>
        </w:rPr>
        <w:t>M</w:t>
      </w:r>
      <w:r w:rsidR="009D7917" w:rsidRPr="009F777A">
        <w:rPr>
          <w:noProof/>
          <w:highlight w:val="yellow"/>
        </w:rPr>
        <w:t xml:space="preserve">ostrarà un formulari per a introduïr el nou password (amb doble casella per evitar errors </w:t>
      </w:r>
      <w:r w:rsidR="001602B6" w:rsidRPr="009F777A">
        <w:rPr>
          <w:noProof/>
          <w:highlight w:val="yellow"/>
        </w:rPr>
        <w:t>al</w:t>
      </w:r>
      <w:r w:rsidR="009D7917" w:rsidRPr="009F777A">
        <w:rPr>
          <w:noProof/>
          <w:highlight w:val="yellow"/>
        </w:rPr>
        <w:t xml:space="preserve"> teclejar)</w:t>
      </w:r>
      <w:r w:rsidR="00AA2112" w:rsidRPr="009F777A">
        <w:rPr>
          <w:noProof/>
          <w:highlight w:val="yellow"/>
        </w:rPr>
        <w:t xml:space="preserve"> i </w:t>
      </w:r>
      <w:r w:rsidR="003304C3" w:rsidRPr="009F777A">
        <w:rPr>
          <w:noProof/>
          <w:highlight w:val="yellow"/>
        </w:rPr>
        <w:t>serà aquest</w:t>
      </w:r>
      <w:r w:rsidR="00AA2112" w:rsidRPr="009F777A">
        <w:rPr>
          <w:noProof/>
          <w:highlight w:val="yellow"/>
        </w:rPr>
        <w:t xml:space="preserve"> formulari</w:t>
      </w:r>
      <w:r w:rsidR="003304C3" w:rsidRPr="009F777A">
        <w:rPr>
          <w:noProof/>
          <w:highlight w:val="yellow"/>
        </w:rPr>
        <w:t xml:space="preserve"> el que</w:t>
      </w:r>
      <w:r w:rsidR="00AA2112" w:rsidRPr="009F777A">
        <w:rPr>
          <w:noProof/>
          <w:highlight w:val="yellow"/>
        </w:rPr>
        <w:t xml:space="preserve"> haurà de permetre l’actualització del password </w:t>
      </w:r>
      <w:r w:rsidR="003304C3" w:rsidRPr="009F777A">
        <w:rPr>
          <w:noProof/>
          <w:highlight w:val="yellow"/>
        </w:rPr>
        <w:t>de</w:t>
      </w:r>
      <w:r w:rsidR="00AA2112" w:rsidRPr="009F777A">
        <w:rPr>
          <w:noProof/>
          <w:highlight w:val="yellow"/>
        </w:rPr>
        <w:t xml:space="preserve"> l’usuari afectat</w:t>
      </w:r>
      <w:r w:rsidRPr="009F777A">
        <w:rPr>
          <w:noProof/>
          <w:highlight w:val="yellow"/>
        </w:rPr>
        <w:t xml:space="preserve"> si </w:t>
      </w:r>
      <w:r w:rsidR="000B5139" w:rsidRPr="009F777A">
        <w:rPr>
          <w:noProof/>
          <w:highlight w:val="yellow"/>
        </w:rPr>
        <w:t>les dades subministrades en els paràmetres d’entrada via GET</w:t>
      </w:r>
      <w:r w:rsidR="003304C3" w:rsidRPr="009F777A">
        <w:rPr>
          <w:noProof/>
          <w:highlight w:val="yellow"/>
        </w:rPr>
        <w:t xml:space="preserve"> prèviament</w:t>
      </w:r>
      <w:r w:rsidR="000B5139" w:rsidRPr="009F777A">
        <w:rPr>
          <w:noProof/>
          <w:highlight w:val="yellow"/>
        </w:rPr>
        <w:t xml:space="preserve"> </w:t>
      </w:r>
      <w:r w:rsidR="003304C3" w:rsidRPr="009F777A">
        <w:rPr>
          <w:noProof/>
          <w:highlight w:val="yellow"/>
        </w:rPr>
        <w:t>eren</w:t>
      </w:r>
      <w:r w:rsidR="000B5139" w:rsidRPr="009F777A">
        <w:rPr>
          <w:noProof/>
          <w:highlight w:val="yellow"/>
        </w:rPr>
        <w:t xml:space="preserve"> correctes i</w:t>
      </w:r>
      <w:r w:rsidR="00D956F2" w:rsidRPr="009F777A">
        <w:rPr>
          <w:noProof/>
          <w:highlight w:val="yellow"/>
        </w:rPr>
        <w:t xml:space="preserve"> si</w:t>
      </w:r>
      <w:r w:rsidR="000B5139" w:rsidRPr="009F777A">
        <w:rPr>
          <w:noProof/>
          <w:highlight w:val="yellow"/>
        </w:rPr>
        <w:t xml:space="preserve"> no s’ha exhaurit el límit temporal per a resetejar el mateix.</w:t>
      </w:r>
    </w:p>
    <w:p w14:paraId="4309C6E1" w14:textId="3843C622" w:rsidR="00AA2112" w:rsidRPr="009F777A" w:rsidRDefault="000B5139" w:rsidP="004673D4">
      <w:pPr>
        <w:pStyle w:val="Prrafodelista"/>
        <w:numPr>
          <w:ilvl w:val="1"/>
          <w:numId w:val="5"/>
        </w:numPr>
        <w:rPr>
          <w:noProof/>
          <w:highlight w:val="yellow"/>
        </w:rPr>
      </w:pPr>
      <w:r w:rsidRPr="009F777A">
        <w:rPr>
          <w:noProof/>
          <w:highlight w:val="yellow"/>
        </w:rPr>
        <w:t>En cas que les dades subministrades siguin incorrectes, caldrà abortar el procés de reseteig, anulant el codi de verificaci</w:t>
      </w:r>
      <w:r w:rsidR="00EE6ACD" w:rsidRPr="009F777A">
        <w:rPr>
          <w:noProof/>
          <w:highlight w:val="yellow"/>
        </w:rPr>
        <w:t>ó (resetPassCode), el procés en si (resetPass) i la data de caducitat (resetPassExpiry).</w:t>
      </w:r>
    </w:p>
    <w:p w14:paraId="42E927C6" w14:textId="08E40884" w:rsidR="004673D4" w:rsidRPr="009F777A" w:rsidRDefault="004673D4" w:rsidP="004673D4">
      <w:pPr>
        <w:pStyle w:val="Prrafodelista"/>
        <w:numPr>
          <w:ilvl w:val="0"/>
          <w:numId w:val="5"/>
        </w:numPr>
        <w:rPr>
          <w:noProof/>
          <w:highlight w:val="yellow"/>
        </w:rPr>
      </w:pPr>
      <w:r w:rsidRPr="009F777A">
        <w:rPr>
          <w:noProof/>
          <w:highlight w:val="yellow"/>
        </w:rPr>
        <w:t xml:space="preserve">Una vegada </w:t>
      </w:r>
      <w:r w:rsidR="00983A45" w:rsidRPr="009F777A">
        <w:rPr>
          <w:noProof/>
          <w:highlight w:val="yellow"/>
        </w:rPr>
        <w:t>completat el procés de reset de contrasenya</w:t>
      </w:r>
      <w:r w:rsidRPr="009F777A">
        <w:rPr>
          <w:noProof/>
          <w:highlight w:val="yellow"/>
        </w:rPr>
        <w:t>, s’haurà de redirigir l’usuari a la web principal.</w:t>
      </w:r>
    </w:p>
    <w:p w14:paraId="2F275C3D" w14:textId="38A4803B" w:rsidR="00EF371A" w:rsidRDefault="00EF371A" w:rsidP="004673D4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Addicionalment, si la contrasenya s’actualitza correctament, caldrà fer arribar un mail a l’usuari, notificant el canvi efectiu.</w:t>
      </w:r>
    </w:p>
    <w:p w14:paraId="0C474EA3" w14:textId="77777777" w:rsidR="00D07B50" w:rsidRDefault="00D07B50" w:rsidP="00655C6A">
      <w:pPr>
        <w:ind w:left="360"/>
        <w:rPr>
          <w:noProof/>
        </w:rPr>
      </w:pPr>
    </w:p>
    <w:p w14:paraId="05C56A9D" w14:textId="6B1E036C" w:rsidR="00120083" w:rsidRPr="00C863D8" w:rsidRDefault="00120083" w:rsidP="00120083">
      <w:pPr>
        <w:pStyle w:val="Ttulo2"/>
        <w:rPr>
          <w:noProof/>
        </w:rPr>
      </w:pPr>
      <w:bookmarkStart w:id="10" w:name="_Toc62756855"/>
      <w:r>
        <w:rPr>
          <w:noProof/>
        </w:rPr>
        <w:t>Entrega</w:t>
      </w:r>
      <w:bookmarkEnd w:id="10"/>
    </w:p>
    <w:p w14:paraId="3265C864" w14:textId="69100890" w:rsidR="00120083" w:rsidRDefault="00120083" w:rsidP="00120083">
      <w:pPr>
        <w:rPr>
          <w:noProof/>
        </w:rPr>
      </w:pPr>
      <w:r>
        <w:rPr>
          <w:noProof/>
        </w:rPr>
        <w:t>Com a bon professional, una vegada completa</w:t>
      </w:r>
      <w:r w:rsidR="001D226A">
        <w:rPr>
          <w:noProof/>
        </w:rPr>
        <w:t>da la pràctica, pujaràs tots els fitxers necessaris a un repositori de GitHub públic i en facilitaràs l’enllaç al teu responsable a través del Moodle.</w:t>
      </w:r>
    </w:p>
    <w:p w14:paraId="27257C71" w14:textId="6423C5C1" w:rsidR="00344001" w:rsidRDefault="00344001" w:rsidP="00120083">
      <w:pPr>
        <w:rPr>
          <w:noProof/>
        </w:rPr>
      </w:pPr>
    </w:p>
    <w:p w14:paraId="4B665AA0" w14:textId="5B67D577" w:rsidR="00344001" w:rsidRPr="00120083" w:rsidRDefault="00344001" w:rsidP="00120083">
      <w:r>
        <w:rPr>
          <w:noProof/>
        </w:rPr>
        <w:t xml:space="preserve">És important que hi sigui tot, o del contrari, quan </w:t>
      </w:r>
      <w:r w:rsidR="003A369D">
        <w:rPr>
          <w:noProof/>
        </w:rPr>
        <w:t>ens baixem</w:t>
      </w:r>
      <w:r>
        <w:rPr>
          <w:noProof/>
        </w:rPr>
        <w:t xml:space="preserve"> el repositori no</w:t>
      </w:r>
      <w:r>
        <w:t xml:space="preserve"> ho podr</w:t>
      </w:r>
      <w:r w:rsidR="003A369D">
        <w:t>em</w:t>
      </w:r>
      <w:r>
        <w:t xml:space="preserve"> posar en funcionament!</w:t>
      </w:r>
    </w:p>
    <w:sectPr w:rsidR="00344001" w:rsidRPr="00120083" w:rsidSect="007B26A2"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2F44F" w14:textId="77777777" w:rsidR="00C72895" w:rsidRDefault="00C72895">
      <w:r>
        <w:separator/>
      </w:r>
    </w:p>
  </w:endnote>
  <w:endnote w:type="continuationSeparator" w:id="0">
    <w:p w14:paraId="7E782C18" w14:textId="77777777" w:rsidR="00C72895" w:rsidRDefault="00C72895">
      <w:r>
        <w:continuationSeparator/>
      </w:r>
    </w:p>
  </w:endnote>
  <w:endnote w:type="continuationNotice" w:id="1">
    <w:p w14:paraId="3FD49119" w14:textId="77777777" w:rsidR="00C72895" w:rsidRDefault="00C728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DF" w14:textId="19799391" w:rsidR="00F52D73" w:rsidRPr="00D45154" w:rsidRDefault="00F52D73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0E3D9" id="Rectángulo 26" o:spid="_x0000_s1026" style="position:absolute;margin-left:-.7pt;margin-top:-19.1pt;width:469.8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David González Roldán 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7" w14:textId="77777777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751460E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9B8F9" w14:textId="77777777" w:rsidR="00C72895" w:rsidRDefault="00C72895">
      <w:r>
        <w:separator/>
      </w:r>
    </w:p>
  </w:footnote>
  <w:footnote w:type="continuationSeparator" w:id="0">
    <w:p w14:paraId="417AA28D" w14:textId="77777777" w:rsidR="00C72895" w:rsidRDefault="00C72895">
      <w:r>
        <w:continuationSeparator/>
      </w:r>
    </w:p>
  </w:footnote>
  <w:footnote w:type="continuationNotice" w:id="1">
    <w:p w14:paraId="5283F8DF" w14:textId="77777777" w:rsidR="00C72895" w:rsidRDefault="00C7289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5168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35AFDD" id="Rectángulo 26" o:spid="_x0000_s1026" style="position:absolute;margin-left:-6.1pt;margin-top:-8.1pt;width:469.8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042F782A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F73767">
            <w:rPr>
              <w:b/>
              <w:bCs/>
              <w:color w:val="1F2A6A"/>
              <w:sz w:val="28"/>
            </w:rPr>
            <w:t>DAM2/ASIX2 - PHP: UF1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422FFC90" w:rsidR="00F52D73" w:rsidRPr="00C66527" w:rsidRDefault="00F52D73" w:rsidP="00CD2DE2">
          <w:pPr>
            <w:pStyle w:val="Encabezado"/>
            <w:jc w:val="right"/>
            <w:rPr>
              <w:b/>
              <w:bCs/>
              <w:color w:val="FFFFFF" w:themeColor="background1"/>
              <w:lang w:val="en-US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66527">
            <w:rPr>
              <w:b/>
              <w:color w:val="1F2A6A"/>
              <w:sz w:val="24"/>
              <w:lang w:val="en-US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5E78B4" w:rsidRPr="00C66527">
            <w:rPr>
              <w:b/>
              <w:color w:val="1F2A6A"/>
              <w:sz w:val="24"/>
              <w:lang w:val="en-US"/>
            </w:rPr>
            <w:t xml:space="preserve">UF1 - </w:t>
          </w:r>
          <w:proofErr w:type="spellStart"/>
          <w:r w:rsidR="005E78B4" w:rsidRPr="00C66527">
            <w:rPr>
              <w:b/>
              <w:color w:val="1F2A6A"/>
              <w:sz w:val="24"/>
              <w:lang w:val="en-US"/>
            </w:rPr>
            <w:t>Entrega</w:t>
          </w:r>
          <w:proofErr w:type="spellEnd"/>
          <w:r w:rsidR="005E78B4" w:rsidRPr="00C66527">
            <w:rPr>
              <w:b/>
              <w:color w:val="1F2A6A"/>
              <w:sz w:val="24"/>
              <w:lang w:val="en-US"/>
            </w:rPr>
            <w:t xml:space="preserve">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A372C6" id="Rectángulo 26" o:spid="_x0000_s1026" style="position:absolute;margin-left:-.7pt;margin-top:1.85pt;width:469.8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EDD2B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422A9F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327A19A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599"/>
    <w:multiLevelType w:val="hybridMultilevel"/>
    <w:tmpl w:val="F22C0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03"/>
    <w:multiLevelType w:val="hybridMultilevel"/>
    <w:tmpl w:val="4DD6A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3" w15:restartNumberingAfterBreak="0">
    <w:nsid w:val="27C97CB9"/>
    <w:multiLevelType w:val="hybridMultilevel"/>
    <w:tmpl w:val="23A6FBE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765A6"/>
    <w:multiLevelType w:val="hybridMultilevel"/>
    <w:tmpl w:val="BE2E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00B9"/>
    <w:multiLevelType w:val="hybridMultilevel"/>
    <w:tmpl w:val="B254B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3903"/>
    <w:multiLevelType w:val="hybridMultilevel"/>
    <w:tmpl w:val="179E51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B0960"/>
    <w:multiLevelType w:val="hybridMultilevel"/>
    <w:tmpl w:val="BEFAF9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3270"/>
    <w:rsid w:val="00005575"/>
    <w:rsid w:val="000076F7"/>
    <w:rsid w:val="00013AF3"/>
    <w:rsid w:val="00013BE4"/>
    <w:rsid w:val="00015D2E"/>
    <w:rsid w:val="0001695F"/>
    <w:rsid w:val="000202B9"/>
    <w:rsid w:val="00022C17"/>
    <w:rsid w:val="000232EC"/>
    <w:rsid w:val="000252C9"/>
    <w:rsid w:val="000257A4"/>
    <w:rsid w:val="000279D7"/>
    <w:rsid w:val="00031671"/>
    <w:rsid w:val="00036E79"/>
    <w:rsid w:val="00040894"/>
    <w:rsid w:val="00040AB9"/>
    <w:rsid w:val="00041336"/>
    <w:rsid w:val="000415EE"/>
    <w:rsid w:val="0004362D"/>
    <w:rsid w:val="000445A9"/>
    <w:rsid w:val="00045681"/>
    <w:rsid w:val="000463DE"/>
    <w:rsid w:val="00046DC8"/>
    <w:rsid w:val="00046F3C"/>
    <w:rsid w:val="00047AFB"/>
    <w:rsid w:val="000524D0"/>
    <w:rsid w:val="000525E9"/>
    <w:rsid w:val="00052A8E"/>
    <w:rsid w:val="000533C4"/>
    <w:rsid w:val="00053B46"/>
    <w:rsid w:val="000616C7"/>
    <w:rsid w:val="000637A0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74F"/>
    <w:rsid w:val="00096D24"/>
    <w:rsid w:val="000A35EB"/>
    <w:rsid w:val="000A4DD9"/>
    <w:rsid w:val="000B2162"/>
    <w:rsid w:val="000B32E8"/>
    <w:rsid w:val="000B5139"/>
    <w:rsid w:val="000B7FEC"/>
    <w:rsid w:val="000C003D"/>
    <w:rsid w:val="000C24B4"/>
    <w:rsid w:val="000C48DD"/>
    <w:rsid w:val="000C63EA"/>
    <w:rsid w:val="000C6959"/>
    <w:rsid w:val="000D3177"/>
    <w:rsid w:val="000D3A06"/>
    <w:rsid w:val="000E1997"/>
    <w:rsid w:val="000E5663"/>
    <w:rsid w:val="000E73ED"/>
    <w:rsid w:val="000E7B70"/>
    <w:rsid w:val="000E7F6B"/>
    <w:rsid w:val="000E7FBD"/>
    <w:rsid w:val="000F0313"/>
    <w:rsid w:val="000F4254"/>
    <w:rsid w:val="000F43AA"/>
    <w:rsid w:val="000F6122"/>
    <w:rsid w:val="00101098"/>
    <w:rsid w:val="00102946"/>
    <w:rsid w:val="00102DF7"/>
    <w:rsid w:val="00105528"/>
    <w:rsid w:val="0010605C"/>
    <w:rsid w:val="00107A4C"/>
    <w:rsid w:val="00113D4C"/>
    <w:rsid w:val="00114B66"/>
    <w:rsid w:val="00120083"/>
    <w:rsid w:val="00122530"/>
    <w:rsid w:val="00122C26"/>
    <w:rsid w:val="00124638"/>
    <w:rsid w:val="00124D94"/>
    <w:rsid w:val="0012568C"/>
    <w:rsid w:val="00125CD7"/>
    <w:rsid w:val="00126977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2842"/>
    <w:rsid w:val="0014311D"/>
    <w:rsid w:val="0014338F"/>
    <w:rsid w:val="00143F87"/>
    <w:rsid w:val="00144A41"/>
    <w:rsid w:val="0015362B"/>
    <w:rsid w:val="00154011"/>
    <w:rsid w:val="00154841"/>
    <w:rsid w:val="00155E85"/>
    <w:rsid w:val="001570B0"/>
    <w:rsid w:val="00157432"/>
    <w:rsid w:val="001601C0"/>
    <w:rsid w:val="001602B6"/>
    <w:rsid w:val="001602CC"/>
    <w:rsid w:val="00160495"/>
    <w:rsid w:val="0016334E"/>
    <w:rsid w:val="00163A07"/>
    <w:rsid w:val="00164F79"/>
    <w:rsid w:val="00165BB0"/>
    <w:rsid w:val="00170FCF"/>
    <w:rsid w:val="0017205E"/>
    <w:rsid w:val="00172D18"/>
    <w:rsid w:val="00174D27"/>
    <w:rsid w:val="00175B37"/>
    <w:rsid w:val="00176ECB"/>
    <w:rsid w:val="00177CD2"/>
    <w:rsid w:val="00183E72"/>
    <w:rsid w:val="00184083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6A4B"/>
    <w:rsid w:val="001C3336"/>
    <w:rsid w:val="001C5976"/>
    <w:rsid w:val="001C6C8B"/>
    <w:rsid w:val="001D0094"/>
    <w:rsid w:val="001D0EB2"/>
    <w:rsid w:val="001D226A"/>
    <w:rsid w:val="001D2F7C"/>
    <w:rsid w:val="001D4218"/>
    <w:rsid w:val="001E220B"/>
    <w:rsid w:val="001E2729"/>
    <w:rsid w:val="001E27C6"/>
    <w:rsid w:val="001E4BA5"/>
    <w:rsid w:val="001E583C"/>
    <w:rsid w:val="001E66ED"/>
    <w:rsid w:val="001F0216"/>
    <w:rsid w:val="001F0FA2"/>
    <w:rsid w:val="001F31D6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08D6"/>
    <w:rsid w:val="002221CA"/>
    <w:rsid w:val="00225C0B"/>
    <w:rsid w:val="002303F9"/>
    <w:rsid w:val="00231F13"/>
    <w:rsid w:val="002334DC"/>
    <w:rsid w:val="002341B1"/>
    <w:rsid w:val="00240CE8"/>
    <w:rsid w:val="002411CD"/>
    <w:rsid w:val="00241E31"/>
    <w:rsid w:val="00244941"/>
    <w:rsid w:val="0024565E"/>
    <w:rsid w:val="00251320"/>
    <w:rsid w:val="0025249D"/>
    <w:rsid w:val="002529A1"/>
    <w:rsid w:val="00262928"/>
    <w:rsid w:val="00264E9E"/>
    <w:rsid w:val="00265043"/>
    <w:rsid w:val="00271CF2"/>
    <w:rsid w:val="002741D8"/>
    <w:rsid w:val="00280508"/>
    <w:rsid w:val="00281671"/>
    <w:rsid w:val="002849AE"/>
    <w:rsid w:val="00286288"/>
    <w:rsid w:val="00294BF9"/>
    <w:rsid w:val="002A0D52"/>
    <w:rsid w:val="002A2EF7"/>
    <w:rsid w:val="002A5022"/>
    <w:rsid w:val="002A6E9C"/>
    <w:rsid w:val="002B2286"/>
    <w:rsid w:val="002B37B4"/>
    <w:rsid w:val="002B5D3C"/>
    <w:rsid w:val="002B68F0"/>
    <w:rsid w:val="002C1163"/>
    <w:rsid w:val="002D0241"/>
    <w:rsid w:val="002D22C3"/>
    <w:rsid w:val="002D3388"/>
    <w:rsid w:val="002D34A8"/>
    <w:rsid w:val="002D3592"/>
    <w:rsid w:val="002D49E7"/>
    <w:rsid w:val="002D5AB8"/>
    <w:rsid w:val="002E118F"/>
    <w:rsid w:val="002E2D70"/>
    <w:rsid w:val="002E5E36"/>
    <w:rsid w:val="002F3D50"/>
    <w:rsid w:val="002F4184"/>
    <w:rsid w:val="002F6C37"/>
    <w:rsid w:val="00301157"/>
    <w:rsid w:val="00301878"/>
    <w:rsid w:val="00301A3F"/>
    <w:rsid w:val="003022D7"/>
    <w:rsid w:val="0030614A"/>
    <w:rsid w:val="003071AB"/>
    <w:rsid w:val="003114B6"/>
    <w:rsid w:val="0032028E"/>
    <w:rsid w:val="00320B9A"/>
    <w:rsid w:val="00324F9E"/>
    <w:rsid w:val="00325B87"/>
    <w:rsid w:val="003304C3"/>
    <w:rsid w:val="003309FF"/>
    <w:rsid w:val="0033436E"/>
    <w:rsid w:val="00334743"/>
    <w:rsid w:val="0033524D"/>
    <w:rsid w:val="003361C4"/>
    <w:rsid w:val="0034042D"/>
    <w:rsid w:val="00344001"/>
    <w:rsid w:val="00344470"/>
    <w:rsid w:val="0034727F"/>
    <w:rsid w:val="00357D9D"/>
    <w:rsid w:val="00362866"/>
    <w:rsid w:val="00363261"/>
    <w:rsid w:val="003633B6"/>
    <w:rsid w:val="003648B5"/>
    <w:rsid w:val="003663A4"/>
    <w:rsid w:val="003665FD"/>
    <w:rsid w:val="0037730C"/>
    <w:rsid w:val="00380121"/>
    <w:rsid w:val="003833C0"/>
    <w:rsid w:val="0038528C"/>
    <w:rsid w:val="00392FAB"/>
    <w:rsid w:val="00393C20"/>
    <w:rsid w:val="00395119"/>
    <w:rsid w:val="00396601"/>
    <w:rsid w:val="00397673"/>
    <w:rsid w:val="003A2908"/>
    <w:rsid w:val="003A369D"/>
    <w:rsid w:val="003A3721"/>
    <w:rsid w:val="003A6729"/>
    <w:rsid w:val="003B043C"/>
    <w:rsid w:val="003B04F3"/>
    <w:rsid w:val="003B1A87"/>
    <w:rsid w:val="003B2083"/>
    <w:rsid w:val="003B3315"/>
    <w:rsid w:val="003B7DA2"/>
    <w:rsid w:val="003C58F2"/>
    <w:rsid w:val="003C5A6D"/>
    <w:rsid w:val="003D53AC"/>
    <w:rsid w:val="003D7474"/>
    <w:rsid w:val="003D74DC"/>
    <w:rsid w:val="003E13B5"/>
    <w:rsid w:val="003E4331"/>
    <w:rsid w:val="003E5573"/>
    <w:rsid w:val="003E56C6"/>
    <w:rsid w:val="003F25CE"/>
    <w:rsid w:val="003F4219"/>
    <w:rsid w:val="003F4C9B"/>
    <w:rsid w:val="003F4CAF"/>
    <w:rsid w:val="003F521E"/>
    <w:rsid w:val="003F78CC"/>
    <w:rsid w:val="0040072F"/>
    <w:rsid w:val="00400945"/>
    <w:rsid w:val="004009EA"/>
    <w:rsid w:val="00401393"/>
    <w:rsid w:val="00401844"/>
    <w:rsid w:val="004059F2"/>
    <w:rsid w:val="00405A09"/>
    <w:rsid w:val="00406B3B"/>
    <w:rsid w:val="00407982"/>
    <w:rsid w:val="00407F39"/>
    <w:rsid w:val="004163F7"/>
    <w:rsid w:val="00417BCE"/>
    <w:rsid w:val="0042002A"/>
    <w:rsid w:val="00420167"/>
    <w:rsid w:val="004208C4"/>
    <w:rsid w:val="00421061"/>
    <w:rsid w:val="004230FF"/>
    <w:rsid w:val="00424D74"/>
    <w:rsid w:val="00424E4F"/>
    <w:rsid w:val="00425886"/>
    <w:rsid w:val="004266CE"/>
    <w:rsid w:val="00430887"/>
    <w:rsid w:val="0043260A"/>
    <w:rsid w:val="0043528F"/>
    <w:rsid w:val="0043663F"/>
    <w:rsid w:val="004528F6"/>
    <w:rsid w:val="004614DD"/>
    <w:rsid w:val="004673D4"/>
    <w:rsid w:val="00470358"/>
    <w:rsid w:val="004703AA"/>
    <w:rsid w:val="00471129"/>
    <w:rsid w:val="00471BE9"/>
    <w:rsid w:val="004725B3"/>
    <w:rsid w:val="0047324D"/>
    <w:rsid w:val="0047757F"/>
    <w:rsid w:val="004811B7"/>
    <w:rsid w:val="00483DD5"/>
    <w:rsid w:val="004977D6"/>
    <w:rsid w:val="004A11DD"/>
    <w:rsid w:val="004A216C"/>
    <w:rsid w:val="004A33B3"/>
    <w:rsid w:val="004A4148"/>
    <w:rsid w:val="004A4E8A"/>
    <w:rsid w:val="004A5124"/>
    <w:rsid w:val="004A7FDD"/>
    <w:rsid w:val="004B3FF2"/>
    <w:rsid w:val="004B4DAA"/>
    <w:rsid w:val="004B593B"/>
    <w:rsid w:val="004C04E9"/>
    <w:rsid w:val="004C736A"/>
    <w:rsid w:val="004C74B7"/>
    <w:rsid w:val="004D124C"/>
    <w:rsid w:val="004D2F78"/>
    <w:rsid w:val="004D2FA1"/>
    <w:rsid w:val="004D2FDF"/>
    <w:rsid w:val="004D4206"/>
    <w:rsid w:val="004D4D7A"/>
    <w:rsid w:val="004E02BE"/>
    <w:rsid w:val="004E15BB"/>
    <w:rsid w:val="004E17D9"/>
    <w:rsid w:val="004E7592"/>
    <w:rsid w:val="004F278F"/>
    <w:rsid w:val="004F4FDC"/>
    <w:rsid w:val="00502F90"/>
    <w:rsid w:val="00507CB6"/>
    <w:rsid w:val="00515D1C"/>
    <w:rsid w:val="005169E0"/>
    <w:rsid w:val="005205D9"/>
    <w:rsid w:val="00520944"/>
    <w:rsid w:val="00523C12"/>
    <w:rsid w:val="00524365"/>
    <w:rsid w:val="00524A4A"/>
    <w:rsid w:val="005269BC"/>
    <w:rsid w:val="0053392D"/>
    <w:rsid w:val="005412D7"/>
    <w:rsid w:val="00550A91"/>
    <w:rsid w:val="00551620"/>
    <w:rsid w:val="00560D6A"/>
    <w:rsid w:val="00561645"/>
    <w:rsid w:val="00562E85"/>
    <w:rsid w:val="00563071"/>
    <w:rsid w:val="005633A3"/>
    <w:rsid w:val="00564B5A"/>
    <w:rsid w:val="005709F7"/>
    <w:rsid w:val="00570F82"/>
    <w:rsid w:val="005750A6"/>
    <w:rsid w:val="00575189"/>
    <w:rsid w:val="00575B96"/>
    <w:rsid w:val="00580341"/>
    <w:rsid w:val="005805D4"/>
    <w:rsid w:val="00580A85"/>
    <w:rsid w:val="00582B83"/>
    <w:rsid w:val="00593118"/>
    <w:rsid w:val="005A2F8C"/>
    <w:rsid w:val="005A36AE"/>
    <w:rsid w:val="005A40D6"/>
    <w:rsid w:val="005A43DB"/>
    <w:rsid w:val="005A49A6"/>
    <w:rsid w:val="005A7B32"/>
    <w:rsid w:val="005B11DB"/>
    <w:rsid w:val="005B2730"/>
    <w:rsid w:val="005B38B7"/>
    <w:rsid w:val="005B5D3B"/>
    <w:rsid w:val="005D11E6"/>
    <w:rsid w:val="005D6041"/>
    <w:rsid w:val="005E0C0A"/>
    <w:rsid w:val="005E433D"/>
    <w:rsid w:val="005E4E68"/>
    <w:rsid w:val="005E78B4"/>
    <w:rsid w:val="005F07CB"/>
    <w:rsid w:val="005F1C8B"/>
    <w:rsid w:val="005F2ED4"/>
    <w:rsid w:val="005F427B"/>
    <w:rsid w:val="005F4A68"/>
    <w:rsid w:val="005F72FD"/>
    <w:rsid w:val="0060292E"/>
    <w:rsid w:val="0060559E"/>
    <w:rsid w:val="006079A3"/>
    <w:rsid w:val="006109BC"/>
    <w:rsid w:val="006130F6"/>
    <w:rsid w:val="00613632"/>
    <w:rsid w:val="00616AB7"/>
    <w:rsid w:val="006174C7"/>
    <w:rsid w:val="0061768B"/>
    <w:rsid w:val="00620336"/>
    <w:rsid w:val="006208C7"/>
    <w:rsid w:val="00624028"/>
    <w:rsid w:val="00626824"/>
    <w:rsid w:val="006272C6"/>
    <w:rsid w:val="00631BF1"/>
    <w:rsid w:val="00632BB6"/>
    <w:rsid w:val="006346A8"/>
    <w:rsid w:val="00634E8F"/>
    <w:rsid w:val="00643296"/>
    <w:rsid w:val="00643478"/>
    <w:rsid w:val="006436B8"/>
    <w:rsid w:val="00646CF9"/>
    <w:rsid w:val="00652841"/>
    <w:rsid w:val="00652927"/>
    <w:rsid w:val="00653A7C"/>
    <w:rsid w:val="00655C6A"/>
    <w:rsid w:val="00655EAF"/>
    <w:rsid w:val="00656B9F"/>
    <w:rsid w:val="006578FF"/>
    <w:rsid w:val="00661E5D"/>
    <w:rsid w:val="00663176"/>
    <w:rsid w:val="00665945"/>
    <w:rsid w:val="00666F17"/>
    <w:rsid w:val="006740B3"/>
    <w:rsid w:val="00677660"/>
    <w:rsid w:val="0068037F"/>
    <w:rsid w:val="00682633"/>
    <w:rsid w:val="00683906"/>
    <w:rsid w:val="0068393C"/>
    <w:rsid w:val="00685F31"/>
    <w:rsid w:val="00687255"/>
    <w:rsid w:val="00693228"/>
    <w:rsid w:val="0069436C"/>
    <w:rsid w:val="00694DBC"/>
    <w:rsid w:val="00695BAA"/>
    <w:rsid w:val="006A078F"/>
    <w:rsid w:val="006A1BF0"/>
    <w:rsid w:val="006A203F"/>
    <w:rsid w:val="006A4F26"/>
    <w:rsid w:val="006B0688"/>
    <w:rsid w:val="006B0C54"/>
    <w:rsid w:val="006B20A9"/>
    <w:rsid w:val="006B6BAC"/>
    <w:rsid w:val="006B6F1B"/>
    <w:rsid w:val="006B75F4"/>
    <w:rsid w:val="006B7B52"/>
    <w:rsid w:val="006B7C23"/>
    <w:rsid w:val="006C1E5F"/>
    <w:rsid w:val="006C3ED4"/>
    <w:rsid w:val="006C49FC"/>
    <w:rsid w:val="006C4B5A"/>
    <w:rsid w:val="006C4F53"/>
    <w:rsid w:val="006C56CE"/>
    <w:rsid w:val="006C5F2E"/>
    <w:rsid w:val="006C65AF"/>
    <w:rsid w:val="006D01DA"/>
    <w:rsid w:val="006D2DB1"/>
    <w:rsid w:val="006D5E7A"/>
    <w:rsid w:val="006D6046"/>
    <w:rsid w:val="006D71CA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4AC4"/>
    <w:rsid w:val="006F7B24"/>
    <w:rsid w:val="00700C03"/>
    <w:rsid w:val="0070197B"/>
    <w:rsid w:val="00704F5D"/>
    <w:rsid w:val="0071472B"/>
    <w:rsid w:val="00715904"/>
    <w:rsid w:val="0071612D"/>
    <w:rsid w:val="00720E25"/>
    <w:rsid w:val="0072256A"/>
    <w:rsid w:val="00722588"/>
    <w:rsid w:val="00722B04"/>
    <w:rsid w:val="00723876"/>
    <w:rsid w:val="00727C78"/>
    <w:rsid w:val="00730367"/>
    <w:rsid w:val="00730EF4"/>
    <w:rsid w:val="0073237D"/>
    <w:rsid w:val="00732DE4"/>
    <w:rsid w:val="00734257"/>
    <w:rsid w:val="007370CE"/>
    <w:rsid w:val="007371B2"/>
    <w:rsid w:val="007418F4"/>
    <w:rsid w:val="00742437"/>
    <w:rsid w:val="00742725"/>
    <w:rsid w:val="007458BF"/>
    <w:rsid w:val="00747EF2"/>
    <w:rsid w:val="00750AD8"/>
    <w:rsid w:val="0075143C"/>
    <w:rsid w:val="007519B9"/>
    <w:rsid w:val="00751DB2"/>
    <w:rsid w:val="00752BA3"/>
    <w:rsid w:val="00754455"/>
    <w:rsid w:val="007554F2"/>
    <w:rsid w:val="007559B7"/>
    <w:rsid w:val="00762938"/>
    <w:rsid w:val="007631DA"/>
    <w:rsid w:val="00763387"/>
    <w:rsid w:val="007650F5"/>
    <w:rsid w:val="00766118"/>
    <w:rsid w:val="00766226"/>
    <w:rsid w:val="0076753A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2F15"/>
    <w:rsid w:val="007A44A8"/>
    <w:rsid w:val="007A651C"/>
    <w:rsid w:val="007A747F"/>
    <w:rsid w:val="007B26A2"/>
    <w:rsid w:val="007B39A5"/>
    <w:rsid w:val="007C6D77"/>
    <w:rsid w:val="007D1E19"/>
    <w:rsid w:val="007D260F"/>
    <w:rsid w:val="007D39C7"/>
    <w:rsid w:val="007D464D"/>
    <w:rsid w:val="007D5AB1"/>
    <w:rsid w:val="007D6CDA"/>
    <w:rsid w:val="007E12F3"/>
    <w:rsid w:val="007E308F"/>
    <w:rsid w:val="007E6C14"/>
    <w:rsid w:val="007E7EF8"/>
    <w:rsid w:val="007F01CB"/>
    <w:rsid w:val="007F0F6A"/>
    <w:rsid w:val="007F27D3"/>
    <w:rsid w:val="007F3357"/>
    <w:rsid w:val="007F50C3"/>
    <w:rsid w:val="007F74CB"/>
    <w:rsid w:val="007F7ED0"/>
    <w:rsid w:val="00811F6A"/>
    <w:rsid w:val="008129D6"/>
    <w:rsid w:val="0081527D"/>
    <w:rsid w:val="008202CA"/>
    <w:rsid w:val="0082129C"/>
    <w:rsid w:val="00821347"/>
    <w:rsid w:val="00821CA7"/>
    <w:rsid w:val="008221A3"/>
    <w:rsid w:val="00822C4A"/>
    <w:rsid w:val="00824327"/>
    <w:rsid w:val="00826AD5"/>
    <w:rsid w:val="0082788C"/>
    <w:rsid w:val="008316FA"/>
    <w:rsid w:val="008325CA"/>
    <w:rsid w:val="00832BB7"/>
    <w:rsid w:val="008337C5"/>
    <w:rsid w:val="008349F6"/>
    <w:rsid w:val="0083551A"/>
    <w:rsid w:val="00840C15"/>
    <w:rsid w:val="00841D3A"/>
    <w:rsid w:val="00842E54"/>
    <w:rsid w:val="0085071E"/>
    <w:rsid w:val="0085103A"/>
    <w:rsid w:val="00852885"/>
    <w:rsid w:val="00856811"/>
    <w:rsid w:val="00860677"/>
    <w:rsid w:val="0086299A"/>
    <w:rsid w:val="0086377F"/>
    <w:rsid w:val="00863975"/>
    <w:rsid w:val="0086529B"/>
    <w:rsid w:val="0087213F"/>
    <w:rsid w:val="00875DF1"/>
    <w:rsid w:val="00881855"/>
    <w:rsid w:val="008818A5"/>
    <w:rsid w:val="00881E31"/>
    <w:rsid w:val="00886450"/>
    <w:rsid w:val="0088673F"/>
    <w:rsid w:val="008869D7"/>
    <w:rsid w:val="0089401F"/>
    <w:rsid w:val="00894376"/>
    <w:rsid w:val="0089644E"/>
    <w:rsid w:val="00896C3E"/>
    <w:rsid w:val="008A1925"/>
    <w:rsid w:val="008A288C"/>
    <w:rsid w:val="008A6C54"/>
    <w:rsid w:val="008A797E"/>
    <w:rsid w:val="008B4E4D"/>
    <w:rsid w:val="008C2766"/>
    <w:rsid w:val="008C6B43"/>
    <w:rsid w:val="008D37D9"/>
    <w:rsid w:val="008E2317"/>
    <w:rsid w:val="008E752F"/>
    <w:rsid w:val="008E7841"/>
    <w:rsid w:val="008F0F3D"/>
    <w:rsid w:val="008F156C"/>
    <w:rsid w:val="008F2CF8"/>
    <w:rsid w:val="008F4DFE"/>
    <w:rsid w:val="008F5A88"/>
    <w:rsid w:val="008F71EA"/>
    <w:rsid w:val="0090055D"/>
    <w:rsid w:val="009010E6"/>
    <w:rsid w:val="00901CF4"/>
    <w:rsid w:val="009144B2"/>
    <w:rsid w:val="009147A9"/>
    <w:rsid w:val="009170B1"/>
    <w:rsid w:val="00920722"/>
    <w:rsid w:val="00922C9E"/>
    <w:rsid w:val="00923454"/>
    <w:rsid w:val="00924620"/>
    <w:rsid w:val="00925B95"/>
    <w:rsid w:val="0093041D"/>
    <w:rsid w:val="00930C95"/>
    <w:rsid w:val="00934AA9"/>
    <w:rsid w:val="00935050"/>
    <w:rsid w:val="00943763"/>
    <w:rsid w:val="00950436"/>
    <w:rsid w:val="009535D5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5C61"/>
    <w:rsid w:val="00975E98"/>
    <w:rsid w:val="009762B8"/>
    <w:rsid w:val="009809DE"/>
    <w:rsid w:val="00982DBD"/>
    <w:rsid w:val="00983A45"/>
    <w:rsid w:val="00984726"/>
    <w:rsid w:val="009848D4"/>
    <w:rsid w:val="009855DA"/>
    <w:rsid w:val="00990FF0"/>
    <w:rsid w:val="00992BB5"/>
    <w:rsid w:val="00992D57"/>
    <w:rsid w:val="009947CC"/>
    <w:rsid w:val="009A217C"/>
    <w:rsid w:val="009A5956"/>
    <w:rsid w:val="009A7DE2"/>
    <w:rsid w:val="009B046F"/>
    <w:rsid w:val="009B25E2"/>
    <w:rsid w:val="009B36B0"/>
    <w:rsid w:val="009C09EC"/>
    <w:rsid w:val="009C19DD"/>
    <w:rsid w:val="009C640E"/>
    <w:rsid w:val="009C6A5D"/>
    <w:rsid w:val="009D02D0"/>
    <w:rsid w:val="009D1E7D"/>
    <w:rsid w:val="009D3701"/>
    <w:rsid w:val="009D4C58"/>
    <w:rsid w:val="009D7917"/>
    <w:rsid w:val="009E4E29"/>
    <w:rsid w:val="009E67BF"/>
    <w:rsid w:val="009E6D5D"/>
    <w:rsid w:val="009F18AB"/>
    <w:rsid w:val="009F1C0F"/>
    <w:rsid w:val="009F2369"/>
    <w:rsid w:val="009F2759"/>
    <w:rsid w:val="009F5134"/>
    <w:rsid w:val="009F5C13"/>
    <w:rsid w:val="009F7525"/>
    <w:rsid w:val="009F777A"/>
    <w:rsid w:val="00A0411E"/>
    <w:rsid w:val="00A0769A"/>
    <w:rsid w:val="00A079DB"/>
    <w:rsid w:val="00A10C40"/>
    <w:rsid w:val="00A10E54"/>
    <w:rsid w:val="00A11734"/>
    <w:rsid w:val="00A11884"/>
    <w:rsid w:val="00A12F01"/>
    <w:rsid w:val="00A152FA"/>
    <w:rsid w:val="00A219BF"/>
    <w:rsid w:val="00A22ABD"/>
    <w:rsid w:val="00A237CC"/>
    <w:rsid w:val="00A24442"/>
    <w:rsid w:val="00A25D93"/>
    <w:rsid w:val="00A25DDA"/>
    <w:rsid w:val="00A269B3"/>
    <w:rsid w:val="00A30716"/>
    <w:rsid w:val="00A31390"/>
    <w:rsid w:val="00A31B08"/>
    <w:rsid w:val="00A33570"/>
    <w:rsid w:val="00A3432E"/>
    <w:rsid w:val="00A36CEB"/>
    <w:rsid w:val="00A37099"/>
    <w:rsid w:val="00A427C6"/>
    <w:rsid w:val="00A43135"/>
    <w:rsid w:val="00A4566E"/>
    <w:rsid w:val="00A4639C"/>
    <w:rsid w:val="00A473DB"/>
    <w:rsid w:val="00A47F14"/>
    <w:rsid w:val="00A604B7"/>
    <w:rsid w:val="00A60FA6"/>
    <w:rsid w:val="00A6344B"/>
    <w:rsid w:val="00A706A9"/>
    <w:rsid w:val="00A70E4E"/>
    <w:rsid w:val="00A71160"/>
    <w:rsid w:val="00A72F86"/>
    <w:rsid w:val="00A75B9F"/>
    <w:rsid w:val="00A75CBB"/>
    <w:rsid w:val="00A7742B"/>
    <w:rsid w:val="00A81C6E"/>
    <w:rsid w:val="00A86B1F"/>
    <w:rsid w:val="00A86E9D"/>
    <w:rsid w:val="00A8783B"/>
    <w:rsid w:val="00A9046C"/>
    <w:rsid w:val="00A97CBC"/>
    <w:rsid w:val="00AA2112"/>
    <w:rsid w:val="00AA5DA7"/>
    <w:rsid w:val="00AA6929"/>
    <w:rsid w:val="00AA7249"/>
    <w:rsid w:val="00AB3DDF"/>
    <w:rsid w:val="00AB5F96"/>
    <w:rsid w:val="00AB73F6"/>
    <w:rsid w:val="00AC483B"/>
    <w:rsid w:val="00AC48C4"/>
    <w:rsid w:val="00AC617F"/>
    <w:rsid w:val="00AD1A87"/>
    <w:rsid w:val="00AD2037"/>
    <w:rsid w:val="00AD278D"/>
    <w:rsid w:val="00AD3169"/>
    <w:rsid w:val="00AD3666"/>
    <w:rsid w:val="00AD587D"/>
    <w:rsid w:val="00AD7470"/>
    <w:rsid w:val="00AE1809"/>
    <w:rsid w:val="00AE5B37"/>
    <w:rsid w:val="00AF03C4"/>
    <w:rsid w:val="00AF0562"/>
    <w:rsid w:val="00AF0DFB"/>
    <w:rsid w:val="00AF15B1"/>
    <w:rsid w:val="00B00B56"/>
    <w:rsid w:val="00B021B3"/>
    <w:rsid w:val="00B02E9D"/>
    <w:rsid w:val="00B109A7"/>
    <w:rsid w:val="00B14CCB"/>
    <w:rsid w:val="00B213D5"/>
    <w:rsid w:val="00B23C1E"/>
    <w:rsid w:val="00B2452E"/>
    <w:rsid w:val="00B2488A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46622"/>
    <w:rsid w:val="00B47B07"/>
    <w:rsid w:val="00B51F28"/>
    <w:rsid w:val="00B53213"/>
    <w:rsid w:val="00B53F8A"/>
    <w:rsid w:val="00B546D0"/>
    <w:rsid w:val="00B570B0"/>
    <w:rsid w:val="00B57B7B"/>
    <w:rsid w:val="00B60CF2"/>
    <w:rsid w:val="00B610B8"/>
    <w:rsid w:val="00B63070"/>
    <w:rsid w:val="00B65881"/>
    <w:rsid w:val="00B663FF"/>
    <w:rsid w:val="00B67318"/>
    <w:rsid w:val="00B67BB2"/>
    <w:rsid w:val="00B71DD5"/>
    <w:rsid w:val="00B76295"/>
    <w:rsid w:val="00B7655B"/>
    <w:rsid w:val="00B77363"/>
    <w:rsid w:val="00B81B00"/>
    <w:rsid w:val="00B83500"/>
    <w:rsid w:val="00B83E1F"/>
    <w:rsid w:val="00B91A47"/>
    <w:rsid w:val="00BA0258"/>
    <w:rsid w:val="00BA238F"/>
    <w:rsid w:val="00BA3EF1"/>
    <w:rsid w:val="00BA6327"/>
    <w:rsid w:val="00BA6977"/>
    <w:rsid w:val="00BB4169"/>
    <w:rsid w:val="00BB4403"/>
    <w:rsid w:val="00BB5A02"/>
    <w:rsid w:val="00BB63D5"/>
    <w:rsid w:val="00BC1ADE"/>
    <w:rsid w:val="00BC23C7"/>
    <w:rsid w:val="00BC315C"/>
    <w:rsid w:val="00BC5CB7"/>
    <w:rsid w:val="00BD01C0"/>
    <w:rsid w:val="00BD1A0A"/>
    <w:rsid w:val="00BD2407"/>
    <w:rsid w:val="00BD4A21"/>
    <w:rsid w:val="00BD61C3"/>
    <w:rsid w:val="00BE0166"/>
    <w:rsid w:val="00BE3EC2"/>
    <w:rsid w:val="00BE518F"/>
    <w:rsid w:val="00BE6632"/>
    <w:rsid w:val="00BE69F5"/>
    <w:rsid w:val="00BF26BC"/>
    <w:rsid w:val="00BF552D"/>
    <w:rsid w:val="00BF5560"/>
    <w:rsid w:val="00BF7140"/>
    <w:rsid w:val="00C032EE"/>
    <w:rsid w:val="00C03BC0"/>
    <w:rsid w:val="00C068FB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37D32"/>
    <w:rsid w:val="00C4110D"/>
    <w:rsid w:val="00C412E4"/>
    <w:rsid w:val="00C475B5"/>
    <w:rsid w:val="00C47A94"/>
    <w:rsid w:val="00C5072E"/>
    <w:rsid w:val="00C5213A"/>
    <w:rsid w:val="00C533D4"/>
    <w:rsid w:val="00C55F4D"/>
    <w:rsid w:val="00C5670B"/>
    <w:rsid w:val="00C56BC4"/>
    <w:rsid w:val="00C57F72"/>
    <w:rsid w:val="00C621F4"/>
    <w:rsid w:val="00C64D16"/>
    <w:rsid w:val="00C66527"/>
    <w:rsid w:val="00C70391"/>
    <w:rsid w:val="00C7213B"/>
    <w:rsid w:val="00C72895"/>
    <w:rsid w:val="00C7309D"/>
    <w:rsid w:val="00C74FFA"/>
    <w:rsid w:val="00C752BF"/>
    <w:rsid w:val="00C756C3"/>
    <w:rsid w:val="00C7713B"/>
    <w:rsid w:val="00C82616"/>
    <w:rsid w:val="00C856E9"/>
    <w:rsid w:val="00C858C9"/>
    <w:rsid w:val="00C863D8"/>
    <w:rsid w:val="00C87F58"/>
    <w:rsid w:val="00C94A7F"/>
    <w:rsid w:val="00C94C23"/>
    <w:rsid w:val="00C95E22"/>
    <w:rsid w:val="00C96F5C"/>
    <w:rsid w:val="00CA0A6E"/>
    <w:rsid w:val="00CA1AE9"/>
    <w:rsid w:val="00CB01C6"/>
    <w:rsid w:val="00CB2AB6"/>
    <w:rsid w:val="00CB3054"/>
    <w:rsid w:val="00CB37C8"/>
    <w:rsid w:val="00CB69DB"/>
    <w:rsid w:val="00CB7A3C"/>
    <w:rsid w:val="00CB7B63"/>
    <w:rsid w:val="00CC0A19"/>
    <w:rsid w:val="00CC22E4"/>
    <w:rsid w:val="00CC2DA5"/>
    <w:rsid w:val="00CC2EAD"/>
    <w:rsid w:val="00CC48C5"/>
    <w:rsid w:val="00CD000A"/>
    <w:rsid w:val="00CD2B29"/>
    <w:rsid w:val="00CD2DE2"/>
    <w:rsid w:val="00CD7775"/>
    <w:rsid w:val="00CE074C"/>
    <w:rsid w:val="00CE45B4"/>
    <w:rsid w:val="00CE51B6"/>
    <w:rsid w:val="00CE7149"/>
    <w:rsid w:val="00CE75FD"/>
    <w:rsid w:val="00D00BDF"/>
    <w:rsid w:val="00D01B00"/>
    <w:rsid w:val="00D03D4B"/>
    <w:rsid w:val="00D03F95"/>
    <w:rsid w:val="00D04965"/>
    <w:rsid w:val="00D06F06"/>
    <w:rsid w:val="00D07B50"/>
    <w:rsid w:val="00D141DF"/>
    <w:rsid w:val="00D14B4E"/>
    <w:rsid w:val="00D16132"/>
    <w:rsid w:val="00D2224D"/>
    <w:rsid w:val="00D22439"/>
    <w:rsid w:val="00D225BE"/>
    <w:rsid w:val="00D22F40"/>
    <w:rsid w:val="00D24333"/>
    <w:rsid w:val="00D2686F"/>
    <w:rsid w:val="00D311F3"/>
    <w:rsid w:val="00D32A63"/>
    <w:rsid w:val="00D3423C"/>
    <w:rsid w:val="00D345A3"/>
    <w:rsid w:val="00D3495D"/>
    <w:rsid w:val="00D366C7"/>
    <w:rsid w:val="00D368C1"/>
    <w:rsid w:val="00D42F2D"/>
    <w:rsid w:val="00D4453A"/>
    <w:rsid w:val="00D44CF0"/>
    <w:rsid w:val="00D45154"/>
    <w:rsid w:val="00D515F6"/>
    <w:rsid w:val="00D52649"/>
    <w:rsid w:val="00D575A8"/>
    <w:rsid w:val="00D60B2D"/>
    <w:rsid w:val="00D66C47"/>
    <w:rsid w:val="00D67069"/>
    <w:rsid w:val="00D678A9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1C47"/>
    <w:rsid w:val="00D920E6"/>
    <w:rsid w:val="00D93775"/>
    <w:rsid w:val="00D94CA1"/>
    <w:rsid w:val="00D956F2"/>
    <w:rsid w:val="00D966EE"/>
    <w:rsid w:val="00D96CA0"/>
    <w:rsid w:val="00DA03EB"/>
    <w:rsid w:val="00DA4718"/>
    <w:rsid w:val="00DA5C31"/>
    <w:rsid w:val="00DA7D5D"/>
    <w:rsid w:val="00DB0118"/>
    <w:rsid w:val="00DB3D30"/>
    <w:rsid w:val="00DB3D97"/>
    <w:rsid w:val="00DB75AA"/>
    <w:rsid w:val="00DC0B05"/>
    <w:rsid w:val="00DC237C"/>
    <w:rsid w:val="00DC386D"/>
    <w:rsid w:val="00DC7D8F"/>
    <w:rsid w:val="00DD6CB8"/>
    <w:rsid w:val="00DE22AF"/>
    <w:rsid w:val="00DE5308"/>
    <w:rsid w:val="00DF0C23"/>
    <w:rsid w:val="00DF2355"/>
    <w:rsid w:val="00DF254B"/>
    <w:rsid w:val="00DF490E"/>
    <w:rsid w:val="00DF5400"/>
    <w:rsid w:val="00E00AD2"/>
    <w:rsid w:val="00E00EFB"/>
    <w:rsid w:val="00E0106B"/>
    <w:rsid w:val="00E0154B"/>
    <w:rsid w:val="00E0209A"/>
    <w:rsid w:val="00E03478"/>
    <w:rsid w:val="00E056B2"/>
    <w:rsid w:val="00E11DBC"/>
    <w:rsid w:val="00E13DA4"/>
    <w:rsid w:val="00E14555"/>
    <w:rsid w:val="00E176B5"/>
    <w:rsid w:val="00E1773E"/>
    <w:rsid w:val="00E17C4F"/>
    <w:rsid w:val="00E208BB"/>
    <w:rsid w:val="00E21D4C"/>
    <w:rsid w:val="00E22051"/>
    <w:rsid w:val="00E2393B"/>
    <w:rsid w:val="00E31BE2"/>
    <w:rsid w:val="00E325DC"/>
    <w:rsid w:val="00E33834"/>
    <w:rsid w:val="00E33A27"/>
    <w:rsid w:val="00E368B2"/>
    <w:rsid w:val="00E37E69"/>
    <w:rsid w:val="00E403BF"/>
    <w:rsid w:val="00E40BEE"/>
    <w:rsid w:val="00E40C1E"/>
    <w:rsid w:val="00E42045"/>
    <w:rsid w:val="00E425D8"/>
    <w:rsid w:val="00E42B6B"/>
    <w:rsid w:val="00E454DA"/>
    <w:rsid w:val="00E562B3"/>
    <w:rsid w:val="00E63065"/>
    <w:rsid w:val="00E640A8"/>
    <w:rsid w:val="00E71490"/>
    <w:rsid w:val="00E718BB"/>
    <w:rsid w:val="00E71C51"/>
    <w:rsid w:val="00E74CBD"/>
    <w:rsid w:val="00E74CFE"/>
    <w:rsid w:val="00E75986"/>
    <w:rsid w:val="00E760DA"/>
    <w:rsid w:val="00E81D41"/>
    <w:rsid w:val="00E84470"/>
    <w:rsid w:val="00E86829"/>
    <w:rsid w:val="00E86DA7"/>
    <w:rsid w:val="00E918E2"/>
    <w:rsid w:val="00E932CB"/>
    <w:rsid w:val="00EA6836"/>
    <w:rsid w:val="00EA6D5E"/>
    <w:rsid w:val="00EA730C"/>
    <w:rsid w:val="00EB1108"/>
    <w:rsid w:val="00EB14E1"/>
    <w:rsid w:val="00EB16E3"/>
    <w:rsid w:val="00EC06DF"/>
    <w:rsid w:val="00EC0C20"/>
    <w:rsid w:val="00EC1B5C"/>
    <w:rsid w:val="00EC2DF4"/>
    <w:rsid w:val="00EC4DCD"/>
    <w:rsid w:val="00EC4DFC"/>
    <w:rsid w:val="00EC7913"/>
    <w:rsid w:val="00ED1953"/>
    <w:rsid w:val="00ED3813"/>
    <w:rsid w:val="00ED6B67"/>
    <w:rsid w:val="00EE5A54"/>
    <w:rsid w:val="00EE671A"/>
    <w:rsid w:val="00EE6ACD"/>
    <w:rsid w:val="00EF1274"/>
    <w:rsid w:val="00EF371A"/>
    <w:rsid w:val="00EF473B"/>
    <w:rsid w:val="00F0174D"/>
    <w:rsid w:val="00F03CA6"/>
    <w:rsid w:val="00F047F8"/>
    <w:rsid w:val="00F057AE"/>
    <w:rsid w:val="00F0646C"/>
    <w:rsid w:val="00F06610"/>
    <w:rsid w:val="00F07572"/>
    <w:rsid w:val="00F07938"/>
    <w:rsid w:val="00F07EAD"/>
    <w:rsid w:val="00F10EF4"/>
    <w:rsid w:val="00F13E9C"/>
    <w:rsid w:val="00F17C7E"/>
    <w:rsid w:val="00F217FC"/>
    <w:rsid w:val="00F24893"/>
    <w:rsid w:val="00F26421"/>
    <w:rsid w:val="00F27615"/>
    <w:rsid w:val="00F27972"/>
    <w:rsid w:val="00F31262"/>
    <w:rsid w:val="00F319F9"/>
    <w:rsid w:val="00F3363E"/>
    <w:rsid w:val="00F448D6"/>
    <w:rsid w:val="00F44FCB"/>
    <w:rsid w:val="00F4573E"/>
    <w:rsid w:val="00F507DC"/>
    <w:rsid w:val="00F521E8"/>
    <w:rsid w:val="00F52D73"/>
    <w:rsid w:val="00F57454"/>
    <w:rsid w:val="00F57601"/>
    <w:rsid w:val="00F61763"/>
    <w:rsid w:val="00F6325A"/>
    <w:rsid w:val="00F63EDF"/>
    <w:rsid w:val="00F64FA7"/>
    <w:rsid w:val="00F65474"/>
    <w:rsid w:val="00F65C0A"/>
    <w:rsid w:val="00F66249"/>
    <w:rsid w:val="00F72EF7"/>
    <w:rsid w:val="00F73767"/>
    <w:rsid w:val="00F75C67"/>
    <w:rsid w:val="00F7616C"/>
    <w:rsid w:val="00F84610"/>
    <w:rsid w:val="00F92F34"/>
    <w:rsid w:val="00F93432"/>
    <w:rsid w:val="00F93C8A"/>
    <w:rsid w:val="00F940E9"/>
    <w:rsid w:val="00F97C1E"/>
    <w:rsid w:val="00FA145F"/>
    <w:rsid w:val="00FA4341"/>
    <w:rsid w:val="00FB226C"/>
    <w:rsid w:val="00FB2F21"/>
    <w:rsid w:val="00FB30C9"/>
    <w:rsid w:val="00FB3F64"/>
    <w:rsid w:val="00FC0381"/>
    <w:rsid w:val="00FC3AEE"/>
    <w:rsid w:val="00FC409A"/>
    <w:rsid w:val="00FC563B"/>
    <w:rsid w:val="00FC57AE"/>
    <w:rsid w:val="00FC5880"/>
    <w:rsid w:val="00FC6023"/>
    <w:rsid w:val="00FD0365"/>
    <w:rsid w:val="00FD3123"/>
    <w:rsid w:val="00FD7A2F"/>
    <w:rsid w:val="00FE1442"/>
    <w:rsid w:val="00FE1A71"/>
    <w:rsid w:val="00FE713E"/>
    <w:rsid w:val="00FF2897"/>
    <w:rsid w:val="00FF3619"/>
    <w:rsid w:val="00FF367A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maginest.com/mailCheckAccount.php?code=d600474b1b8e50d3633c91c0cf1efc454b79c9624a43fd7de441ee71745726ab&amp;mail=dgonzalez@educem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php.net/manual/en/function.hash.ph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imaginest.com/resetPassword.php?code=d600474b1b8e50d3633c91c0cf1efc454b79c9624a43fd7de441ee71745726ab&amp;user=dgonzalez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maginest.com/resetPassword.php?code=d600474b1b8e50d3633c91c0cf1efc454b79c9624a43fd7de441ee71745726ab&amp;mail=dgonzalez@educe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4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3761</TotalTime>
  <Pages>7</Pages>
  <Words>1339</Words>
  <Characters>7368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DAM2/ASIX2 - PHP: UF1</vt:lpstr>
      <vt:lpstr>PROJECTE - Proposta tècnica</vt:lpstr>
    </vt:vector>
  </TitlesOfParts>
  <Company>Educem</Company>
  <LinksUpToDate>false</LinksUpToDate>
  <CharactersWithSpaces>8690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DAM2/ASIX2 - PHP: UF1</dc:title>
  <dc:subject>UF1 - Entrega #4</dc:subject>
  <dc:creator/>
  <cp:lastModifiedBy>Alvaro RS</cp:lastModifiedBy>
  <cp:revision>505</cp:revision>
  <cp:lastPrinted>2015-07-06T09:36:00Z</cp:lastPrinted>
  <dcterms:created xsi:type="dcterms:W3CDTF">2017-09-13T06:20:00Z</dcterms:created>
  <dcterms:modified xsi:type="dcterms:W3CDTF">2021-02-12T23:52:00Z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